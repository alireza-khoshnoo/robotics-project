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205455" w14:textId="77777777" w:rsidR="00952F7D" w:rsidRPr="00F34436" w:rsidRDefault="00DF198B" w:rsidP="00DF198B">
      <w:pPr>
        <w:pStyle w:val="GraphicAnchor"/>
        <w:rPr>
          <w:rFonts w:cs="B Lotus"/>
          <w:sz w:val="14"/>
          <w:szCs w:val="32"/>
        </w:rPr>
      </w:pPr>
      <w:r w:rsidRPr="00F34436">
        <w:rPr>
          <w:rFonts w:cs="B Lotus"/>
          <w:noProof/>
          <w:sz w:val="14"/>
          <w:szCs w:val="32"/>
          <w:lang w:val="en-AU" w:eastAsia="en-AU"/>
        </w:rPr>
        <w:drawing>
          <wp:anchor distT="0" distB="0" distL="114300" distR="114300" simplePos="0" relativeHeight="251657216" behindDoc="1" locked="1" layoutInCell="1" allowOverlap="1" wp14:anchorId="6B0AC1DA" wp14:editId="000709C3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3365"/>
            <wp:effectExtent l="0" t="0" r="0" b="635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39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0" w:type="auto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:rsidRPr="00F34436" w14:paraId="7DBE213B" w14:textId="77777777" w:rsidTr="00EB7C2B">
        <w:trPr>
          <w:trHeight w:val="1083"/>
        </w:trPr>
        <w:tc>
          <w:tcPr>
            <w:tcW w:w="10790" w:type="dxa"/>
            <w:gridSpan w:val="9"/>
          </w:tcPr>
          <w:p w14:paraId="01503998" w14:textId="77777777" w:rsidR="00DF198B" w:rsidRPr="00F34436" w:rsidRDefault="00DF198B">
            <w:pPr>
              <w:rPr>
                <w:rFonts w:cs="B Lotus"/>
                <w:sz w:val="32"/>
                <w:szCs w:val="32"/>
              </w:rPr>
            </w:pPr>
          </w:p>
        </w:tc>
      </w:tr>
      <w:tr w:rsidR="00DF198B" w:rsidRPr="00F34436" w14:paraId="1269B2DC" w14:textId="77777777" w:rsidTr="00EB7C2B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020DCA4D" w14:textId="77777777" w:rsidR="00DF198B" w:rsidRPr="00F34436" w:rsidRDefault="00DF198B">
            <w:pPr>
              <w:rPr>
                <w:rFonts w:cs="B Lotus"/>
                <w:sz w:val="32"/>
                <w:szCs w:val="32"/>
              </w:rPr>
            </w:pPr>
          </w:p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6616A058" w14:textId="56F21E3F" w:rsidR="00DF198B" w:rsidRPr="00F34436" w:rsidRDefault="006D5CDE" w:rsidP="00C57862">
            <w:pPr>
              <w:pStyle w:val="Heading1"/>
              <w:bidi/>
              <w:rPr>
                <w:rFonts w:ascii="Dubai" w:hAnsi="Dubai" w:cs="B Lotus"/>
                <w:sz w:val="72"/>
                <w:szCs w:val="72"/>
              </w:rPr>
            </w:pPr>
            <w:r w:rsidRPr="00F34436">
              <w:rPr>
                <w:rFonts w:ascii="Dubai" w:hAnsi="Dubai" w:cs="B Lotus" w:hint="cs"/>
                <w:sz w:val="72"/>
                <w:szCs w:val="72"/>
                <w:rtl/>
              </w:rPr>
              <w:t>ونتیلاتور</w:t>
            </w:r>
            <w:r w:rsidRPr="00F34436">
              <w:rPr>
                <w:rFonts w:ascii="Dubai" w:hAnsi="Dubai" w:cs="B Lotus"/>
                <w:sz w:val="72"/>
                <w:szCs w:val="7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72"/>
                <w:szCs w:val="72"/>
                <w:rtl/>
              </w:rPr>
              <w:t>ریوی</w:t>
            </w:r>
            <w:r w:rsidRPr="00F34436">
              <w:rPr>
                <w:rFonts w:ascii="Dubai" w:hAnsi="Dubai" w:cs="B Lotus"/>
                <w:sz w:val="72"/>
                <w:szCs w:val="72"/>
              </w:rPr>
              <w:t xml:space="preserve"> </w:t>
            </w:r>
            <w:r w:rsidRPr="00F34436">
              <w:rPr>
                <w:rFonts w:ascii="Dubai" w:hAnsi="Dubai" w:cs="B Lotus"/>
                <w:sz w:val="56"/>
                <w:szCs w:val="56"/>
              </w:rPr>
              <w:t>COVID-19</w:t>
            </w:r>
            <w:r w:rsidR="00C57862" w:rsidRPr="00F34436">
              <w:rPr>
                <w:rFonts w:ascii="Dubai" w:hAnsi="Dubai" w:cs="B Lotus"/>
                <w:sz w:val="56"/>
                <w:szCs w:val="56"/>
              </w:rPr>
              <w:t xml:space="preserve"> 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0D124EE7" w14:textId="77777777" w:rsidR="00DF198B" w:rsidRPr="00F34436" w:rsidRDefault="00DF198B">
            <w:pPr>
              <w:rPr>
                <w:rFonts w:cs="B Lotus"/>
                <w:sz w:val="32"/>
                <w:szCs w:val="32"/>
              </w:rPr>
            </w:pPr>
          </w:p>
        </w:tc>
      </w:tr>
      <w:tr w:rsidR="00DF198B" w:rsidRPr="00F34436" w14:paraId="3836125A" w14:textId="77777777" w:rsidTr="00EB7C2B">
        <w:trPr>
          <w:trHeight w:val="1837"/>
        </w:trPr>
        <w:tc>
          <w:tcPr>
            <w:tcW w:w="1170" w:type="dxa"/>
          </w:tcPr>
          <w:p w14:paraId="7BFF6B93" w14:textId="77777777" w:rsidR="00DF198B" w:rsidRPr="00F34436" w:rsidRDefault="00DF198B">
            <w:pPr>
              <w:rPr>
                <w:rFonts w:cs="B Lotus"/>
                <w:sz w:val="32"/>
                <w:szCs w:val="32"/>
              </w:rPr>
            </w:pPr>
          </w:p>
        </w:tc>
        <w:tc>
          <w:tcPr>
            <w:tcW w:w="8460" w:type="dxa"/>
            <w:gridSpan w:val="7"/>
          </w:tcPr>
          <w:p w14:paraId="10CED573" w14:textId="77777777" w:rsidR="00DF198B" w:rsidRPr="00F34436" w:rsidRDefault="00DF198B">
            <w:pPr>
              <w:rPr>
                <w:rFonts w:cs="B Lotus"/>
                <w:sz w:val="32"/>
                <w:szCs w:val="32"/>
              </w:rPr>
            </w:pPr>
          </w:p>
        </w:tc>
        <w:tc>
          <w:tcPr>
            <w:tcW w:w="1160" w:type="dxa"/>
          </w:tcPr>
          <w:p w14:paraId="69DF57BE" w14:textId="77777777" w:rsidR="00DF198B" w:rsidRPr="00F34436" w:rsidRDefault="00DF198B">
            <w:pPr>
              <w:rPr>
                <w:rFonts w:cs="B Lotus"/>
                <w:sz w:val="32"/>
                <w:szCs w:val="32"/>
              </w:rPr>
            </w:pPr>
          </w:p>
        </w:tc>
      </w:tr>
      <w:tr w:rsidR="00DF198B" w:rsidRPr="00F34436" w14:paraId="35291FD3" w14:textId="77777777" w:rsidTr="00EB7C2B">
        <w:trPr>
          <w:trHeight w:val="929"/>
        </w:trPr>
        <w:tc>
          <w:tcPr>
            <w:tcW w:w="2397" w:type="dxa"/>
            <w:gridSpan w:val="4"/>
          </w:tcPr>
          <w:p w14:paraId="0D6AE9FB" w14:textId="77777777" w:rsidR="00DF198B" w:rsidRPr="00F34436" w:rsidRDefault="00DF198B">
            <w:pPr>
              <w:rPr>
                <w:rFonts w:cs="B Lotus"/>
                <w:sz w:val="32"/>
                <w:szCs w:val="32"/>
              </w:rPr>
            </w:pPr>
          </w:p>
        </w:tc>
        <w:tc>
          <w:tcPr>
            <w:tcW w:w="5995" w:type="dxa"/>
            <w:shd w:val="clear" w:color="auto" w:fill="FFFFFF" w:themeFill="background1"/>
          </w:tcPr>
          <w:p w14:paraId="599EE925" w14:textId="77777777" w:rsidR="00DF198B" w:rsidRPr="00F34436" w:rsidRDefault="00DF198B" w:rsidP="00DF198B">
            <w:pPr>
              <w:jc w:val="center"/>
              <w:rPr>
                <w:rFonts w:ascii="Georgia" w:hAnsi="Georgia" w:cs="B Lotus"/>
                <w:sz w:val="56"/>
                <w:szCs w:val="56"/>
              </w:rPr>
            </w:pPr>
          </w:p>
        </w:tc>
        <w:tc>
          <w:tcPr>
            <w:tcW w:w="2398" w:type="dxa"/>
            <w:gridSpan w:val="4"/>
          </w:tcPr>
          <w:p w14:paraId="40631BAA" w14:textId="77777777" w:rsidR="00DF198B" w:rsidRPr="00F34436" w:rsidRDefault="00DF198B">
            <w:pPr>
              <w:rPr>
                <w:rFonts w:cs="B Lotus"/>
                <w:sz w:val="32"/>
                <w:szCs w:val="32"/>
              </w:rPr>
            </w:pPr>
          </w:p>
        </w:tc>
      </w:tr>
      <w:tr w:rsidR="00DF198B" w:rsidRPr="00F34436" w14:paraId="1635FBF5" w14:textId="77777777" w:rsidTr="00EB7C2B">
        <w:trPr>
          <w:trHeight w:val="1460"/>
        </w:trPr>
        <w:tc>
          <w:tcPr>
            <w:tcW w:w="2397" w:type="dxa"/>
            <w:gridSpan w:val="4"/>
          </w:tcPr>
          <w:p w14:paraId="05B6BE0B" w14:textId="77777777" w:rsidR="00DF198B" w:rsidRPr="00F34436" w:rsidRDefault="00DF198B">
            <w:pPr>
              <w:rPr>
                <w:rFonts w:cs="B Lotus"/>
                <w:sz w:val="32"/>
                <w:szCs w:val="32"/>
              </w:rPr>
            </w:pPr>
          </w:p>
        </w:tc>
        <w:tc>
          <w:tcPr>
            <w:tcW w:w="5995" w:type="dxa"/>
            <w:shd w:val="clear" w:color="auto" w:fill="FFFFFF" w:themeFill="background1"/>
          </w:tcPr>
          <w:p w14:paraId="4EA55E0C" w14:textId="0A2D3B55" w:rsidR="00DF198B" w:rsidRPr="00F34436" w:rsidRDefault="006D5CDE" w:rsidP="00EB7C2B">
            <w:pPr>
              <w:pStyle w:val="Heading2"/>
              <w:rPr>
                <w:rFonts w:ascii="Dubai" w:hAnsi="Dubai" w:cs="B Lotus"/>
                <w:sz w:val="56"/>
                <w:szCs w:val="56"/>
                <w:rtl/>
                <w:lang w:bidi="fa-IR"/>
              </w:rPr>
            </w:pPr>
            <w:r w:rsidRPr="00F34436">
              <w:rPr>
                <w:rFonts w:ascii="Dubai" w:hAnsi="Dubai" w:cs="B Lotus" w:hint="cs"/>
                <w:sz w:val="56"/>
                <w:szCs w:val="56"/>
                <w:rtl/>
                <w:lang w:bidi="fa-IR"/>
              </w:rPr>
              <w:t>علیرضا خشنو</w:t>
            </w:r>
          </w:p>
        </w:tc>
        <w:tc>
          <w:tcPr>
            <w:tcW w:w="2398" w:type="dxa"/>
            <w:gridSpan w:val="4"/>
          </w:tcPr>
          <w:p w14:paraId="3915D916" w14:textId="77777777" w:rsidR="00DF198B" w:rsidRPr="00F34436" w:rsidRDefault="00DF198B">
            <w:pPr>
              <w:rPr>
                <w:rFonts w:cs="B Lotus"/>
                <w:sz w:val="32"/>
                <w:szCs w:val="32"/>
              </w:rPr>
            </w:pPr>
          </w:p>
        </w:tc>
      </w:tr>
      <w:tr w:rsidR="00DF198B" w:rsidRPr="00F34436" w14:paraId="013321B0" w14:textId="77777777" w:rsidTr="00EB7C2B">
        <w:trPr>
          <w:trHeight w:val="7176"/>
        </w:trPr>
        <w:tc>
          <w:tcPr>
            <w:tcW w:w="2397" w:type="dxa"/>
            <w:gridSpan w:val="4"/>
          </w:tcPr>
          <w:p w14:paraId="300FAD1D" w14:textId="77777777" w:rsidR="00DF198B" w:rsidRPr="00F34436" w:rsidRDefault="00DF198B" w:rsidP="00DF198B">
            <w:pPr>
              <w:jc w:val="center"/>
              <w:rPr>
                <w:rFonts w:cs="B Lotus"/>
                <w:sz w:val="32"/>
                <w:szCs w:val="32"/>
              </w:rPr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</w:tcPr>
          <w:p w14:paraId="5C393CCD" w14:textId="77777777" w:rsidR="00874FE7" w:rsidRPr="00F34436" w:rsidRDefault="00000000" w:rsidP="00874FE7">
            <w:pPr>
              <w:pStyle w:val="Heading3"/>
              <w:rPr>
                <w:rFonts w:ascii="Dubai" w:hAnsi="Dubai" w:cs="B Lotus"/>
                <w:sz w:val="44"/>
                <w:szCs w:val="44"/>
              </w:rPr>
            </w:pPr>
            <w:sdt>
              <w:sdtPr>
                <w:rPr>
                  <w:rFonts w:ascii="Dubai" w:hAnsi="Dubai" w:cs="B Lotus"/>
                  <w:sz w:val="44"/>
                  <w:szCs w:val="44"/>
                </w:rPr>
                <w:id w:val="-1516760087"/>
                <w:placeholder>
                  <w:docPart w:val="8F6329F7BD084314B3E9A9E8643205F8"/>
                </w:placeholder>
                <w:temporary/>
                <w:showingPlcHdr/>
                <w15:appearance w15:val="hidden"/>
              </w:sdtPr>
              <w:sdtContent>
                <w:r w:rsidR="00874FE7" w:rsidRPr="00F34436">
                  <w:rPr>
                    <w:rFonts w:ascii="Dubai" w:hAnsi="Dubai" w:cs="B Lotus"/>
                    <w:sz w:val="44"/>
                    <w:szCs w:val="44"/>
                  </w:rPr>
                  <w:t>—</w:t>
                </w:r>
              </w:sdtContent>
            </w:sdt>
          </w:p>
          <w:p w14:paraId="1ADE6821" w14:textId="1B589B1F" w:rsidR="00DF198B" w:rsidRPr="00F34436" w:rsidRDefault="00F4246D" w:rsidP="00874FE7">
            <w:pPr>
              <w:pStyle w:val="Heading3"/>
              <w:rPr>
                <w:rFonts w:ascii="Dubai" w:hAnsi="Dubai" w:cs="B Lotus"/>
                <w:sz w:val="44"/>
                <w:szCs w:val="44"/>
              </w:rPr>
            </w:pPr>
            <w:r w:rsidRPr="00F34436">
              <w:rPr>
                <w:rFonts w:ascii="Dubai" w:hAnsi="Dubai" w:cs="B Lotus"/>
                <w:sz w:val="44"/>
                <w:szCs w:val="44"/>
                <w:rtl/>
              </w:rPr>
              <w:t>مبانی رباتیک</w:t>
            </w:r>
          </w:p>
          <w:p w14:paraId="614D83CA" w14:textId="77777777" w:rsidR="00DF198B" w:rsidRPr="00F34436" w:rsidRDefault="00000000" w:rsidP="00874FE7">
            <w:pPr>
              <w:pStyle w:val="Heading3"/>
              <w:rPr>
                <w:rFonts w:ascii="Dubai" w:hAnsi="Dubai" w:cs="B Lotus"/>
                <w:sz w:val="44"/>
                <w:szCs w:val="44"/>
              </w:rPr>
            </w:pPr>
            <w:sdt>
              <w:sdtPr>
                <w:rPr>
                  <w:rFonts w:ascii="Dubai" w:hAnsi="Dubai" w:cs="B Lotus"/>
                  <w:sz w:val="44"/>
                  <w:szCs w:val="44"/>
                </w:rPr>
                <w:id w:val="1492440299"/>
                <w:placeholder>
                  <w:docPart w:val="3F2A1C8501FD4051B97D2AEA4E42A0E4"/>
                </w:placeholder>
                <w:temporary/>
                <w:showingPlcHdr/>
                <w15:appearance w15:val="hidden"/>
              </w:sdtPr>
              <w:sdtContent>
                <w:r w:rsidR="00874FE7" w:rsidRPr="00F34436">
                  <w:rPr>
                    <w:rFonts w:ascii="Dubai" w:hAnsi="Dubai" w:cs="B Lotus"/>
                    <w:sz w:val="44"/>
                    <w:szCs w:val="44"/>
                  </w:rPr>
                  <w:t>—</w:t>
                </w:r>
              </w:sdtContent>
            </w:sdt>
          </w:p>
          <w:p w14:paraId="75C5D95C" w14:textId="5F84550E" w:rsidR="00DF198B" w:rsidRPr="00F34436" w:rsidRDefault="00F4246D" w:rsidP="00874FE7">
            <w:pPr>
              <w:pStyle w:val="Heading3"/>
              <w:rPr>
                <w:rFonts w:ascii="Dubai" w:hAnsi="Dubai" w:cs="B Lotus"/>
                <w:sz w:val="44"/>
                <w:szCs w:val="44"/>
              </w:rPr>
            </w:pPr>
            <w:r w:rsidRPr="00F34436">
              <w:rPr>
                <w:rFonts w:ascii="Dubai" w:hAnsi="Dubai" w:cs="B Lotus"/>
                <w:sz w:val="44"/>
                <w:szCs w:val="44"/>
                <w:rtl/>
              </w:rPr>
              <w:t>استاد: محمد زارع</w:t>
            </w:r>
          </w:p>
          <w:p w14:paraId="06B109F6" w14:textId="7341EB98" w:rsidR="00853522" w:rsidRPr="00F34436" w:rsidRDefault="006D5CDE" w:rsidP="00853522">
            <w:pPr>
              <w:pStyle w:val="Heading3"/>
              <w:rPr>
                <w:rFonts w:ascii="Dubai" w:hAnsi="Dubai" w:cs="B Lotus"/>
                <w:sz w:val="44"/>
                <w:szCs w:val="44"/>
              </w:rPr>
            </w:pPr>
            <w:r w:rsidRPr="00F34436">
              <w:rPr>
                <w:rFonts w:ascii="Dubai" w:hAnsi="Dubai" w:cs="B Lotus" w:hint="cs"/>
                <w:sz w:val="44"/>
                <w:szCs w:val="44"/>
                <w:rtl/>
              </w:rPr>
              <w:t>خرداد</w:t>
            </w:r>
            <w:r w:rsidR="00853522" w:rsidRPr="00F34436">
              <w:rPr>
                <w:rFonts w:ascii="Dubai" w:hAnsi="Dubai" w:cs="B Lotus"/>
                <w:sz w:val="44"/>
                <w:szCs w:val="44"/>
                <w:rtl/>
              </w:rPr>
              <w:t xml:space="preserve"> 140</w:t>
            </w:r>
            <w:r w:rsidRPr="00F34436">
              <w:rPr>
                <w:rFonts w:ascii="Dubai" w:hAnsi="Dubai" w:cs="B Lotus" w:hint="cs"/>
                <w:sz w:val="44"/>
                <w:szCs w:val="44"/>
                <w:rtl/>
              </w:rPr>
              <w:t>3</w:t>
            </w:r>
          </w:p>
          <w:p w14:paraId="7480A7C4" w14:textId="77777777" w:rsidR="00853522" w:rsidRPr="00F34436" w:rsidRDefault="00853522" w:rsidP="00853522">
            <w:pPr>
              <w:rPr>
                <w:rFonts w:cs="B Lotus"/>
                <w:sz w:val="32"/>
                <w:szCs w:val="32"/>
              </w:rPr>
            </w:pPr>
          </w:p>
          <w:p w14:paraId="42309DBA" w14:textId="77777777" w:rsidR="00DF198B" w:rsidRPr="00F34436" w:rsidRDefault="00DF198B" w:rsidP="00DF198B">
            <w:pPr>
              <w:rPr>
                <w:rFonts w:ascii="Dubai" w:hAnsi="Dubai" w:cs="B Lotus"/>
                <w:sz w:val="32"/>
                <w:szCs w:val="32"/>
              </w:rPr>
            </w:pPr>
          </w:p>
        </w:tc>
        <w:tc>
          <w:tcPr>
            <w:tcW w:w="2398" w:type="dxa"/>
            <w:gridSpan w:val="4"/>
          </w:tcPr>
          <w:p w14:paraId="5E1FB36C" w14:textId="77777777" w:rsidR="00DF198B" w:rsidRPr="00F34436" w:rsidRDefault="00DF198B" w:rsidP="00DF198B">
            <w:pPr>
              <w:jc w:val="center"/>
              <w:rPr>
                <w:rFonts w:cs="B Lotus"/>
                <w:sz w:val="32"/>
                <w:szCs w:val="32"/>
              </w:rPr>
            </w:pPr>
          </w:p>
        </w:tc>
      </w:tr>
      <w:tr w:rsidR="00DF198B" w:rsidRPr="00F34436" w14:paraId="11BB0313" w14:textId="77777777" w:rsidTr="00EB7C2B">
        <w:tc>
          <w:tcPr>
            <w:tcW w:w="2340" w:type="dxa"/>
            <w:gridSpan w:val="3"/>
          </w:tcPr>
          <w:p w14:paraId="219FFC2F" w14:textId="77777777" w:rsidR="00DF198B" w:rsidRPr="00F34436" w:rsidRDefault="00DF198B">
            <w:pPr>
              <w:rPr>
                <w:rFonts w:cs="B Lotus"/>
                <w:sz w:val="32"/>
                <w:szCs w:val="32"/>
              </w:rPr>
            </w:pPr>
          </w:p>
        </w:tc>
        <w:tc>
          <w:tcPr>
            <w:tcW w:w="6120" w:type="dxa"/>
            <w:gridSpan w:val="3"/>
          </w:tcPr>
          <w:p w14:paraId="119A671A" w14:textId="77777777" w:rsidR="00DF198B" w:rsidRPr="00F34436" w:rsidRDefault="00DF198B">
            <w:pPr>
              <w:rPr>
                <w:rFonts w:cs="B Lotus"/>
                <w:sz w:val="32"/>
                <w:szCs w:val="32"/>
              </w:rPr>
            </w:pPr>
          </w:p>
        </w:tc>
        <w:tc>
          <w:tcPr>
            <w:tcW w:w="2330" w:type="dxa"/>
            <w:gridSpan w:val="3"/>
          </w:tcPr>
          <w:p w14:paraId="6B720F1F" w14:textId="77777777" w:rsidR="00DF198B" w:rsidRPr="00F34436" w:rsidRDefault="00DF198B">
            <w:pPr>
              <w:rPr>
                <w:rFonts w:cs="B Lotus"/>
                <w:sz w:val="32"/>
                <w:szCs w:val="32"/>
              </w:rPr>
            </w:pPr>
          </w:p>
        </w:tc>
      </w:tr>
    </w:tbl>
    <w:p w14:paraId="4E71B3DD" w14:textId="77777777" w:rsidR="00DF198B" w:rsidRPr="00F34436" w:rsidRDefault="00DF198B">
      <w:pPr>
        <w:rPr>
          <w:rFonts w:cs="B Lotus"/>
          <w:sz w:val="32"/>
          <w:szCs w:val="32"/>
        </w:rPr>
      </w:pPr>
    </w:p>
    <w:p w14:paraId="7B0DF575" w14:textId="77777777" w:rsidR="00DF198B" w:rsidRPr="00F34436" w:rsidRDefault="00DF198B" w:rsidP="002D2200">
      <w:pPr>
        <w:pStyle w:val="GraphicAnchor"/>
        <w:rPr>
          <w:rFonts w:cs="B Lotus"/>
          <w:sz w:val="14"/>
          <w:szCs w:val="32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079"/>
        <w:gridCol w:w="1079"/>
        <w:gridCol w:w="542"/>
        <w:gridCol w:w="540"/>
        <w:gridCol w:w="1076"/>
        <w:gridCol w:w="2158"/>
        <w:gridCol w:w="1087"/>
        <w:gridCol w:w="540"/>
        <w:gridCol w:w="531"/>
        <w:gridCol w:w="9"/>
        <w:gridCol w:w="1070"/>
        <w:gridCol w:w="1079"/>
        <w:gridCol w:w="9"/>
      </w:tblGrid>
      <w:tr w:rsidR="002D2200" w:rsidRPr="00F34436" w14:paraId="1C46F5D1" w14:textId="77777777" w:rsidTr="00EB7C2B">
        <w:trPr>
          <w:trHeight w:val="1152"/>
        </w:trPr>
        <w:tc>
          <w:tcPr>
            <w:tcW w:w="2158" w:type="dxa"/>
            <w:gridSpan w:val="2"/>
          </w:tcPr>
          <w:p w14:paraId="618E70FA" w14:textId="77777777" w:rsidR="002D2200" w:rsidRPr="00F34436" w:rsidRDefault="005E598B">
            <w:pPr>
              <w:rPr>
                <w:rFonts w:cs="B Lotus"/>
                <w:sz w:val="32"/>
                <w:szCs w:val="32"/>
              </w:rPr>
            </w:pPr>
            <w:r w:rsidRPr="00F34436">
              <w:rPr>
                <w:rFonts w:cs="B Lotus"/>
                <w:noProof/>
                <w:sz w:val="32"/>
                <w:szCs w:val="32"/>
                <w:lang w:val="en-AU" w:eastAsia="en-AU"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660288" behindDoc="1" locked="1" layoutInCell="1" allowOverlap="1" wp14:anchorId="3840F9A3" wp14:editId="6647C2A9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39189</wp:posOffset>
                      </wp:positionV>
                      <wp:extent cx="6858023" cy="9144000"/>
                      <wp:effectExtent l="0" t="0" r="0" b="0"/>
                      <wp:wrapNone/>
                      <wp:docPr id="7" name="Group 7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858023" cy="9144000"/>
                                <a:chOff x="0" y="0"/>
                                <a:chExt cx="6858023" cy="9144000"/>
                              </a:xfrm>
                            </wpg:grpSpPr>
                            <wps:wsp>
                              <wps:cNvPr id="2" name="Rectangle 2" descr="Decorative">
                                <a:extLst>
                                  <a:ext uri="{C183D7F6-B498-43B3-948B-1728B52AA6E4}">
                                    <adec:decorative xmlns:adec="http://schemas.microsoft.com/office/drawing/2017/decorative" val="1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0" y="0"/>
                                  <a:ext cx="6858000" cy="9107424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1"/>
                                </a:solidFill>
                                <a:ln w="25400" cap="flat">
                                  <a:noFill/>
                                  <a:prstDash val="solid"/>
                                  <a:miter lim="400000"/>
                                </a:ln>
                                <a:effectLst/>
                                <a:sp3d/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" name="Picture 3" descr="Decorative">
                                  <a:extLst>
                                    <a:ext uri="{C183D7F6-B498-43B3-948B-1728B52AA6E4}">
                                      <adec:decorative xmlns:adec="http://schemas.microsoft.com/office/drawing/2017/decorative" val="1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 cstate="email">
                                  <a:alphaModFix amt="20000"/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group w14:anchorId="6407A061" id="Group 7" o:spid="_x0000_s1026" alt="&quot;&quot;" style="position:absolute;margin-left:0;margin-top:3.1pt;width:540pt;height:10in;z-index:-251656192;mso-width-relative:margin" coordsize="68580,9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">
                      <v:rect id="Rectangle 2" o:spid="_x0000_s1027" alt="Decorative" style="position:absolute;width:68580;height:910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" fillcolor="#476166 [3204]" stroked="f" strokeweight="2pt">
                        <v:stroke miterlimit="4"/>
                        <v:textbox inset="3pt,3pt,3pt,3pt"/>
                      </v:rect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3" o:spid="_x0000_s1028" type="#_x0000_t75" alt="Decorative" style="position:absolute;width:68580;height:91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">
                        <v:imagedata r:id="rId13" o:title="Decorative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3091212E" w14:textId="77777777" w:rsidR="002D2200" w:rsidRPr="00F34436" w:rsidRDefault="002D2200">
            <w:pPr>
              <w:rPr>
                <w:rFonts w:cs="B Lotus"/>
                <w:sz w:val="32"/>
                <w:szCs w:val="32"/>
              </w:rPr>
            </w:pPr>
          </w:p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4AB2ACF0" w14:textId="77777777" w:rsidR="002D2200" w:rsidRPr="00F34436" w:rsidRDefault="002D2200">
            <w:pPr>
              <w:rPr>
                <w:rFonts w:cs="B Lotus"/>
                <w:sz w:val="32"/>
                <w:szCs w:val="32"/>
              </w:rPr>
            </w:pPr>
          </w:p>
        </w:tc>
        <w:tc>
          <w:tcPr>
            <w:tcW w:w="2167" w:type="dxa"/>
            <w:gridSpan w:val="4"/>
            <w:tcBorders>
              <w:bottom w:val="single" w:sz="18" w:space="0" w:color="476166" w:themeColor="accent1"/>
            </w:tcBorders>
          </w:tcPr>
          <w:p w14:paraId="43A15B1D" w14:textId="77777777" w:rsidR="002D2200" w:rsidRPr="00F34436" w:rsidRDefault="002D2200">
            <w:pPr>
              <w:rPr>
                <w:rFonts w:cs="B Lotus"/>
                <w:sz w:val="32"/>
                <w:szCs w:val="32"/>
              </w:rPr>
            </w:pPr>
          </w:p>
        </w:tc>
        <w:tc>
          <w:tcPr>
            <w:tcW w:w="2158" w:type="dxa"/>
            <w:gridSpan w:val="3"/>
          </w:tcPr>
          <w:p w14:paraId="20313EE7" w14:textId="77777777" w:rsidR="002D2200" w:rsidRPr="00F34436" w:rsidRDefault="002D2200">
            <w:pPr>
              <w:rPr>
                <w:rFonts w:cs="B Lotus"/>
                <w:sz w:val="32"/>
                <w:szCs w:val="32"/>
              </w:rPr>
            </w:pPr>
          </w:p>
        </w:tc>
      </w:tr>
      <w:tr w:rsidR="002D2200" w:rsidRPr="00F34436" w14:paraId="51095AF7" w14:textId="77777777" w:rsidTr="00EB7C2B">
        <w:trPr>
          <w:trHeight w:val="664"/>
        </w:trPr>
        <w:tc>
          <w:tcPr>
            <w:tcW w:w="2158" w:type="dxa"/>
            <w:gridSpan w:val="2"/>
            <w:tcBorders>
              <w:right w:val="single" w:sz="18" w:space="0" w:color="476166" w:themeColor="accent1"/>
            </w:tcBorders>
          </w:tcPr>
          <w:p w14:paraId="69511ADB" w14:textId="77777777" w:rsidR="002D2200" w:rsidRPr="00F34436" w:rsidRDefault="002D2200">
            <w:pPr>
              <w:rPr>
                <w:rFonts w:cs="B Lotus"/>
                <w:sz w:val="32"/>
                <w:szCs w:val="32"/>
              </w:rPr>
            </w:pPr>
          </w:p>
        </w:tc>
        <w:tc>
          <w:tcPr>
            <w:tcW w:w="6483" w:type="dxa"/>
            <w:gridSpan w:val="8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67802BC8" w14:textId="19E6B723" w:rsidR="002D2200" w:rsidRPr="00F34436" w:rsidRDefault="00F4246D" w:rsidP="00EB7C2B">
            <w:pPr>
              <w:pStyle w:val="Heading4"/>
              <w:rPr>
                <w:rFonts w:cs="B Lotus"/>
                <w:sz w:val="36"/>
                <w:szCs w:val="36"/>
              </w:rPr>
            </w:pPr>
            <w:r w:rsidRPr="00F34436">
              <w:rPr>
                <w:rFonts w:cs="B Lotus" w:hint="cs"/>
                <w:sz w:val="36"/>
                <w:szCs w:val="36"/>
                <w:rtl/>
              </w:rPr>
              <w:t>چکیده</w:t>
            </w:r>
          </w:p>
        </w:tc>
        <w:tc>
          <w:tcPr>
            <w:tcW w:w="2158" w:type="dxa"/>
            <w:gridSpan w:val="3"/>
            <w:tcBorders>
              <w:left w:val="single" w:sz="18" w:space="0" w:color="476166" w:themeColor="accent1"/>
            </w:tcBorders>
          </w:tcPr>
          <w:p w14:paraId="3B1C8AE6" w14:textId="77777777" w:rsidR="002D2200" w:rsidRPr="00F34436" w:rsidRDefault="002D2200">
            <w:pPr>
              <w:rPr>
                <w:rFonts w:cs="B Lotus"/>
                <w:sz w:val="32"/>
                <w:szCs w:val="32"/>
              </w:rPr>
            </w:pPr>
          </w:p>
        </w:tc>
      </w:tr>
      <w:tr w:rsidR="002D2200" w:rsidRPr="00F34436" w14:paraId="79DFBAB2" w14:textId="77777777" w:rsidTr="008E6DDA">
        <w:trPr>
          <w:trHeight w:val="216"/>
        </w:trPr>
        <w:tc>
          <w:tcPr>
            <w:tcW w:w="2158" w:type="dxa"/>
            <w:gridSpan w:val="2"/>
          </w:tcPr>
          <w:p w14:paraId="6EF3A585" w14:textId="77777777" w:rsidR="002D2200" w:rsidRPr="00F34436" w:rsidRDefault="002D2200">
            <w:pPr>
              <w:rPr>
                <w:rFonts w:cs="B Lotus"/>
                <w:sz w:val="32"/>
                <w:szCs w:val="32"/>
              </w:rPr>
            </w:pPr>
          </w:p>
        </w:tc>
        <w:tc>
          <w:tcPr>
            <w:tcW w:w="2158" w:type="dxa"/>
            <w:gridSpan w:val="3"/>
            <w:tcBorders>
              <w:top w:val="single" w:sz="18" w:space="0" w:color="476166" w:themeColor="accent1"/>
            </w:tcBorders>
          </w:tcPr>
          <w:p w14:paraId="1421DFD2" w14:textId="77777777" w:rsidR="002D2200" w:rsidRPr="00F34436" w:rsidRDefault="002D2200">
            <w:pPr>
              <w:rPr>
                <w:rFonts w:cs="B Lotus"/>
                <w:sz w:val="32"/>
                <w:szCs w:val="32"/>
              </w:rPr>
            </w:pPr>
          </w:p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7294428B" w14:textId="77777777" w:rsidR="002D2200" w:rsidRPr="00F34436" w:rsidRDefault="002D2200">
            <w:pPr>
              <w:rPr>
                <w:rFonts w:cs="B Lotus"/>
                <w:sz w:val="32"/>
                <w:szCs w:val="32"/>
              </w:rPr>
            </w:pPr>
          </w:p>
        </w:tc>
        <w:tc>
          <w:tcPr>
            <w:tcW w:w="2167" w:type="dxa"/>
            <w:gridSpan w:val="4"/>
            <w:tcBorders>
              <w:top w:val="single" w:sz="18" w:space="0" w:color="476166" w:themeColor="accent1"/>
            </w:tcBorders>
          </w:tcPr>
          <w:p w14:paraId="3CC9C4BC" w14:textId="77777777" w:rsidR="002D2200" w:rsidRPr="00F34436" w:rsidRDefault="002D2200">
            <w:pPr>
              <w:rPr>
                <w:rFonts w:cs="B Lotus"/>
                <w:sz w:val="32"/>
                <w:szCs w:val="32"/>
              </w:rPr>
            </w:pPr>
          </w:p>
        </w:tc>
        <w:tc>
          <w:tcPr>
            <w:tcW w:w="2158" w:type="dxa"/>
            <w:gridSpan w:val="3"/>
          </w:tcPr>
          <w:p w14:paraId="238D2C0D" w14:textId="77777777" w:rsidR="002D2200" w:rsidRPr="00F34436" w:rsidRDefault="002D2200">
            <w:pPr>
              <w:rPr>
                <w:rFonts w:cs="B Lotus"/>
                <w:sz w:val="32"/>
                <w:szCs w:val="32"/>
              </w:rPr>
            </w:pPr>
          </w:p>
        </w:tc>
      </w:tr>
      <w:tr w:rsidR="00E74B29" w:rsidRPr="00F34436" w14:paraId="6F3C8045" w14:textId="77777777" w:rsidTr="00EB7C2B">
        <w:trPr>
          <w:trHeight w:val="576"/>
        </w:trPr>
        <w:tc>
          <w:tcPr>
            <w:tcW w:w="2158" w:type="dxa"/>
            <w:gridSpan w:val="2"/>
          </w:tcPr>
          <w:p w14:paraId="170A45EA" w14:textId="77777777" w:rsidR="00E74B29" w:rsidRPr="00F34436" w:rsidRDefault="00E74B29">
            <w:pPr>
              <w:rPr>
                <w:rFonts w:cs="B Lotus"/>
                <w:sz w:val="32"/>
                <w:szCs w:val="32"/>
              </w:rPr>
            </w:pPr>
          </w:p>
        </w:tc>
        <w:tc>
          <w:tcPr>
            <w:tcW w:w="1082" w:type="dxa"/>
            <w:gridSpan w:val="2"/>
            <w:shd w:val="clear" w:color="auto" w:fill="FFFFFF" w:themeFill="background1"/>
          </w:tcPr>
          <w:p w14:paraId="0028D03E" w14:textId="77777777" w:rsidR="00E74B29" w:rsidRPr="00F34436" w:rsidRDefault="00E74B29">
            <w:pPr>
              <w:rPr>
                <w:rFonts w:cs="B Lotus"/>
                <w:sz w:val="32"/>
                <w:szCs w:val="32"/>
              </w:rPr>
            </w:pPr>
          </w:p>
        </w:tc>
        <w:tc>
          <w:tcPr>
            <w:tcW w:w="4321" w:type="dxa"/>
            <w:gridSpan w:val="3"/>
            <w:shd w:val="clear" w:color="auto" w:fill="FFFFFF" w:themeFill="background1"/>
          </w:tcPr>
          <w:p w14:paraId="38C990C6" w14:textId="77777777" w:rsidR="00E74B29" w:rsidRPr="00F34436" w:rsidRDefault="00E74B29" w:rsidP="00E74B29">
            <w:pPr>
              <w:rPr>
                <w:rFonts w:cs="B Lotus"/>
                <w:sz w:val="32"/>
                <w:szCs w:val="32"/>
              </w:rPr>
            </w:pPr>
          </w:p>
        </w:tc>
        <w:tc>
          <w:tcPr>
            <w:tcW w:w="1080" w:type="dxa"/>
            <w:gridSpan w:val="3"/>
            <w:shd w:val="clear" w:color="auto" w:fill="FFFFFF" w:themeFill="background1"/>
          </w:tcPr>
          <w:p w14:paraId="27C3C2E4" w14:textId="77777777" w:rsidR="00E74B29" w:rsidRPr="00F34436" w:rsidRDefault="00E74B29">
            <w:pPr>
              <w:rPr>
                <w:rFonts w:cs="B Lotus"/>
                <w:sz w:val="32"/>
                <w:szCs w:val="32"/>
              </w:rPr>
            </w:pPr>
          </w:p>
        </w:tc>
        <w:tc>
          <w:tcPr>
            <w:tcW w:w="2158" w:type="dxa"/>
            <w:gridSpan w:val="3"/>
          </w:tcPr>
          <w:p w14:paraId="1C186738" w14:textId="77777777" w:rsidR="00E74B29" w:rsidRPr="00F34436" w:rsidRDefault="00E74B29">
            <w:pPr>
              <w:rPr>
                <w:rFonts w:cs="B Lotus"/>
                <w:sz w:val="32"/>
                <w:szCs w:val="32"/>
              </w:rPr>
            </w:pPr>
          </w:p>
        </w:tc>
      </w:tr>
      <w:tr w:rsidR="000E4641" w:rsidRPr="00F34436" w14:paraId="2DB5CAB7" w14:textId="77777777" w:rsidTr="00EB7C2B">
        <w:trPr>
          <w:trHeight w:val="4447"/>
        </w:trPr>
        <w:tc>
          <w:tcPr>
            <w:tcW w:w="2158" w:type="dxa"/>
            <w:gridSpan w:val="2"/>
            <w:vMerge w:val="restart"/>
          </w:tcPr>
          <w:p w14:paraId="7F11C85B" w14:textId="77777777" w:rsidR="000E4641" w:rsidRPr="00F34436" w:rsidRDefault="000E4641">
            <w:pPr>
              <w:rPr>
                <w:rFonts w:cs="B Lotus"/>
                <w:sz w:val="32"/>
                <w:szCs w:val="32"/>
              </w:rPr>
            </w:pPr>
          </w:p>
        </w:tc>
        <w:tc>
          <w:tcPr>
            <w:tcW w:w="542" w:type="dxa"/>
            <w:tcBorders>
              <w:bottom w:val="single" w:sz="18" w:space="0" w:color="476166" w:themeColor="accent1"/>
            </w:tcBorders>
            <w:shd w:val="clear" w:color="auto" w:fill="FFFFFF" w:themeFill="background1"/>
          </w:tcPr>
          <w:p w14:paraId="68403D79" w14:textId="7D2EFD79" w:rsidR="000E4641" w:rsidRPr="00F34436" w:rsidRDefault="000E4641">
            <w:pPr>
              <w:rPr>
                <w:rFonts w:cs="B Lotus"/>
                <w:sz w:val="32"/>
                <w:szCs w:val="32"/>
              </w:rPr>
            </w:pPr>
          </w:p>
        </w:tc>
        <w:tc>
          <w:tcPr>
            <w:tcW w:w="540" w:type="dxa"/>
            <w:shd w:val="clear" w:color="auto" w:fill="FFFFFF" w:themeFill="background1"/>
          </w:tcPr>
          <w:p w14:paraId="038332E3" w14:textId="77777777" w:rsidR="000E4641" w:rsidRPr="00F34436" w:rsidRDefault="000E4641">
            <w:pPr>
              <w:rPr>
                <w:rFonts w:cs="B Lotus"/>
                <w:sz w:val="32"/>
                <w:szCs w:val="32"/>
              </w:rPr>
            </w:pPr>
          </w:p>
        </w:tc>
        <w:tc>
          <w:tcPr>
            <w:tcW w:w="4321" w:type="dxa"/>
            <w:gridSpan w:val="3"/>
            <w:shd w:val="clear" w:color="auto" w:fill="FFFFFF" w:themeFill="background1"/>
          </w:tcPr>
          <w:p w14:paraId="305EBECF" w14:textId="69D5B40A" w:rsidR="00DC7060" w:rsidRPr="00F34436" w:rsidRDefault="00DC7060" w:rsidP="008E6DDA">
            <w:pPr>
              <w:pStyle w:val="Text"/>
              <w:bidi/>
              <w:jc w:val="both"/>
              <w:rPr>
                <w:rFonts w:cs="B Lotus"/>
                <w:sz w:val="36"/>
                <w:szCs w:val="36"/>
                <w:rtl/>
              </w:rPr>
            </w:pPr>
            <w:r w:rsidRPr="00F34436">
              <w:rPr>
                <w:rFonts w:cs="B Lotus" w:hint="cs"/>
                <w:sz w:val="36"/>
                <w:szCs w:val="36"/>
                <w:rtl/>
              </w:rPr>
              <w:t>ونتیلاتور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غیر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تهاجمی،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یک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ماسک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تنفسی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اضطراری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برای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مبارزه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با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بحران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بهداشتی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کووید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19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،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در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صورت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عدم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دسترس</w:t>
            </w:r>
            <w:r w:rsidRPr="00F34436">
              <w:rPr>
                <w:rFonts w:cs="B Lotus" w:hint="cs"/>
                <w:sz w:val="36"/>
                <w:szCs w:val="36"/>
                <w:rtl/>
                <w:lang w:bidi="fa-IR"/>
              </w:rPr>
              <w:t xml:space="preserve">ی به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ونتیلاتور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و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="008E6DDA" w:rsidRPr="00F34436">
              <w:rPr>
                <w:rFonts w:cs="B Lotus" w:hint="cs"/>
                <w:sz w:val="36"/>
                <w:szCs w:val="36"/>
                <w:rtl/>
              </w:rPr>
              <w:t>تا</w:t>
            </w:r>
            <w:r w:rsidR="008E6DDA"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="008E6DDA" w:rsidRPr="00F34436">
              <w:rPr>
                <w:rFonts w:cs="B Lotus" w:hint="cs"/>
                <w:sz w:val="36"/>
                <w:szCs w:val="36"/>
                <w:rtl/>
              </w:rPr>
              <w:t>زمانی</w:t>
            </w:r>
            <w:r w:rsidR="008E6DDA"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="008E6DDA" w:rsidRPr="00F34436">
              <w:rPr>
                <w:rFonts w:cs="B Lotus" w:hint="cs"/>
                <w:sz w:val="36"/>
                <w:szCs w:val="36"/>
                <w:rtl/>
              </w:rPr>
              <w:t>که</w:t>
            </w:r>
            <w:r w:rsidR="008E6DDA"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="008E6DDA" w:rsidRPr="00F34436">
              <w:rPr>
                <w:rFonts w:cs="B Lotus" w:hint="cs"/>
                <w:sz w:val="36"/>
                <w:szCs w:val="36"/>
                <w:rtl/>
              </w:rPr>
              <w:t>بیمار</w:t>
            </w:r>
            <w:r w:rsidR="008E6DDA"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="008E6DDA" w:rsidRPr="00F34436">
              <w:rPr>
                <w:rFonts w:cs="B Lotus" w:hint="cs"/>
                <w:sz w:val="36"/>
                <w:szCs w:val="36"/>
                <w:rtl/>
              </w:rPr>
              <w:t>تحت</w:t>
            </w:r>
            <w:r w:rsidR="008E6DDA"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="008E6DDA" w:rsidRPr="00F34436">
              <w:rPr>
                <w:rFonts w:cs="B Lotus" w:hint="cs"/>
                <w:sz w:val="36"/>
                <w:szCs w:val="36"/>
                <w:rtl/>
              </w:rPr>
              <w:t>بیهوشی</w:t>
            </w:r>
            <w:r w:rsidR="008E6DDA"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="008E6DDA" w:rsidRPr="00F34436">
              <w:rPr>
                <w:rFonts w:cs="B Lotus" w:hint="cs"/>
                <w:sz w:val="36"/>
                <w:szCs w:val="36"/>
                <w:rtl/>
              </w:rPr>
              <w:t>یا</w:t>
            </w:r>
            <w:r w:rsidR="008E6DDA"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="008E6DDA" w:rsidRPr="00F34436">
              <w:rPr>
                <w:rFonts w:cs="B Lotus" w:hint="cs"/>
                <w:sz w:val="36"/>
                <w:szCs w:val="36"/>
                <w:rtl/>
              </w:rPr>
              <w:t xml:space="preserve">لوله‌گذاری نباشد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میباشد که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ساخت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آن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کم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هزینه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و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آسان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است.</w:t>
            </w:r>
          </w:p>
          <w:p w14:paraId="3BDD7542" w14:textId="77777777" w:rsidR="008E6DDA" w:rsidRPr="00F34436" w:rsidRDefault="008E6DDA" w:rsidP="008E6DDA">
            <w:pPr>
              <w:pStyle w:val="Text"/>
              <w:bidi/>
              <w:jc w:val="both"/>
              <w:rPr>
                <w:rFonts w:cs="B Lotus"/>
                <w:sz w:val="16"/>
                <w:szCs w:val="16"/>
                <w:rtl/>
              </w:rPr>
            </w:pPr>
          </w:p>
          <w:p w14:paraId="47006FD2" w14:textId="76CE99E3" w:rsidR="008E6DDA" w:rsidRPr="00F34436" w:rsidRDefault="008E6DDA" w:rsidP="008E6DDA">
            <w:pPr>
              <w:pStyle w:val="Text"/>
              <w:bidi/>
              <w:jc w:val="both"/>
              <w:rPr>
                <w:rFonts w:cs="B Lotus"/>
                <w:sz w:val="36"/>
                <w:szCs w:val="36"/>
                <w:rtl/>
              </w:rPr>
            </w:pPr>
            <w:r w:rsidRPr="00F34436">
              <w:rPr>
                <w:rFonts w:cs="B Lotus" w:hint="cs"/>
                <w:sz w:val="36"/>
                <w:szCs w:val="36"/>
                <w:rtl/>
              </w:rPr>
              <w:t>تهویه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غیرتهاجمی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با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استفاده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از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ماسک‌های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بینی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صورت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می‌گیرد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که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مقدار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مشخصی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از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هوای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تحت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فشار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را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به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داخل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ریه‌ها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فشار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می‌دهد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.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هنگامی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که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بیماری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باعث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از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کار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افتادن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ریه‌ها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شده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است،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از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فرآیند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تنفس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طبیعی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پشتیبانی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می‌کند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و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بدن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را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قادر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می‌سازد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تا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با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عفونت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مبارزه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کند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و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بهتر</w:t>
            </w:r>
            <w:r w:rsidRPr="00F34436">
              <w:rPr>
                <w:rFonts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</w:rPr>
              <w:t>شود</w:t>
            </w:r>
            <w:r w:rsidRPr="00F34436">
              <w:rPr>
                <w:rFonts w:cs="B Lotus"/>
                <w:sz w:val="36"/>
                <w:szCs w:val="36"/>
                <w:rtl/>
              </w:rPr>
              <w:t>.</w:t>
            </w:r>
          </w:p>
          <w:p w14:paraId="3FD1969E" w14:textId="75746A98" w:rsidR="000E4641" w:rsidRPr="00F34436" w:rsidRDefault="000E4641" w:rsidP="008E6DDA">
            <w:pPr>
              <w:pStyle w:val="Text"/>
              <w:bidi/>
              <w:jc w:val="both"/>
              <w:rPr>
                <w:rFonts w:cs="B Lotus"/>
                <w:sz w:val="36"/>
                <w:szCs w:val="36"/>
              </w:rPr>
            </w:pPr>
          </w:p>
        </w:tc>
        <w:tc>
          <w:tcPr>
            <w:tcW w:w="540" w:type="dxa"/>
            <w:shd w:val="clear" w:color="auto" w:fill="FFFFFF" w:themeFill="background1"/>
          </w:tcPr>
          <w:p w14:paraId="668BF846" w14:textId="77777777" w:rsidR="000E4641" w:rsidRPr="00F34436" w:rsidRDefault="000E4641">
            <w:pPr>
              <w:rPr>
                <w:rFonts w:ascii="Georgia" w:hAnsi="Georgia" w:cs="B Lotus"/>
                <w:sz w:val="36"/>
                <w:szCs w:val="36"/>
              </w:rPr>
            </w:pPr>
          </w:p>
        </w:tc>
        <w:tc>
          <w:tcPr>
            <w:tcW w:w="540" w:type="dxa"/>
            <w:gridSpan w:val="2"/>
            <w:tcBorders>
              <w:bottom w:val="single" w:sz="18" w:space="0" w:color="476166" w:themeColor="accent1"/>
            </w:tcBorders>
            <w:shd w:val="clear" w:color="auto" w:fill="FFFFFF" w:themeFill="background1"/>
          </w:tcPr>
          <w:p w14:paraId="22C07D35" w14:textId="77777777" w:rsidR="000E4641" w:rsidRPr="00F34436" w:rsidRDefault="000E4641">
            <w:pPr>
              <w:rPr>
                <w:rFonts w:ascii="Georgia" w:hAnsi="Georgia" w:cs="B Lotus"/>
                <w:sz w:val="36"/>
                <w:szCs w:val="36"/>
              </w:rPr>
            </w:pPr>
          </w:p>
        </w:tc>
        <w:tc>
          <w:tcPr>
            <w:tcW w:w="2158" w:type="dxa"/>
            <w:gridSpan w:val="3"/>
            <w:vMerge w:val="restart"/>
          </w:tcPr>
          <w:p w14:paraId="4D9023AF" w14:textId="77777777" w:rsidR="000E4641" w:rsidRPr="00F34436" w:rsidRDefault="000E4641">
            <w:pPr>
              <w:rPr>
                <w:rFonts w:cs="B Lotus"/>
                <w:sz w:val="32"/>
                <w:szCs w:val="32"/>
              </w:rPr>
            </w:pPr>
          </w:p>
        </w:tc>
      </w:tr>
      <w:tr w:rsidR="000E4641" w:rsidRPr="00F34436" w14:paraId="1D03B8D4" w14:textId="77777777" w:rsidTr="00EB7C2B">
        <w:trPr>
          <w:trHeight w:val="1728"/>
        </w:trPr>
        <w:tc>
          <w:tcPr>
            <w:tcW w:w="2158" w:type="dxa"/>
            <w:gridSpan w:val="2"/>
            <w:vMerge/>
          </w:tcPr>
          <w:p w14:paraId="64A12EC2" w14:textId="77777777" w:rsidR="000E4641" w:rsidRPr="00F34436" w:rsidRDefault="000E4641">
            <w:pPr>
              <w:rPr>
                <w:rFonts w:cs="B Lotus"/>
                <w:sz w:val="32"/>
                <w:szCs w:val="32"/>
              </w:rPr>
            </w:pPr>
          </w:p>
        </w:tc>
        <w:tc>
          <w:tcPr>
            <w:tcW w:w="542" w:type="dxa"/>
          </w:tcPr>
          <w:p w14:paraId="168BC4A3" w14:textId="77777777" w:rsidR="000E4641" w:rsidRPr="00F34436" w:rsidRDefault="000E4641" w:rsidP="00E74B29">
            <w:pPr>
              <w:jc w:val="center"/>
              <w:rPr>
                <w:rFonts w:cs="B Lotus"/>
                <w:sz w:val="32"/>
                <w:szCs w:val="32"/>
              </w:rPr>
            </w:pPr>
          </w:p>
        </w:tc>
        <w:tc>
          <w:tcPr>
            <w:tcW w:w="5401" w:type="dxa"/>
            <w:gridSpan w:val="5"/>
          </w:tcPr>
          <w:p w14:paraId="0B0353DF" w14:textId="77777777" w:rsidR="000E4641" w:rsidRPr="00F34436" w:rsidRDefault="000E4641" w:rsidP="00E74B29">
            <w:pPr>
              <w:jc w:val="center"/>
              <w:rPr>
                <w:rFonts w:cs="B Lotus"/>
                <w:sz w:val="32"/>
                <w:szCs w:val="32"/>
              </w:rPr>
            </w:pPr>
          </w:p>
        </w:tc>
        <w:tc>
          <w:tcPr>
            <w:tcW w:w="540" w:type="dxa"/>
            <w:gridSpan w:val="2"/>
          </w:tcPr>
          <w:p w14:paraId="69D75193" w14:textId="77777777" w:rsidR="000E4641" w:rsidRPr="00F34436" w:rsidRDefault="000E4641" w:rsidP="00E74B29">
            <w:pPr>
              <w:jc w:val="center"/>
              <w:rPr>
                <w:rFonts w:cs="B Lotus"/>
                <w:sz w:val="32"/>
                <w:szCs w:val="32"/>
              </w:rPr>
            </w:pPr>
          </w:p>
          <w:p w14:paraId="29787358" w14:textId="77777777" w:rsidR="00313316" w:rsidRPr="00F34436" w:rsidRDefault="00313316" w:rsidP="00E74B29">
            <w:pPr>
              <w:jc w:val="center"/>
              <w:rPr>
                <w:rFonts w:cs="B Lotus"/>
                <w:sz w:val="32"/>
                <w:szCs w:val="32"/>
              </w:rPr>
            </w:pPr>
          </w:p>
          <w:p w14:paraId="192E755C" w14:textId="77777777" w:rsidR="00313316" w:rsidRPr="00F34436" w:rsidRDefault="00313316" w:rsidP="00E74B29">
            <w:pPr>
              <w:jc w:val="center"/>
              <w:rPr>
                <w:rFonts w:cs="B Lotus"/>
                <w:sz w:val="32"/>
                <w:szCs w:val="32"/>
              </w:rPr>
            </w:pPr>
          </w:p>
          <w:p w14:paraId="3F2DF0EF" w14:textId="77777777" w:rsidR="00313316" w:rsidRPr="00F34436" w:rsidRDefault="00313316" w:rsidP="00E74B29">
            <w:pPr>
              <w:jc w:val="center"/>
              <w:rPr>
                <w:rFonts w:cs="B Lotus"/>
                <w:sz w:val="32"/>
                <w:szCs w:val="32"/>
              </w:rPr>
            </w:pPr>
          </w:p>
          <w:p w14:paraId="49D3031F" w14:textId="77777777" w:rsidR="00313316" w:rsidRPr="00F34436" w:rsidRDefault="00313316" w:rsidP="00E74B29">
            <w:pPr>
              <w:jc w:val="center"/>
              <w:rPr>
                <w:rFonts w:cs="B Lotus"/>
                <w:sz w:val="32"/>
                <w:szCs w:val="32"/>
              </w:rPr>
            </w:pPr>
          </w:p>
          <w:p w14:paraId="19B53D66" w14:textId="77777777" w:rsidR="00313316" w:rsidRPr="00F34436" w:rsidRDefault="00313316" w:rsidP="009021D8">
            <w:pPr>
              <w:rPr>
                <w:rFonts w:cs="B Lotus"/>
                <w:sz w:val="32"/>
                <w:szCs w:val="32"/>
              </w:rPr>
            </w:pPr>
          </w:p>
        </w:tc>
        <w:tc>
          <w:tcPr>
            <w:tcW w:w="2158" w:type="dxa"/>
            <w:gridSpan w:val="3"/>
            <w:vMerge/>
          </w:tcPr>
          <w:p w14:paraId="59012C0C" w14:textId="77777777" w:rsidR="000E4641" w:rsidRPr="00F34436" w:rsidRDefault="000E4641">
            <w:pPr>
              <w:rPr>
                <w:rFonts w:cs="B Lotus"/>
                <w:sz w:val="32"/>
                <w:szCs w:val="32"/>
              </w:rPr>
            </w:pPr>
          </w:p>
        </w:tc>
      </w:tr>
      <w:tr w:rsidR="0048120C" w:rsidRPr="00F34436" w14:paraId="0C83C551" w14:textId="77777777" w:rsidTr="004564C2">
        <w:trPr>
          <w:gridAfter w:val="1"/>
          <w:wAfter w:w="9" w:type="dxa"/>
          <w:trHeight w:val="1000"/>
        </w:trPr>
        <w:tc>
          <w:tcPr>
            <w:tcW w:w="2158" w:type="dxa"/>
            <w:gridSpan w:val="2"/>
          </w:tcPr>
          <w:p w14:paraId="3606DBD5" w14:textId="77777777" w:rsidR="0048120C" w:rsidRPr="00F34436" w:rsidRDefault="00EB7C2B">
            <w:pPr>
              <w:rPr>
                <w:rFonts w:cs="B Lotus"/>
                <w:sz w:val="32"/>
                <w:szCs w:val="32"/>
              </w:rPr>
            </w:pPr>
            <w:r w:rsidRPr="00F34436">
              <w:rPr>
                <w:rFonts w:cs="B Lotus"/>
                <w:noProof/>
                <w:sz w:val="32"/>
                <w:szCs w:val="32"/>
                <w:lang w:val="en-AU" w:eastAsia="en-AU"/>
              </w:rPr>
              <w:lastRenderedPageBreak/>
              <w:drawing>
                <wp:anchor distT="0" distB="0" distL="114300" distR="114300" simplePos="0" relativeHeight="251664384" behindDoc="1" locked="1" layoutInCell="1" allowOverlap="1" wp14:anchorId="08F56A7A" wp14:editId="280C353B">
                  <wp:simplePos x="0" y="0"/>
                  <wp:positionH relativeFrom="margin">
                    <wp:posOffset>0</wp:posOffset>
                  </wp:positionH>
                  <wp:positionV relativeFrom="paragraph">
                    <wp:posOffset>-57150</wp:posOffset>
                  </wp:positionV>
                  <wp:extent cx="6857365" cy="1442720"/>
                  <wp:effectExtent l="0" t="0" r="635" b="5080"/>
                  <wp:wrapNone/>
                  <wp:docPr id="5" name="Picture 5" descr="Decorative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-03.png"/>
                          <pic:cNvPicPr/>
                        </pic:nvPicPr>
                        <pic:blipFill>
                          <a:blip r:embed="rId14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7365" cy="1442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402C50C6" w14:textId="77777777" w:rsidR="0048120C" w:rsidRPr="00F34436" w:rsidRDefault="0048120C">
            <w:pPr>
              <w:rPr>
                <w:rFonts w:cs="B Lotus"/>
                <w:sz w:val="32"/>
                <w:szCs w:val="32"/>
              </w:rPr>
            </w:pPr>
          </w:p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7F237FF6" w14:textId="77777777" w:rsidR="0048120C" w:rsidRPr="00F34436" w:rsidRDefault="0048120C">
            <w:pPr>
              <w:rPr>
                <w:rFonts w:cs="B Lotus"/>
                <w:sz w:val="32"/>
                <w:szCs w:val="32"/>
              </w:rPr>
            </w:pPr>
          </w:p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0FF0FDE0" w14:textId="77777777" w:rsidR="0048120C" w:rsidRPr="00F34436" w:rsidRDefault="0048120C">
            <w:pPr>
              <w:rPr>
                <w:rFonts w:cs="B Lotus"/>
                <w:sz w:val="32"/>
                <w:szCs w:val="32"/>
              </w:rPr>
            </w:pPr>
          </w:p>
        </w:tc>
        <w:tc>
          <w:tcPr>
            <w:tcW w:w="2158" w:type="dxa"/>
            <w:gridSpan w:val="3"/>
          </w:tcPr>
          <w:p w14:paraId="2B483771" w14:textId="77777777" w:rsidR="0048120C" w:rsidRPr="00F34436" w:rsidRDefault="0048120C">
            <w:pPr>
              <w:rPr>
                <w:rFonts w:cs="B Lotus"/>
                <w:sz w:val="32"/>
                <w:szCs w:val="32"/>
              </w:rPr>
            </w:pPr>
          </w:p>
        </w:tc>
      </w:tr>
      <w:tr w:rsidR="0048120C" w:rsidRPr="00F34436" w14:paraId="2827F3DA" w14:textId="77777777" w:rsidTr="00EB7C2B">
        <w:trPr>
          <w:gridAfter w:val="1"/>
          <w:wAfter w:w="9" w:type="dxa"/>
          <w:trHeight w:val="800"/>
        </w:trPr>
        <w:tc>
          <w:tcPr>
            <w:tcW w:w="2158" w:type="dxa"/>
            <w:gridSpan w:val="2"/>
            <w:tcBorders>
              <w:right w:val="single" w:sz="18" w:space="0" w:color="476166" w:themeColor="accent1"/>
            </w:tcBorders>
          </w:tcPr>
          <w:p w14:paraId="3635710B" w14:textId="77777777" w:rsidR="0048120C" w:rsidRPr="00F34436" w:rsidRDefault="0048120C">
            <w:pPr>
              <w:rPr>
                <w:rFonts w:cs="B Lotus"/>
                <w:sz w:val="32"/>
                <w:szCs w:val="32"/>
              </w:rPr>
            </w:pPr>
          </w:p>
        </w:tc>
        <w:tc>
          <w:tcPr>
            <w:tcW w:w="6474" w:type="dxa"/>
            <w:gridSpan w:val="7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3B3E8AD0" w14:textId="77777777" w:rsidR="0048120C" w:rsidRPr="00F34436" w:rsidRDefault="00000000" w:rsidP="00EB7C2B">
            <w:pPr>
              <w:pStyle w:val="Heading4"/>
              <w:rPr>
                <w:rFonts w:cs="B Lotus"/>
                <w:sz w:val="36"/>
                <w:szCs w:val="36"/>
              </w:rPr>
            </w:pPr>
            <w:sdt>
              <w:sdtPr>
                <w:rPr>
                  <w:rFonts w:cs="B Lotus"/>
                  <w:sz w:val="36"/>
                  <w:szCs w:val="36"/>
                </w:rPr>
                <w:id w:val="19988942"/>
                <w:placeholder>
                  <w:docPart w:val="E687165C8C0C4DD9B74382B9038C4FA7"/>
                </w:placeholder>
                <w:temporary/>
                <w:showingPlcHdr/>
                <w15:appearance w15:val="hidden"/>
              </w:sdtPr>
              <w:sdtContent>
                <w:r w:rsidR="00837914" w:rsidRPr="00F34436">
                  <w:rPr>
                    <w:rFonts w:cs="B Lotus"/>
                    <w:sz w:val="36"/>
                    <w:szCs w:val="36"/>
                  </w:rPr>
                  <w:t>THE PROCESS</w:t>
                </w:r>
              </w:sdtContent>
            </w:sdt>
          </w:p>
        </w:tc>
        <w:tc>
          <w:tcPr>
            <w:tcW w:w="2158" w:type="dxa"/>
            <w:gridSpan w:val="3"/>
            <w:tcBorders>
              <w:left w:val="single" w:sz="18" w:space="0" w:color="476166" w:themeColor="accent1"/>
            </w:tcBorders>
          </w:tcPr>
          <w:p w14:paraId="696022E7" w14:textId="77777777" w:rsidR="0048120C" w:rsidRPr="00F34436" w:rsidRDefault="0048120C">
            <w:pPr>
              <w:rPr>
                <w:rFonts w:cs="B Lotus"/>
                <w:sz w:val="32"/>
                <w:szCs w:val="32"/>
              </w:rPr>
            </w:pPr>
          </w:p>
        </w:tc>
      </w:tr>
      <w:tr w:rsidR="0048120C" w:rsidRPr="00F34436" w14:paraId="45CFAA8B" w14:textId="77777777" w:rsidTr="00EB7C2B">
        <w:trPr>
          <w:gridAfter w:val="1"/>
          <w:wAfter w:w="9" w:type="dxa"/>
        </w:trPr>
        <w:tc>
          <w:tcPr>
            <w:tcW w:w="2158" w:type="dxa"/>
            <w:gridSpan w:val="2"/>
          </w:tcPr>
          <w:p w14:paraId="1FC2B64F" w14:textId="77777777" w:rsidR="0048120C" w:rsidRPr="00F34436" w:rsidRDefault="0048120C" w:rsidP="004564C2">
            <w:pPr>
              <w:rPr>
                <w:rFonts w:cs="B Lotus"/>
                <w:sz w:val="32"/>
                <w:szCs w:val="32"/>
              </w:rPr>
            </w:pPr>
          </w:p>
        </w:tc>
        <w:tc>
          <w:tcPr>
            <w:tcW w:w="2158" w:type="dxa"/>
            <w:gridSpan w:val="3"/>
            <w:tcBorders>
              <w:top w:val="single" w:sz="18" w:space="0" w:color="476166" w:themeColor="accent1"/>
            </w:tcBorders>
          </w:tcPr>
          <w:p w14:paraId="0BD8AC73" w14:textId="77777777" w:rsidR="0048120C" w:rsidRPr="00F34436" w:rsidRDefault="0048120C" w:rsidP="004564C2">
            <w:pPr>
              <w:rPr>
                <w:rFonts w:cs="B Lotus"/>
                <w:sz w:val="32"/>
                <w:szCs w:val="32"/>
              </w:rPr>
            </w:pPr>
          </w:p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125C70A7" w14:textId="77777777" w:rsidR="0048120C" w:rsidRPr="00F34436" w:rsidRDefault="0048120C" w:rsidP="004564C2">
            <w:pPr>
              <w:rPr>
                <w:rFonts w:cs="B Lotus"/>
                <w:sz w:val="32"/>
                <w:szCs w:val="32"/>
              </w:rPr>
            </w:pPr>
          </w:p>
        </w:tc>
        <w:tc>
          <w:tcPr>
            <w:tcW w:w="2158" w:type="dxa"/>
            <w:gridSpan w:val="3"/>
            <w:tcBorders>
              <w:top w:val="single" w:sz="18" w:space="0" w:color="476166" w:themeColor="accent1"/>
            </w:tcBorders>
          </w:tcPr>
          <w:p w14:paraId="7F5A64F8" w14:textId="77777777" w:rsidR="0048120C" w:rsidRPr="00F34436" w:rsidRDefault="0048120C" w:rsidP="004564C2">
            <w:pPr>
              <w:rPr>
                <w:rFonts w:cs="B Lotus"/>
                <w:sz w:val="32"/>
                <w:szCs w:val="32"/>
              </w:rPr>
            </w:pPr>
          </w:p>
        </w:tc>
        <w:tc>
          <w:tcPr>
            <w:tcW w:w="2158" w:type="dxa"/>
            <w:gridSpan w:val="3"/>
          </w:tcPr>
          <w:p w14:paraId="49E08809" w14:textId="77777777" w:rsidR="0048120C" w:rsidRPr="00F34436" w:rsidRDefault="0048120C" w:rsidP="004564C2">
            <w:pPr>
              <w:rPr>
                <w:rFonts w:cs="B Lotus"/>
                <w:sz w:val="32"/>
                <w:szCs w:val="32"/>
              </w:rPr>
            </w:pPr>
          </w:p>
        </w:tc>
      </w:tr>
      <w:tr w:rsidR="0006696D" w:rsidRPr="00F34436" w14:paraId="501465CE" w14:textId="77777777" w:rsidTr="00492F3F">
        <w:trPr>
          <w:gridAfter w:val="1"/>
          <w:wAfter w:w="9" w:type="dxa"/>
          <w:trHeight w:val="4546"/>
        </w:trPr>
        <w:tc>
          <w:tcPr>
            <w:tcW w:w="1079" w:type="dxa"/>
          </w:tcPr>
          <w:p w14:paraId="6C856197" w14:textId="77777777" w:rsidR="0006696D" w:rsidRPr="00F34436" w:rsidRDefault="0006696D" w:rsidP="00492F3F">
            <w:pPr>
              <w:rPr>
                <w:rFonts w:cs="B Lotus"/>
                <w:sz w:val="32"/>
                <w:szCs w:val="32"/>
              </w:rPr>
            </w:pPr>
          </w:p>
        </w:tc>
        <w:tc>
          <w:tcPr>
            <w:tcW w:w="8632" w:type="dxa"/>
            <w:gridSpan w:val="10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53FDBCA4" w14:textId="77777777" w:rsidR="0006696D" w:rsidRPr="00F34436" w:rsidRDefault="0006696D" w:rsidP="004564C2">
            <w:pPr>
              <w:pStyle w:val="Heading5"/>
              <w:bidi/>
              <w:rPr>
                <w:rFonts w:cs="B Lotus"/>
                <w:sz w:val="36"/>
                <w:szCs w:val="36"/>
                <w:rtl/>
                <w:lang w:bidi="fa-IR"/>
              </w:rPr>
            </w:pPr>
            <w:r w:rsidRPr="00F34436">
              <w:rPr>
                <w:rFonts w:cs="B Lotus" w:hint="cs"/>
                <w:sz w:val="36"/>
                <w:szCs w:val="36"/>
                <w:rtl/>
                <w:lang w:bidi="fa-IR"/>
              </w:rPr>
              <w:t>مقدمه</w:t>
            </w:r>
          </w:p>
          <w:p w14:paraId="483AB0E0" w14:textId="77777777" w:rsidR="0006696D" w:rsidRPr="00F34436" w:rsidRDefault="0006696D" w:rsidP="004564C2">
            <w:pPr>
              <w:rPr>
                <w:rFonts w:cs="B Lotus"/>
                <w:sz w:val="32"/>
                <w:szCs w:val="32"/>
              </w:rPr>
            </w:pPr>
          </w:p>
          <w:p w14:paraId="356695E0" w14:textId="77777777" w:rsidR="00980C08" w:rsidRPr="00F34436" w:rsidRDefault="00980C08" w:rsidP="004564C2">
            <w:pPr>
              <w:pStyle w:val="Text"/>
              <w:bidi/>
              <w:jc w:val="both"/>
              <w:rPr>
                <w:rFonts w:cs="B Lotus"/>
                <w:sz w:val="32"/>
                <w:szCs w:val="32"/>
                <w:rtl/>
              </w:rPr>
            </w:pPr>
            <w:r w:rsidRPr="00F34436">
              <w:rPr>
                <w:rFonts w:cs="B Lotus" w:hint="cs"/>
                <w:sz w:val="32"/>
                <w:szCs w:val="32"/>
                <w:rtl/>
              </w:rPr>
              <w:t>ونتیلاتور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غیر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تهاجمی،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یک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ماسک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تنفسی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اضطراری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برای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مبارزه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با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بحران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بهداشتی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کووید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19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،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در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صورت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عدم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دسترس</w:t>
            </w:r>
            <w:r w:rsidRPr="00F34436">
              <w:rPr>
                <w:rFonts w:cs="B Lotus" w:hint="cs"/>
                <w:sz w:val="32"/>
                <w:szCs w:val="32"/>
                <w:rtl/>
                <w:lang w:bidi="fa-IR"/>
              </w:rPr>
              <w:t xml:space="preserve">ی به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ونتیلاتور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و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تا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زمانی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که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بیمار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تحت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بیهوشی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یا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لوله‌گذاری نباشد میباشد که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ساخت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آن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کم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هزینه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و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آسان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است.</w:t>
            </w:r>
          </w:p>
          <w:p w14:paraId="3B908CAA" w14:textId="77777777" w:rsidR="00980C08" w:rsidRPr="00F34436" w:rsidRDefault="00980C08" w:rsidP="004564C2">
            <w:pPr>
              <w:pStyle w:val="Text"/>
              <w:bidi/>
              <w:jc w:val="both"/>
              <w:rPr>
                <w:rFonts w:cs="B Lotus"/>
                <w:sz w:val="20"/>
                <w:szCs w:val="20"/>
                <w:rtl/>
              </w:rPr>
            </w:pPr>
          </w:p>
          <w:p w14:paraId="449C16BB" w14:textId="77777777" w:rsidR="0006696D" w:rsidRPr="00F34436" w:rsidRDefault="00980C08" w:rsidP="004564C2">
            <w:pPr>
              <w:pStyle w:val="Text"/>
              <w:bidi/>
              <w:jc w:val="both"/>
              <w:rPr>
                <w:rFonts w:cs="B Lotus"/>
                <w:sz w:val="32"/>
                <w:szCs w:val="32"/>
                <w:rtl/>
              </w:rPr>
            </w:pPr>
            <w:r w:rsidRPr="00F34436">
              <w:rPr>
                <w:rFonts w:cs="B Lotus" w:hint="cs"/>
                <w:sz w:val="32"/>
                <w:szCs w:val="32"/>
                <w:rtl/>
              </w:rPr>
              <w:t>تهویه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غیرتهاجمی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با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استفاده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از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ماسک‌های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بینی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صورت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می‌گیرد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که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مقدار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مشخصی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از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هوای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تحت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فشار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را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به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داخل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ریه‌ها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فشار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می‌دهد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.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هنگامی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که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بیماری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باعث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از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کار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افتادن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ریه‌ها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شده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است،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از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فرآیند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تنفس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طبیعی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پشتیبانی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می‌کند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و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بدن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را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قادر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می‌سازد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تا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با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عفونت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مبارزه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کند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و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بهتر</w:t>
            </w:r>
            <w:r w:rsidRPr="00F34436">
              <w:rPr>
                <w:rFonts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cs="B Lotus" w:hint="cs"/>
                <w:sz w:val="32"/>
                <w:szCs w:val="32"/>
                <w:rtl/>
              </w:rPr>
              <w:t>شود</w:t>
            </w:r>
            <w:r w:rsidRPr="00F34436">
              <w:rPr>
                <w:rFonts w:cs="B Lotus"/>
                <w:sz w:val="32"/>
                <w:szCs w:val="32"/>
                <w:rtl/>
              </w:rPr>
              <w:t>.</w:t>
            </w:r>
          </w:p>
          <w:p w14:paraId="5E1981F7" w14:textId="77777777" w:rsidR="00980C08" w:rsidRPr="00F34436" w:rsidRDefault="00980C08" w:rsidP="004564C2">
            <w:pPr>
              <w:pStyle w:val="Text"/>
              <w:bidi/>
              <w:jc w:val="both"/>
              <w:rPr>
                <w:rFonts w:cs="B Lotus"/>
                <w:sz w:val="20"/>
                <w:szCs w:val="20"/>
              </w:rPr>
            </w:pPr>
          </w:p>
          <w:p w14:paraId="4ABF7CA3" w14:textId="2CE35FC3" w:rsidR="00980C08" w:rsidRPr="00F34436" w:rsidRDefault="00980C08" w:rsidP="004564C2">
            <w:pPr>
              <w:pStyle w:val="Text"/>
              <w:bidi/>
              <w:jc w:val="both"/>
              <w:rPr>
                <w:rFonts w:ascii="Dubai" w:hAnsi="Dubai" w:cs="B Lotus"/>
                <w:sz w:val="32"/>
                <w:szCs w:val="32"/>
                <w:rtl/>
              </w:rPr>
            </w:pP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تمامی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تست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ها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با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موفقیت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و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با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تست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عملکردی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بیش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از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20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روز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بدون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مشکل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و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وقفه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انجام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شد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ه اند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>.</w:t>
            </w:r>
          </w:p>
          <w:p w14:paraId="306B97EF" w14:textId="77777777" w:rsidR="00980C08" w:rsidRPr="00F34436" w:rsidRDefault="00980C08" w:rsidP="004564C2">
            <w:pPr>
              <w:pStyle w:val="Text"/>
              <w:bidi/>
              <w:jc w:val="both"/>
              <w:rPr>
                <w:rFonts w:ascii="Dubai" w:hAnsi="Dubai" w:cs="B Lotus"/>
                <w:sz w:val="20"/>
                <w:szCs w:val="20"/>
                <w:rtl/>
              </w:rPr>
            </w:pPr>
          </w:p>
          <w:p w14:paraId="184773BC" w14:textId="7D694183" w:rsidR="00980C08" w:rsidRPr="00F34436" w:rsidRDefault="00980C08" w:rsidP="004564C2">
            <w:pPr>
              <w:pStyle w:val="Text"/>
              <w:bidi/>
              <w:rPr>
                <w:rFonts w:ascii="Dubai" w:hAnsi="Dubai" w:cs="B Lotus"/>
                <w:sz w:val="32"/>
                <w:szCs w:val="32"/>
                <w:rtl/>
              </w:rPr>
            </w:pP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بر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اساس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تحقیقات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انجام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شده،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از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این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فناوری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در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="00E10A30" w:rsidRPr="00F34436">
              <w:rPr>
                <w:rFonts w:ascii="Dubai" w:hAnsi="Dubai" w:cs="B Lotus" w:hint="cs"/>
                <w:sz w:val="32"/>
                <w:szCs w:val="32"/>
                <w:rtl/>
              </w:rPr>
              <w:t xml:space="preserve">این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پروژه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="00E10A30" w:rsidRPr="00F34436">
              <w:rPr>
                <w:rFonts w:ascii="Dubai" w:hAnsi="Dubai" w:cs="B Lotus" w:hint="cs"/>
                <w:sz w:val="32"/>
                <w:szCs w:val="32"/>
                <w:rtl/>
              </w:rPr>
              <w:t>به گونه ای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استفاده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="00E10A30" w:rsidRPr="00F34436">
              <w:rPr>
                <w:rFonts w:ascii="Dubai" w:hAnsi="Dubai" w:cs="B Lotus" w:hint="cs"/>
                <w:sz w:val="32"/>
                <w:szCs w:val="32"/>
                <w:rtl/>
              </w:rPr>
              <w:t>شده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که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یک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ماسک</w:t>
            </w:r>
            <w:r w:rsidRPr="00F34436">
              <w:rPr>
                <w:rFonts w:ascii="Dubai" w:hAnsi="Dubai" w:cs="B Lotus"/>
                <w:sz w:val="32"/>
                <w:szCs w:val="32"/>
              </w:rPr>
              <w:t xml:space="preserve"> snorkel Decathlon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را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به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یک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دستگاه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تنفس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مصنوعی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اضطراری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برای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بیماران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مبتلا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به</w:t>
            </w:r>
            <w:r w:rsidRPr="00F34436">
              <w:rPr>
                <w:rFonts w:ascii="Dubai" w:hAnsi="Dubai" w:cs="B Lotus"/>
                <w:sz w:val="32"/>
                <w:szCs w:val="32"/>
              </w:rPr>
              <w:t xml:space="preserve"> COVID-19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تبدیل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می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کند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تا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به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کاهش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کمبود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دستگاه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تنفس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مصنوعی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در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زمان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اوج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همه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گیری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ویروس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کرونا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کمک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کند</w:t>
            </w:r>
            <w:r w:rsidRPr="00F34436">
              <w:rPr>
                <w:rFonts w:ascii="Dubai" w:hAnsi="Dubai" w:cs="B Lotus"/>
                <w:sz w:val="32"/>
                <w:szCs w:val="32"/>
              </w:rPr>
              <w:t>.</w:t>
            </w:r>
          </w:p>
          <w:p w14:paraId="082FC007" w14:textId="77777777" w:rsidR="00980C08" w:rsidRPr="00F34436" w:rsidRDefault="00980C08" w:rsidP="004564C2">
            <w:pPr>
              <w:pStyle w:val="Text"/>
              <w:bidi/>
              <w:rPr>
                <w:rFonts w:ascii="Dubai" w:hAnsi="Dubai" w:cs="B Lotus"/>
                <w:sz w:val="20"/>
                <w:szCs w:val="20"/>
                <w:rtl/>
              </w:rPr>
            </w:pPr>
          </w:p>
          <w:p w14:paraId="57806E6E" w14:textId="7DACFCEE" w:rsidR="00980C08" w:rsidRPr="00F34436" w:rsidRDefault="00980C08" w:rsidP="004564C2">
            <w:pPr>
              <w:pStyle w:val="Text"/>
              <w:bidi/>
              <w:jc w:val="both"/>
              <w:rPr>
                <w:rFonts w:ascii="Dubai" w:hAnsi="Dubai" w:cs="B Lotus"/>
                <w:sz w:val="32"/>
                <w:szCs w:val="32"/>
                <w:rtl/>
              </w:rPr>
            </w:pP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این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ماسک‌ها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به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دلیل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هزینه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کم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و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سازگاری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آسان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در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مکان‌های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مختلف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دنیا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مورد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استفاده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="00E10A30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 xml:space="preserve">آزمایشی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قرار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گرفته‌اند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>.</w:t>
            </w:r>
          </w:p>
          <w:p w14:paraId="5B059B00" w14:textId="77777777" w:rsidR="004564C2" w:rsidRPr="00F34436" w:rsidRDefault="004564C2" w:rsidP="004564C2">
            <w:pPr>
              <w:pStyle w:val="Text"/>
              <w:bidi/>
              <w:jc w:val="both"/>
              <w:rPr>
                <w:rFonts w:ascii="Dubai" w:hAnsi="Dubai" w:cs="B Lotus"/>
                <w:sz w:val="20"/>
                <w:szCs w:val="20"/>
                <w:rtl/>
              </w:rPr>
            </w:pPr>
          </w:p>
          <w:p w14:paraId="7F63BB92" w14:textId="7EE32A58" w:rsidR="004564C2" w:rsidRPr="00F34436" w:rsidRDefault="004564C2" w:rsidP="004564C2">
            <w:pPr>
              <w:pStyle w:val="Text"/>
              <w:bidi/>
              <w:jc w:val="both"/>
              <w:rPr>
                <w:rFonts w:ascii="Dubai" w:hAnsi="Dubai" w:cs="B Lotus"/>
                <w:sz w:val="32"/>
                <w:szCs w:val="32"/>
              </w:rPr>
            </w:pPr>
            <w:r w:rsidRPr="00F34436">
              <w:rPr>
                <w:rFonts w:ascii="Dubai" w:hAnsi="Dubai" w:cs="B Lotus" w:hint="cs"/>
                <w:color w:val="FF0000"/>
                <w:sz w:val="32"/>
                <w:szCs w:val="32"/>
                <w:rtl/>
              </w:rPr>
              <w:t>اخطار</w:t>
            </w:r>
            <w:r w:rsidRPr="00F34436">
              <w:rPr>
                <w:rFonts w:ascii="Dubai" w:hAnsi="Dubai" w:cs="B Lotus"/>
                <w:color w:val="FF0000"/>
                <w:sz w:val="32"/>
                <w:szCs w:val="32"/>
                <w:rtl/>
              </w:rPr>
              <w:t xml:space="preserve">: </w:t>
            </w:r>
            <w:r w:rsidRPr="00F34436">
              <w:rPr>
                <w:rFonts w:ascii="Dubai" w:hAnsi="Dubai" w:cs="B Lotus" w:hint="cs"/>
                <w:color w:val="FF0000"/>
                <w:sz w:val="32"/>
                <w:szCs w:val="32"/>
                <w:rtl/>
              </w:rPr>
              <w:t>این</w:t>
            </w:r>
            <w:r w:rsidRPr="00F34436">
              <w:rPr>
                <w:rFonts w:ascii="Dubai" w:hAnsi="Dubai" w:cs="B Lotus"/>
                <w:color w:val="FF0000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color w:val="FF0000"/>
                <w:sz w:val="32"/>
                <w:szCs w:val="32"/>
                <w:rtl/>
              </w:rPr>
              <w:t>نمونه</w:t>
            </w:r>
            <w:r w:rsidRPr="00F34436">
              <w:rPr>
                <w:rFonts w:ascii="Dubai" w:hAnsi="Dubai" w:cs="B Lotus"/>
                <w:color w:val="FF0000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color w:val="FF0000"/>
                <w:sz w:val="32"/>
                <w:szCs w:val="32"/>
                <w:rtl/>
              </w:rPr>
              <w:t>اولیه</w:t>
            </w:r>
            <w:r w:rsidRPr="00F34436">
              <w:rPr>
                <w:rFonts w:ascii="Dubai" w:hAnsi="Dubai" w:cs="B Lotus"/>
                <w:color w:val="FF0000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color w:val="FF0000"/>
                <w:sz w:val="32"/>
                <w:szCs w:val="32"/>
                <w:rtl/>
              </w:rPr>
              <w:t>هنوز</w:t>
            </w:r>
            <w:r w:rsidRPr="00F34436">
              <w:rPr>
                <w:rFonts w:ascii="Dubai" w:hAnsi="Dubai" w:cs="B Lotus"/>
                <w:color w:val="FF0000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color w:val="FF0000"/>
                <w:sz w:val="32"/>
                <w:szCs w:val="32"/>
                <w:rtl/>
              </w:rPr>
              <w:t>توسط</w:t>
            </w:r>
            <w:r w:rsidRPr="00F34436">
              <w:rPr>
                <w:rFonts w:ascii="Dubai" w:hAnsi="Dubai" w:cs="B Lotus"/>
                <w:color w:val="FF0000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color w:val="FF0000"/>
                <w:sz w:val="32"/>
                <w:szCs w:val="32"/>
                <w:rtl/>
              </w:rPr>
              <w:t>هیچ</w:t>
            </w:r>
            <w:r w:rsidRPr="00F34436">
              <w:rPr>
                <w:rFonts w:ascii="Dubai" w:hAnsi="Dubai" w:cs="B Lotus"/>
                <w:color w:val="FF0000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color w:val="FF0000"/>
                <w:sz w:val="32"/>
                <w:szCs w:val="32"/>
                <w:rtl/>
              </w:rPr>
              <w:t>نهاد</w:t>
            </w:r>
            <w:r w:rsidRPr="00F34436">
              <w:rPr>
                <w:rFonts w:ascii="Dubai" w:hAnsi="Dubai" w:cs="B Lotus"/>
                <w:color w:val="FF0000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color w:val="FF0000"/>
                <w:sz w:val="32"/>
                <w:szCs w:val="32"/>
                <w:rtl/>
              </w:rPr>
              <w:t>رسمی</w:t>
            </w:r>
            <w:r w:rsidRPr="00F34436">
              <w:rPr>
                <w:rFonts w:ascii="Dubai" w:hAnsi="Dubai" w:cs="B Lotus"/>
                <w:color w:val="FF0000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color w:val="FF0000"/>
                <w:sz w:val="32"/>
                <w:szCs w:val="32"/>
                <w:rtl/>
              </w:rPr>
              <w:t>تایید</w:t>
            </w:r>
            <w:r w:rsidRPr="00F34436">
              <w:rPr>
                <w:rFonts w:ascii="Dubai" w:hAnsi="Dubai" w:cs="B Lotus"/>
                <w:color w:val="FF0000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color w:val="FF0000"/>
                <w:sz w:val="32"/>
                <w:szCs w:val="32"/>
                <w:rtl/>
              </w:rPr>
              <w:t>نشده</w:t>
            </w:r>
            <w:r w:rsidRPr="00F34436">
              <w:rPr>
                <w:rFonts w:ascii="Dubai" w:hAnsi="Dubai" w:cs="B Lotus"/>
                <w:color w:val="FF0000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color w:val="FF0000"/>
                <w:sz w:val="32"/>
                <w:szCs w:val="32"/>
                <w:rtl/>
              </w:rPr>
              <w:t>است</w:t>
            </w:r>
            <w:r w:rsidRPr="00F34436">
              <w:rPr>
                <w:rFonts w:ascii="Dubai" w:hAnsi="Dubai" w:cs="B Lotus"/>
                <w:color w:val="FF0000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color w:val="FF0000"/>
                <w:sz w:val="32"/>
                <w:szCs w:val="32"/>
                <w:rtl/>
              </w:rPr>
              <w:t>و</w:t>
            </w:r>
            <w:r w:rsidRPr="00F34436">
              <w:rPr>
                <w:rFonts w:ascii="Dubai" w:hAnsi="Dubai" w:cs="B Lotus"/>
                <w:color w:val="FF0000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color w:val="FF0000"/>
                <w:sz w:val="32"/>
                <w:szCs w:val="32"/>
                <w:rtl/>
              </w:rPr>
              <w:t>من</w:t>
            </w:r>
            <w:r w:rsidRPr="00F34436">
              <w:rPr>
                <w:rFonts w:ascii="Dubai" w:hAnsi="Dubai" w:cs="B Lotus"/>
                <w:color w:val="FF0000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color w:val="FF0000"/>
                <w:sz w:val="32"/>
                <w:szCs w:val="32"/>
                <w:rtl/>
              </w:rPr>
              <w:t>مسئولیت</w:t>
            </w:r>
            <w:r w:rsidRPr="00F34436">
              <w:rPr>
                <w:rFonts w:ascii="Dubai" w:hAnsi="Dubai" w:cs="B Lotus"/>
                <w:color w:val="FF0000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color w:val="FF0000"/>
                <w:sz w:val="32"/>
                <w:szCs w:val="32"/>
                <w:rtl/>
              </w:rPr>
              <w:t>استفاده</w:t>
            </w:r>
            <w:r w:rsidRPr="00F34436">
              <w:rPr>
                <w:rFonts w:ascii="Dubai" w:hAnsi="Dubai" w:cs="B Lotus"/>
                <w:color w:val="FF0000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color w:val="FF0000"/>
                <w:sz w:val="32"/>
                <w:szCs w:val="32"/>
                <w:rtl/>
              </w:rPr>
              <w:t>از</w:t>
            </w:r>
            <w:r w:rsidRPr="00F34436">
              <w:rPr>
                <w:rFonts w:ascii="Dubai" w:hAnsi="Dubai" w:cs="B Lotus"/>
                <w:color w:val="FF0000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color w:val="FF0000"/>
                <w:sz w:val="32"/>
                <w:szCs w:val="32"/>
                <w:rtl/>
              </w:rPr>
              <w:t>آن</w:t>
            </w:r>
            <w:r w:rsidRPr="00F34436">
              <w:rPr>
                <w:rFonts w:ascii="Dubai" w:hAnsi="Dubai" w:cs="B Lotus"/>
                <w:color w:val="FF0000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color w:val="FF0000"/>
                <w:sz w:val="32"/>
                <w:szCs w:val="32"/>
                <w:rtl/>
              </w:rPr>
              <w:t>را</w:t>
            </w:r>
            <w:r w:rsidRPr="00F34436">
              <w:rPr>
                <w:rFonts w:ascii="Dubai" w:hAnsi="Dubai" w:cs="B Lotus"/>
                <w:color w:val="FF0000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color w:val="FF0000"/>
                <w:sz w:val="32"/>
                <w:szCs w:val="32"/>
                <w:rtl/>
              </w:rPr>
              <w:t>رد</w:t>
            </w:r>
            <w:r w:rsidRPr="00F34436">
              <w:rPr>
                <w:rFonts w:ascii="Dubai" w:hAnsi="Dubai" w:cs="B Lotus"/>
                <w:color w:val="FF0000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color w:val="FF0000"/>
                <w:sz w:val="32"/>
                <w:szCs w:val="32"/>
                <w:rtl/>
              </w:rPr>
              <w:t>می</w:t>
            </w:r>
            <w:r w:rsidRPr="00F34436">
              <w:rPr>
                <w:rFonts w:ascii="Dubai" w:hAnsi="Dubai" w:cs="B Lotus"/>
                <w:color w:val="FF0000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color w:val="FF0000"/>
                <w:sz w:val="32"/>
                <w:szCs w:val="32"/>
                <w:rtl/>
              </w:rPr>
              <w:t>کنم</w:t>
            </w:r>
            <w:r w:rsidRPr="00F34436">
              <w:rPr>
                <w:rFonts w:ascii="Dubai" w:hAnsi="Dubai" w:cs="B Lotus"/>
                <w:color w:val="FF0000"/>
                <w:sz w:val="32"/>
                <w:szCs w:val="32"/>
                <w:rtl/>
              </w:rPr>
              <w:t>.</w:t>
            </w:r>
          </w:p>
        </w:tc>
        <w:tc>
          <w:tcPr>
            <w:tcW w:w="1079" w:type="dxa"/>
          </w:tcPr>
          <w:p w14:paraId="301FD3FD" w14:textId="77777777" w:rsidR="0006696D" w:rsidRPr="00F34436" w:rsidRDefault="0006696D" w:rsidP="004564C2">
            <w:pPr>
              <w:rPr>
                <w:rFonts w:cs="B Lotus"/>
                <w:sz w:val="32"/>
                <w:szCs w:val="32"/>
              </w:rPr>
            </w:pPr>
          </w:p>
        </w:tc>
      </w:tr>
    </w:tbl>
    <w:p w14:paraId="399261F5" w14:textId="77777777" w:rsidR="0006696D" w:rsidRPr="00F34436" w:rsidRDefault="0006696D" w:rsidP="0006696D">
      <w:pPr>
        <w:rPr>
          <w:rFonts w:cs="B Lotus"/>
          <w:sz w:val="32"/>
          <w:szCs w:val="32"/>
          <w:rtl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080"/>
        <w:gridCol w:w="8632"/>
        <w:gridCol w:w="1079"/>
      </w:tblGrid>
      <w:tr w:rsidR="0006696D" w:rsidRPr="00F34436" w14:paraId="2F3F005A" w14:textId="77777777" w:rsidTr="00563885">
        <w:trPr>
          <w:trHeight w:val="14421"/>
        </w:trPr>
        <w:tc>
          <w:tcPr>
            <w:tcW w:w="1080" w:type="dxa"/>
          </w:tcPr>
          <w:p w14:paraId="42E75AEA" w14:textId="77777777" w:rsidR="0006696D" w:rsidRPr="00F34436" w:rsidRDefault="0006696D" w:rsidP="00492F3F">
            <w:pPr>
              <w:rPr>
                <w:rFonts w:cs="B Lotus"/>
                <w:sz w:val="32"/>
                <w:szCs w:val="32"/>
              </w:rPr>
            </w:pPr>
          </w:p>
        </w:tc>
        <w:tc>
          <w:tcPr>
            <w:tcW w:w="8632" w:type="dxa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409788EB" w14:textId="11F2B5C0" w:rsidR="0006696D" w:rsidRPr="00F34436" w:rsidRDefault="0006696D" w:rsidP="00DC28ED">
            <w:pPr>
              <w:pStyle w:val="Heading5"/>
              <w:bidi/>
              <w:rPr>
                <w:rFonts w:cs="B Lotus"/>
                <w:sz w:val="36"/>
                <w:szCs w:val="36"/>
                <w:rtl/>
                <w:lang w:bidi="fa-IR"/>
              </w:rPr>
            </w:pPr>
            <w:r w:rsidRPr="00F34436">
              <w:rPr>
                <w:rFonts w:cs="B Lotus" w:hint="cs"/>
                <w:sz w:val="36"/>
                <w:szCs w:val="36"/>
                <w:rtl/>
                <w:lang w:bidi="fa-IR"/>
              </w:rPr>
              <w:t>روش کار</w:t>
            </w:r>
          </w:p>
          <w:p w14:paraId="106C64E8" w14:textId="77777777" w:rsidR="0006696D" w:rsidRPr="00F34436" w:rsidRDefault="0006696D" w:rsidP="00DC28ED">
            <w:pPr>
              <w:rPr>
                <w:rFonts w:cs="B Lotus"/>
                <w:sz w:val="32"/>
                <w:szCs w:val="32"/>
              </w:rPr>
            </w:pPr>
          </w:p>
          <w:p w14:paraId="6431F16B" w14:textId="506291A6" w:rsidR="009021D8" w:rsidRPr="00F34436" w:rsidRDefault="0006696D" w:rsidP="00DC28ED">
            <w:pPr>
              <w:pStyle w:val="Text"/>
              <w:numPr>
                <w:ilvl w:val="0"/>
                <w:numId w:val="2"/>
              </w:numPr>
              <w:bidi/>
              <w:rPr>
                <w:rFonts w:ascii="Dubai" w:hAnsi="Dubai" w:cs="B Lotus"/>
                <w:sz w:val="36"/>
                <w:szCs w:val="36"/>
              </w:rPr>
            </w:pPr>
            <w:r w:rsidRPr="00F34436">
              <w:rPr>
                <w:rFonts w:ascii="Dubai" w:hAnsi="Dubai" w:cs="B Lotus"/>
                <w:b/>
                <w:bCs/>
                <w:sz w:val="36"/>
                <w:szCs w:val="36"/>
                <w:rtl/>
              </w:rPr>
              <w:t>مواد و قطعات مورد نیاز</w:t>
            </w:r>
            <w:r w:rsidRPr="00F34436">
              <w:rPr>
                <w:rFonts w:ascii="Dubai" w:hAnsi="Dubai" w:cs="B Lotus"/>
                <w:sz w:val="36"/>
                <w:szCs w:val="36"/>
              </w:rPr>
              <w:t>:</w:t>
            </w:r>
          </w:p>
          <w:p w14:paraId="0407DA6B" w14:textId="28F9231A" w:rsidR="0006696D" w:rsidRPr="00F34436" w:rsidRDefault="0006696D" w:rsidP="00DC28ED">
            <w:pPr>
              <w:pStyle w:val="Text"/>
              <w:numPr>
                <w:ilvl w:val="1"/>
                <w:numId w:val="2"/>
              </w:numPr>
              <w:bidi/>
              <w:rPr>
                <w:rFonts w:ascii="Dubai" w:hAnsi="Dubai" w:cs="B Lotus"/>
                <w:sz w:val="32"/>
                <w:szCs w:val="32"/>
              </w:rPr>
            </w:pP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میکروکنترلر </w:t>
            </w:r>
            <w:r w:rsidR="00C57862" w:rsidRPr="00F34436">
              <w:rPr>
                <w:rFonts w:ascii="Dubai" w:hAnsi="Dubai" w:cs="B Lotus" w:hint="cs"/>
                <w:sz w:val="32"/>
                <w:szCs w:val="32"/>
                <w:rtl/>
              </w:rPr>
              <w:t>آردوینو</w:t>
            </w:r>
            <w:r w:rsidR="00C57862"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="00C57862" w:rsidRPr="00F34436">
              <w:rPr>
                <w:rFonts w:ascii="Dubai" w:hAnsi="Dubai" w:cs="B Lotus"/>
                <w:sz w:val="32"/>
                <w:szCs w:val="32"/>
              </w:rPr>
              <w:t>UNO</w:t>
            </w:r>
          </w:p>
          <w:p w14:paraId="20FB22B9" w14:textId="049288A8" w:rsidR="00C57862" w:rsidRPr="00F34436" w:rsidRDefault="00C57862" w:rsidP="00DC28ED">
            <w:pPr>
              <w:pStyle w:val="Text"/>
              <w:numPr>
                <w:ilvl w:val="1"/>
                <w:numId w:val="2"/>
              </w:numPr>
              <w:bidi/>
              <w:rPr>
                <w:rFonts w:ascii="Dubai" w:hAnsi="Dubai" w:cs="B Lotus"/>
                <w:sz w:val="32"/>
                <w:szCs w:val="32"/>
              </w:rPr>
            </w:pP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شیلد آردوینو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4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رله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</w:p>
          <w:p w14:paraId="3C52F77D" w14:textId="5AC0FF82" w:rsidR="0006696D" w:rsidRPr="00F34436" w:rsidRDefault="0006696D" w:rsidP="00DC28ED">
            <w:pPr>
              <w:pStyle w:val="Text"/>
              <w:numPr>
                <w:ilvl w:val="1"/>
                <w:numId w:val="2"/>
              </w:numPr>
              <w:bidi/>
              <w:rPr>
                <w:rFonts w:ascii="Dubai" w:hAnsi="Dubai" w:cs="B Lotus"/>
                <w:sz w:val="32"/>
                <w:szCs w:val="32"/>
              </w:rPr>
            </w:pP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موتور سرووی </w:t>
            </w:r>
            <w:r w:rsidR="00C57862" w:rsidRPr="00F34436">
              <w:rPr>
                <w:rFonts w:ascii="Dubai" w:hAnsi="Dubai" w:cs="B Lotus" w:hint="cs"/>
                <w:sz w:val="32"/>
                <w:szCs w:val="32"/>
                <w:rtl/>
              </w:rPr>
              <w:t>دیجیتال</w:t>
            </w:r>
            <w:r w:rsidR="00C57862" w:rsidRPr="00F34436">
              <w:rPr>
                <w:rFonts w:ascii="Dubai" w:hAnsi="Dubai" w:cs="B Lotus"/>
                <w:sz w:val="32"/>
                <w:szCs w:val="32"/>
              </w:rPr>
              <w:t xml:space="preserve">MG995 </w:t>
            </w:r>
          </w:p>
          <w:p w14:paraId="55ED4E3A" w14:textId="0F90BBB5" w:rsidR="0006696D" w:rsidRPr="00F34436" w:rsidRDefault="0006696D" w:rsidP="00DC28ED">
            <w:pPr>
              <w:pStyle w:val="Text"/>
              <w:numPr>
                <w:ilvl w:val="1"/>
                <w:numId w:val="2"/>
              </w:numPr>
              <w:bidi/>
              <w:rPr>
                <w:rFonts w:ascii="Dubai" w:hAnsi="Dubai" w:cs="B Lotus"/>
                <w:sz w:val="32"/>
                <w:szCs w:val="32"/>
              </w:rPr>
            </w:pP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دو ماژول </w:t>
            </w:r>
            <w:r w:rsidR="00C57862" w:rsidRPr="00F34436">
              <w:rPr>
                <w:rFonts w:ascii="Dubai" w:hAnsi="Dubai" w:cs="B Lotus"/>
                <w:b/>
                <w:bCs/>
                <w:sz w:val="32"/>
                <w:szCs w:val="32"/>
              </w:rPr>
              <w:t>LM2596S</w:t>
            </w:r>
          </w:p>
          <w:p w14:paraId="788E6EBE" w14:textId="0FC8A869" w:rsidR="00C57862" w:rsidRPr="00F34436" w:rsidRDefault="00C57862" w:rsidP="00DC28ED">
            <w:pPr>
              <w:pStyle w:val="Text"/>
              <w:numPr>
                <w:ilvl w:val="1"/>
                <w:numId w:val="2"/>
              </w:numPr>
              <w:bidi/>
              <w:rPr>
                <w:rFonts w:ascii="Dubai" w:hAnsi="Dubai" w:cs="B Lotus"/>
                <w:sz w:val="32"/>
                <w:szCs w:val="32"/>
              </w:rPr>
            </w:pP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پتانسیومتر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چند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چرخشی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خطی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="008F6E58" w:rsidRPr="00F34436">
              <w:rPr>
                <w:rFonts w:ascii="Dubai" w:hAnsi="Dubai" w:cs="B Lotus" w:hint="cs"/>
                <w:sz w:val="32"/>
                <w:szCs w:val="32"/>
                <w:rtl/>
              </w:rPr>
              <w:t>10</w:t>
            </w:r>
            <w:r w:rsidRPr="00F34436">
              <w:rPr>
                <w:rFonts w:ascii="Dubai" w:hAnsi="Dubai" w:cs="B Lotus"/>
                <w:sz w:val="32"/>
                <w:szCs w:val="32"/>
              </w:rPr>
              <w:t>k</w:t>
            </w:r>
          </w:p>
          <w:p w14:paraId="2F590FD1" w14:textId="28B5A18E" w:rsidR="00C57862" w:rsidRPr="00F34436" w:rsidRDefault="008F6E58" w:rsidP="00DC28ED">
            <w:pPr>
              <w:pStyle w:val="Text"/>
              <w:numPr>
                <w:ilvl w:val="1"/>
                <w:numId w:val="2"/>
              </w:numPr>
              <w:bidi/>
              <w:rPr>
                <w:rFonts w:ascii="Dubai" w:hAnsi="Dubai" w:cs="B Lotus"/>
                <w:sz w:val="32"/>
                <w:szCs w:val="32"/>
              </w:rPr>
            </w:pPr>
            <w:r w:rsidRPr="00F34436">
              <w:rPr>
                <w:rFonts w:ascii="Dubai" w:hAnsi="Dubai" w:cs="B Lotus"/>
                <w:sz w:val="32"/>
                <w:szCs w:val="32"/>
              </w:rPr>
              <w:t xml:space="preserve">LED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 xml:space="preserve"> 5 میلی</w:t>
            </w:r>
            <w:r w:rsidR="00C57862"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="00C57862" w:rsidRPr="00F34436">
              <w:rPr>
                <w:rFonts w:ascii="Dubai" w:hAnsi="Dubai" w:cs="B Lotus" w:hint="cs"/>
                <w:sz w:val="32"/>
                <w:szCs w:val="32"/>
                <w:rtl/>
              </w:rPr>
              <w:t>متر</w:t>
            </w:r>
            <w:r w:rsidR="00C57862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 xml:space="preserve">ی </w:t>
            </w:r>
            <w:r w:rsidR="00C57862"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: </w:t>
            </w:r>
            <w:r w:rsidR="00C57862" w:rsidRPr="00F34436">
              <w:rPr>
                <w:rFonts w:ascii="Dubai" w:hAnsi="Dubai" w:cs="B Lotus" w:hint="cs"/>
                <w:sz w:val="32"/>
                <w:szCs w:val="32"/>
                <w:rtl/>
              </w:rPr>
              <w:t>قرمز</w:t>
            </w:r>
          </w:p>
          <w:p w14:paraId="4B23C311" w14:textId="7F0619EE" w:rsidR="008F6E58" w:rsidRPr="00F34436" w:rsidRDefault="008F6E58" w:rsidP="00DC28ED">
            <w:pPr>
              <w:pStyle w:val="Text"/>
              <w:numPr>
                <w:ilvl w:val="1"/>
                <w:numId w:val="2"/>
              </w:numPr>
              <w:bidi/>
              <w:rPr>
                <w:rFonts w:ascii="Dubai" w:hAnsi="Dubai" w:cs="B Lotus"/>
                <w:sz w:val="32"/>
                <w:szCs w:val="32"/>
              </w:rPr>
            </w:pPr>
            <w:r w:rsidRPr="00F34436">
              <w:rPr>
                <w:rFonts w:ascii="Dubai" w:hAnsi="Dubai" w:cs="B Lotus"/>
                <w:sz w:val="32"/>
                <w:szCs w:val="32"/>
              </w:rPr>
              <w:t xml:space="preserve">LED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 xml:space="preserve"> 5 میلی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متر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 xml:space="preserve">ی 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: </w:t>
            </w:r>
            <w:r w:rsidRPr="00F34436">
              <w:rPr>
                <w:rFonts w:ascii="Helvetica" w:hAnsi="Helvetica" w:cs="B Lotus"/>
                <w:color w:val="4A4A4A"/>
                <w:sz w:val="31"/>
                <w:szCs w:val="32"/>
                <w:shd w:val="clear" w:color="auto" w:fill="FFFFFF"/>
                <w:rtl/>
              </w:rPr>
              <w:t>سبز</w:t>
            </w:r>
          </w:p>
          <w:p w14:paraId="5AED5E08" w14:textId="6B8F6632" w:rsidR="008F6E58" w:rsidRPr="00F34436" w:rsidRDefault="009021D8" w:rsidP="00DC28ED">
            <w:pPr>
              <w:pStyle w:val="Text"/>
              <w:numPr>
                <w:ilvl w:val="1"/>
                <w:numId w:val="2"/>
              </w:numPr>
              <w:bidi/>
              <w:rPr>
                <w:rFonts w:ascii="Dubai" w:hAnsi="Dubai" w:cs="B Lotus"/>
                <w:sz w:val="32"/>
                <w:szCs w:val="32"/>
              </w:rPr>
            </w:pPr>
            <w:r w:rsidRPr="00F34436">
              <w:rPr>
                <w:rFonts w:ascii="Helvetica" w:hAnsi="Helvetica" w:cs="B Lotus"/>
                <w:color w:val="4A4A4A"/>
                <w:sz w:val="31"/>
                <w:szCs w:val="32"/>
                <w:shd w:val="clear" w:color="auto" w:fill="FFFFFF"/>
              </w:rPr>
              <w:t>Alphanumeric LCD</w:t>
            </w:r>
            <w:r w:rsidRPr="00F34436">
              <w:rPr>
                <w:rFonts w:ascii="Helvetica" w:hAnsi="Helvetica" w:cs="B Lotus" w:hint="cs"/>
                <w:color w:val="4A4A4A"/>
                <w:sz w:val="31"/>
                <w:szCs w:val="32"/>
                <w:shd w:val="clear" w:color="auto" w:fill="FFFFFF"/>
                <w:rtl/>
              </w:rPr>
              <w:t xml:space="preserve"> </w:t>
            </w:r>
            <w:r w:rsidR="008F6E58" w:rsidRPr="00F34436">
              <w:rPr>
                <w:rFonts w:ascii="Dubai" w:hAnsi="Dubai" w:cs="B Lotus" w:hint="cs"/>
                <w:sz w:val="32"/>
                <w:szCs w:val="32"/>
                <w:rtl/>
              </w:rPr>
              <w:t>،</w:t>
            </w:r>
            <w:r w:rsidR="008F6E58"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20 × 4</w:t>
            </w:r>
          </w:p>
          <w:p w14:paraId="161E27A7" w14:textId="6BCEB3C2" w:rsidR="008F6E58" w:rsidRPr="00F34436" w:rsidRDefault="008F6E58" w:rsidP="00DC28ED">
            <w:pPr>
              <w:pStyle w:val="Text"/>
              <w:numPr>
                <w:ilvl w:val="1"/>
                <w:numId w:val="2"/>
              </w:numPr>
              <w:bidi/>
              <w:rPr>
                <w:rFonts w:ascii="Dubai" w:hAnsi="Dubai" w:cs="B Lotus"/>
                <w:sz w:val="32"/>
                <w:szCs w:val="32"/>
              </w:rPr>
            </w:pPr>
            <w:r w:rsidRPr="00F34436">
              <w:rPr>
                <w:rFonts w:ascii="Helvetica" w:hAnsi="Helvetica" w:cs="B Lotus"/>
                <w:color w:val="4A4A4A"/>
                <w:sz w:val="31"/>
                <w:szCs w:val="32"/>
                <w:shd w:val="clear" w:color="auto" w:fill="FFFFFF"/>
                <w:rtl/>
              </w:rPr>
              <w:t>دکمه سوئیچ 220 ولت</w:t>
            </w:r>
          </w:p>
          <w:p w14:paraId="1E08822E" w14:textId="6E2DC1EA" w:rsidR="008F6E58" w:rsidRPr="00F34436" w:rsidRDefault="00E12DA9" w:rsidP="00DC28ED">
            <w:pPr>
              <w:pStyle w:val="Text"/>
              <w:numPr>
                <w:ilvl w:val="1"/>
                <w:numId w:val="2"/>
              </w:numPr>
              <w:bidi/>
              <w:rPr>
                <w:rFonts w:ascii="Dubai" w:hAnsi="Dubai" w:cs="B Lotus"/>
                <w:sz w:val="32"/>
                <w:szCs w:val="32"/>
              </w:rPr>
            </w:pPr>
            <w:r w:rsidRPr="00F34436">
              <w:rPr>
                <w:rFonts w:ascii="Dubai" w:hAnsi="Dubai" w:cs="B Lotus"/>
                <w:sz w:val="32"/>
                <w:szCs w:val="32"/>
              </w:rPr>
              <w:t>snorkel</w:t>
            </w:r>
            <w:r w:rsidR="008F6E58"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="008F6E58" w:rsidRPr="00F34436">
              <w:rPr>
                <w:rFonts w:ascii="Dubai" w:hAnsi="Dubai" w:cs="B Lotus" w:hint="cs"/>
                <w:sz w:val="32"/>
                <w:szCs w:val="32"/>
                <w:rtl/>
              </w:rPr>
              <w:t>تمام</w:t>
            </w:r>
            <w:r w:rsidR="008F6E58"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="008F6E58" w:rsidRPr="00F34436">
              <w:rPr>
                <w:rFonts w:ascii="Dubai" w:hAnsi="Dubai" w:cs="B Lotus" w:hint="cs"/>
                <w:sz w:val="32"/>
                <w:szCs w:val="32"/>
                <w:rtl/>
              </w:rPr>
              <w:t>صورت</w:t>
            </w:r>
          </w:p>
          <w:p w14:paraId="1AD095F0" w14:textId="03F1E9F6" w:rsidR="0006696D" w:rsidRPr="00F34436" w:rsidRDefault="008F6E58" w:rsidP="00DC28ED">
            <w:pPr>
              <w:pStyle w:val="Text"/>
              <w:numPr>
                <w:ilvl w:val="1"/>
                <w:numId w:val="2"/>
              </w:numPr>
              <w:bidi/>
              <w:rPr>
                <w:rFonts w:ascii="Dubai" w:hAnsi="Dubai" w:cs="B Lotus"/>
                <w:sz w:val="32"/>
                <w:szCs w:val="32"/>
              </w:rPr>
            </w:pP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شیر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برقی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دو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طرفه</w:t>
            </w:r>
          </w:p>
          <w:p w14:paraId="62AE4F2C" w14:textId="77777777" w:rsidR="008F6E58" w:rsidRPr="00F34436" w:rsidRDefault="008F6E58" w:rsidP="00DC28ED">
            <w:pPr>
              <w:pStyle w:val="Text"/>
              <w:bidi/>
              <w:ind w:left="1440"/>
              <w:rPr>
                <w:rFonts w:ascii="Dubai" w:hAnsi="Dubai" w:cs="B Lotus"/>
                <w:sz w:val="32"/>
                <w:szCs w:val="32"/>
              </w:rPr>
            </w:pPr>
          </w:p>
          <w:p w14:paraId="709376E9" w14:textId="4D0FFB8C" w:rsidR="009021D8" w:rsidRPr="00F34436" w:rsidRDefault="009021D8" w:rsidP="00DC28ED">
            <w:pPr>
              <w:pStyle w:val="Text"/>
              <w:numPr>
                <w:ilvl w:val="0"/>
                <w:numId w:val="2"/>
              </w:numPr>
              <w:bidi/>
              <w:rPr>
                <w:rFonts w:ascii="Dubai" w:hAnsi="Dubai" w:cs="B Lotus"/>
                <w:b/>
                <w:bCs/>
                <w:sz w:val="36"/>
                <w:szCs w:val="36"/>
              </w:rPr>
            </w:pPr>
            <w:r w:rsidRPr="00F34436">
              <w:rPr>
                <w:rFonts w:ascii="Dubai" w:hAnsi="Dubai" w:cs="B Lotus" w:hint="cs"/>
                <w:b/>
                <w:bCs/>
                <w:sz w:val="36"/>
                <w:szCs w:val="36"/>
                <w:rtl/>
              </w:rPr>
              <w:t>نرم</w:t>
            </w:r>
            <w:r w:rsidRPr="00F34436">
              <w:rPr>
                <w:rFonts w:ascii="Dubai" w:hAnsi="Dubai" w:cs="B Lotus"/>
                <w:b/>
                <w:bCs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b/>
                <w:bCs/>
                <w:sz w:val="36"/>
                <w:szCs w:val="36"/>
                <w:rtl/>
              </w:rPr>
              <w:t>افزار</w:t>
            </w:r>
            <w:r w:rsidRPr="00F34436">
              <w:rPr>
                <w:rFonts w:ascii="Dubai" w:hAnsi="Dubai" w:cs="B Lotus"/>
                <w:b/>
                <w:bCs/>
                <w:sz w:val="36"/>
                <w:szCs w:val="36"/>
                <w:rtl/>
              </w:rPr>
              <w:t xml:space="preserve"> </w:t>
            </w:r>
            <w:r w:rsidR="00980C08" w:rsidRPr="00F34436">
              <w:rPr>
                <w:rFonts w:ascii="Dubai" w:hAnsi="Dubai" w:cs="B Lotus" w:hint="cs"/>
                <w:b/>
                <w:bCs/>
                <w:sz w:val="36"/>
                <w:szCs w:val="36"/>
                <w:rtl/>
              </w:rPr>
              <w:t>ها</w:t>
            </w:r>
            <w:r w:rsidR="00980C08" w:rsidRPr="00F34436">
              <w:rPr>
                <w:rFonts w:ascii="Dubai" w:hAnsi="Dubai" w:cs="B Lotus"/>
                <w:b/>
                <w:bCs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b/>
                <w:bCs/>
                <w:sz w:val="36"/>
                <w:szCs w:val="36"/>
                <w:rtl/>
              </w:rPr>
              <w:t>و</w:t>
            </w:r>
            <w:r w:rsidRPr="00F34436">
              <w:rPr>
                <w:rFonts w:ascii="Dubai" w:hAnsi="Dubai" w:cs="B Lotus"/>
                <w:b/>
                <w:bCs/>
                <w:sz w:val="36"/>
                <w:szCs w:val="36"/>
                <w:rtl/>
              </w:rPr>
              <w:t xml:space="preserve"> </w:t>
            </w:r>
            <w:r w:rsidR="00980C08" w:rsidRPr="00F34436">
              <w:rPr>
                <w:rFonts w:ascii="Dubai" w:hAnsi="Dubai" w:cs="B Lotus" w:hint="cs"/>
                <w:b/>
                <w:bCs/>
                <w:sz w:val="36"/>
                <w:szCs w:val="36"/>
                <w:rtl/>
                <w:lang w:bidi="fa-IR"/>
              </w:rPr>
              <w:t>ابزار مورد استفاده</w:t>
            </w:r>
            <w:r w:rsidRPr="00F34436">
              <w:rPr>
                <w:rFonts w:ascii="Dubai" w:hAnsi="Dubai" w:cs="B Lotus"/>
                <w:b/>
                <w:bCs/>
                <w:sz w:val="36"/>
                <w:szCs w:val="36"/>
              </w:rPr>
              <w:t>:</w:t>
            </w:r>
          </w:p>
          <w:p w14:paraId="66357D63" w14:textId="77777777" w:rsidR="00980C08" w:rsidRPr="00F34436" w:rsidRDefault="00980C08" w:rsidP="00DC28ED">
            <w:pPr>
              <w:pStyle w:val="Text"/>
              <w:numPr>
                <w:ilvl w:val="1"/>
                <w:numId w:val="2"/>
              </w:numPr>
              <w:bidi/>
              <w:rPr>
                <w:rFonts w:ascii="Dubai" w:hAnsi="Dubai" w:cs="B Lotus"/>
                <w:sz w:val="32"/>
                <w:szCs w:val="32"/>
              </w:rPr>
            </w:pP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محیط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توسعه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آردوینو</w:t>
            </w:r>
          </w:p>
          <w:p w14:paraId="6C99321F" w14:textId="4616832F" w:rsidR="009021D8" w:rsidRPr="00F34436" w:rsidRDefault="00980C08" w:rsidP="00DC28ED">
            <w:pPr>
              <w:pStyle w:val="Text"/>
              <w:numPr>
                <w:ilvl w:val="1"/>
                <w:numId w:val="2"/>
              </w:numPr>
              <w:bidi/>
              <w:rPr>
                <w:rFonts w:ascii="Dubai" w:hAnsi="Dubai" w:cs="B Lotus"/>
                <w:sz w:val="32"/>
                <w:szCs w:val="32"/>
              </w:rPr>
            </w:pPr>
            <w:r w:rsidRPr="00F34436">
              <w:rPr>
                <w:rFonts w:ascii="Dubai" w:hAnsi="Dubai" w:cs="B Lotus"/>
                <w:sz w:val="32"/>
                <w:szCs w:val="32"/>
              </w:rPr>
              <w:t>PCB Elegance</w:t>
            </w:r>
          </w:p>
          <w:p w14:paraId="46C86726" w14:textId="7F7F57CB" w:rsidR="00980C08" w:rsidRPr="00F34436" w:rsidRDefault="00980C08" w:rsidP="00DC28ED">
            <w:pPr>
              <w:pStyle w:val="Text"/>
              <w:numPr>
                <w:ilvl w:val="1"/>
                <w:numId w:val="2"/>
              </w:numPr>
              <w:bidi/>
              <w:rPr>
                <w:rFonts w:ascii="Dubai" w:hAnsi="Dubai" w:cs="B Lotus"/>
                <w:sz w:val="32"/>
                <w:szCs w:val="32"/>
              </w:rPr>
            </w:pPr>
            <w:r w:rsidRPr="00F34436">
              <w:rPr>
                <w:rFonts w:ascii="Dubai" w:hAnsi="Dubai" w:cs="B Lotus"/>
                <w:sz w:val="32"/>
                <w:szCs w:val="32"/>
              </w:rPr>
              <w:t>Autodesk Fusion 360</w:t>
            </w:r>
          </w:p>
          <w:p w14:paraId="72041620" w14:textId="68B963E2" w:rsidR="00980C08" w:rsidRPr="00F34436" w:rsidRDefault="00980C08" w:rsidP="00DC28ED">
            <w:pPr>
              <w:pStyle w:val="Text"/>
              <w:numPr>
                <w:ilvl w:val="1"/>
                <w:numId w:val="2"/>
              </w:numPr>
              <w:bidi/>
              <w:rPr>
                <w:rFonts w:ascii="Dubai" w:hAnsi="Dubai" w:cs="B Lotus"/>
                <w:sz w:val="32"/>
                <w:szCs w:val="32"/>
              </w:rPr>
            </w:pP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چاپگر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 xml:space="preserve">سه‌بعدی </w:t>
            </w:r>
            <w:r w:rsidRPr="00F34436">
              <w:rPr>
                <w:rFonts w:cs="B Lotus"/>
              </w:rPr>
              <w:t xml:space="preserve"> </w:t>
            </w:r>
            <w:r w:rsidRPr="00F34436">
              <w:rPr>
                <w:rFonts w:ascii="Dubai" w:hAnsi="Dubai" w:cs="B Lotus"/>
                <w:sz w:val="32"/>
                <w:szCs w:val="32"/>
              </w:rPr>
              <w:t>A8</w:t>
            </w:r>
          </w:p>
          <w:p w14:paraId="4B3CF02E" w14:textId="12DB48C7" w:rsidR="00980C08" w:rsidRPr="00F34436" w:rsidRDefault="00980C08" w:rsidP="00DC28ED">
            <w:pPr>
              <w:pStyle w:val="Text"/>
              <w:numPr>
                <w:ilvl w:val="1"/>
                <w:numId w:val="2"/>
              </w:numPr>
              <w:bidi/>
              <w:rPr>
                <w:rFonts w:ascii="Dubai" w:hAnsi="Dubai" w:cs="B Lotus"/>
                <w:sz w:val="32"/>
                <w:szCs w:val="32"/>
              </w:rPr>
            </w:pP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لایت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باکس</w:t>
            </w:r>
            <w:r w:rsidRPr="00F34436">
              <w:rPr>
                <w:rFonts w:ascii="Dubai" w:hAnsi="Dubai" w:cs="B Lotus"/>
                <w:sz w:val="32"/>
                <w:szCs w:val="32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/>
                <w:sz w:val="32"/>
                <w:szCs w:val="32"/>
                <w:lang w:bidi="fa-IR"/>
              </w:rPr>
              <w:t>UV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 xml:space="preserve">، </w:t>
            </w:r>
            <w:r w:rsidRPr="00F34436">
              <w:rPr>
                <w:rFonts w:ascii="Dubai" w:hAnsi="Dubai" w:cs="B Lotus"/>
                <w:sz w:val="32"/>
                <w:szCs w:val="32"/>
                <w:lang w:bidi="fa-IR"/>
              </w:rPr>
              <w:t>300-001</w:t>
            </w:r>
          </w:p>
          <w:p w14:paraId="6C388484" w14:textId="77777777" w:rsidR="009021D8" w:rsidRPr="00F34436" w:rsidRDefault="009021D8" w:rsidP="00DC28ED">
            <w:pPr>
              <w:pStyle w:val="Text"/>
              <w:bidi/>
              <w:ind w:left="720"/>
              <w:rPr>
                <w:rFonts w:ascii="Dubai" w:hAnsi="Dubai" w:cs="B Lotus"/>
                <w:sz w:val="32"/>
                <w:szCs w:val="32"/>
                <w:rtl/>
              </w:rPr>
            </w:pPr>
          </w:p>
          <w:p w14:paraId="3C5C40C4" w14:textId="77777777" w:rsidR="007C0990" w:rsidRPr="00F34436" w:rsidRDefault="007C0990" w:rsidP="00DC28ED">
            <w:pPr>
              <w:pStyle w:val="Text"/>
              <w:bidi/>
              <w:ind w:left="720"/>
              <w:rPr>
                <w:rFonts w:ascii="Dubai" w:hAnsi="Dubai" w:cs="B Lotus"/>
                <w:sz w:val="32"/>
                <w:szCs w:val="32"/>
                <w:rtl/>
              </w:rPr>
            </w:pPr>
          </w:p>
          <w:p w14:paraId="7B72C4B8" w14:textId="77777777" w:rsidR="007C0990" w:rsidRPr="00F34436" w:rsidRDefault="007C0990" w:rsidP="00DC28ED">
            <w:pPr>
              <w:pStyle w:val="Text"/>
              <w:bidi/>
              <w:ind w:left="720"/>
              <w:rPr>
                <w:rFonts w:ascii="Dubai" w:hAnsi="Dubai" w:cs="B Lotus"/>
                <w:sz w:val="32"/>
                <w:szCs w:val="32"/>
                <w:rtl/>
              </w:rPr>
            </w:pPr>
          </w:p>
          <w:p w14:paraId="623FEB2C" w14:textId="77777777" w:rsidR="007C0990" w:rsidRPr="00F34436" w:rsidRDefault="007C0990" w:rsidP="00DC28ED">
            <w:pPr>
              <w:pStyle w:val="Text"/>
              <w:bidi/>
              <w:ind w:left="720"/>
              <w:rPr>
                <w:rFonts w:ascii="Dubai" w:hAnsi="Dubai" w:cs="B Lotus"/>
                <w:sz w:val="32"/>
                <w:szCs w:val="32"/>
                <w:rtl/>
              </w:rPr>
            </w:pPr>
          </w:p>
          <w:p w14:paraId="710F042F" w14:textId="77777777" w:rsidR="007C0990" w:rsidRPr="00F34436" w:rsidRDefault="007C0990" w:rsidP="00DC28ED">
            <w:pPr>
              <w:pStyle w:val="Text"/>
              <w:bidi/>
              <w:rPr>
                <w:rFonts w:ascii="Dubai" w:hAnsi="Dubai" w:cs="B Lotus"/>
                <w:sz w:val="32"/>
                <w:szCs w:val="32"/>
              </w:rPr>
            </w:pPr>
          </w:p>
          <w:p w14:paraId="3E27C1ED" w14:textId="77777777" w:rsidR="007C0990" w:rsidRPr="00F34436" w:rsidRDefault="007C0990" w:rsidP="00DC28ED">
            <w:pPr>
              <w:pStyle w:val="Text"/>
              <w:bidi/>
              <w:rPr>
                <w:rFonts w:ascii="Dubai" w:hAnsi="Dubai" w:cs="B Lotus"/>
                <w:sz w:val="32"/>
                <w:szCs w:val="32"/>
              </w:rPr>
            </w:pPr>
          </w:p>
          <w:p w14:paraId="4F14D780" w14:textId="18577A78" w:rsidR="0006696D" w:rsidRPr="00F34436" w:rsidRDefault="0006696D" w:rsidP="00DC28ED">
            <w:pPr>
              <w:pStyle w:val="Text"/>
              <w:numPr>
                <w:ilvl w:val="0"/>
                <w:numId w:val="2"/>
              </w:numPr>
              <w:bidi/>
              <w:rPr>
                <w:rFonts w:ascii="Dubai" w:hAnsi="Dubai" w:cs="B Lotus"/>
                <w:b/>
                <w:bCs/>
                <w:sz w:val="36"/>
                <w:szCs w:val="36"/>
              </w:rPr>
            </w:pPr>
            <w:r w:rsidRPr="00F34436">
              <w:rPr>
                <w:rFonts w:ascii="Dubai" w:hAnsi="Dubai" w:cs="B Lotus"/>
                <w:b/>
                <w:bCs/>
                <w:sz w:val="36"/>
                <w:szCs w:val="36"/>
                <w:rtl/>
              </w:rPr>
              <w:t>مراحل اجرا</w:t>
            </w:r>
            <w:r w:rsidRPr="00F34436">
              <w:rPr>
                <w:rFonts w:ascii="Dubai" w:hAnsi="Dubai" w:cs="B Lotus"/>
                <w:b/>
                <w:bCs/>
                <w:sz w:val="36"/>
                <w:szCs w:val="36"/>
              </w:rPr>
              <w:t>:</w:t>
            </w:r>
          </w:p>
          <w:p w14:paraId="6D9C35FE" w14:textId="08F41588" w:rsidR="0006696D" w:rsidRPr="00F34436" w:rsidRDefault="0006696D" w:rsidP="00DC28ED">
            <w:pPr>
              <w:pStyle w:val="Text"/>
              <w:numPr>
                <w:ilvl w:val="1"/>
                <w:numId w:val="2"/>
              </w:numPr>
              <w:bidi/>
              <w:rPr>
                <w:rFonts w:ascii="Dubai" w:hAnsi="Dubai" w:cs="B Lotus"/>
                <w:sz w:val="32"/>
                <w:szCs w:val="32"/>
              </w:rPr>
            </w:pPr>
            <w:r w:rsidRPr="00F34436">
              <w:rPr>
                <w:rFonts w:ascii="Dubai" w:hAnsi="Dubai" w:cs="B Lotus"/>
                <w:sz w:val="32"/>
                <w:szCs w:val="32"/>
                <w:rtl/>
              </w:rPr>
              <w:t>ابتدا،</w:t>
            </w:r>
            <w:r w:rsidR="00D73869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 xml:space="preserve"> قطعات</w:t>
            </w:r>
            <w:r w:rsidR="00D73869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D73869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و</w:t>
            </w:r>
            <w:r w:rsidR="00D73869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D73869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محفظه</w:t>
            </w:r>
            <w:r w:rsidR="00D73869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D73869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های</w:t>
            </w:r>
            <w:r w:rsidR="00D73869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D73869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سفارشی از جمله دریچه</w:t>
            </w:r>
            <w:r w:rsidR="00D73869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D73869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تنفسی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="00D73869" w:rsidRPr="00F34436">
              <w:rPr>
                <w:rFonts w:ascii="Dubai" w:hAnsi="Dubai" w:cs="B Lotus" w:hint="cs"/>
                <w:sz w:val="32"/>
                <w:szCs w:val="32"/>
                <w:rtl/>
              </w:rPr>
              <w:t>باید</w:t>
            </w:r>
            <w:r w:rsidR="00D73869"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="00D73869" w:rsidRPr="00F34436">
              <w:rPr>
                <w:rFonts w:ascii="Dubai" w:hAnsi="Dubai" w:cs="B Lotus" w:hint="cs"/>
                <w:sz w:val="32"/>
                <w:szCs w:val="32"/>
                <w:rtl/>
              </w:rPr>
              <w:t>روی</w:t>
            </w:r>
            <w:r w:rsidR="00D73869"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="00D73869" w:rsidRPr="00F34436">
              <w:rPr>
                <w:rFonts w:ascii="Dubai" w:hAnsi="Dubai" w:cs="B Lotus" w:hint="cs"/>
                <w:sz w:val="32"/>
                <w:szCs w:val="32"/>
                <w:rtl/>
              </w:rPr>
              <w:t>چاپگر</w:t>
            </w:r>
            <w:r w:rsidR="00D73869"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="00D73869" w:rsidRPr="00F34436">
              <w:rPr>
                <w:rFonts w:ascii="Dubai" w:hAnsi="Dubai" w:cs="B Lotus" w:hint="cs"/>
                <w:sz w:val="32"/>
                <w:szCs w:val="32"/>
                <w:rtl/>
              </w:rPr>
              <w:t>سه</w:t>
            </w:r>
            <w:r w:rsidR="00D73869"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="00D73869" w:rsidRPr="00F34436">
              <w:rPr>
                <w:rFonts w:ascii="Dubai" w:hAnsi="Dubai" w:cs="B Lotus" w:hint="cs"/>
                <w:sz w:val="32"/>
                <w:szCs w:val="32"/>
                <w:rtl/>
              </w:rPr>
              <w:t>بعدی</w:t>
            </w:r>
            <w:r w:rsidR="00D73869"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="00D73869" w:rsidRPr="00F34436">
              <w:rPr>
                <w:rFonts w:ascii="Dubai" w:hAnsi="Dubai" w:cs="B Lotus" w:hint="cs"/>
                <w:sz w:val="32"/>
                <w:szCs w:val="32"/>
                <w:rtl/>
              </w:rPr>
              <w:t>چاپ</w:t>
            </w:r>
            <w:r w:rsidR="00D73869"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="00D73869" w:rsidRPr="00F34436">
              <w:rPr>
                <w:rFonts w:ascii="Dubai" w:hAnsi="Dubai" w:cs="B Lotus" w:hint="cs"/>
                <w:sz w:val="32"/>
                <w:szCs w:val="32"/>
                <w:rtl/>
              </w:rPr>
              <w:t>شون</w:t>
            </w:r>
            <w:r w:rsidR="007C0990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د. (فایل</w:t>
            </w:r>
            <w:r w:rsidR="007C0990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7C0990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سه</w:t>
            </w:r>
            <w:r w:rsidR="007C0990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7C0990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بعدی</w:t>
            </w:r>
            <w:r w:rsidR="007C0990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7C0990" w:rsidRPr="00F34436">
              <w:rPr>
                <w:rFonts w:ascii="Dubai" w:hAnsi="Dubai" w:cs="B Lotus"/>
                <w:sz w:val="32"/>
                <w:szCs w:val="32"/>
                <w:lang w:bidi="fa-IR"/>
              </w:rPr>
              <w:t>CAD</w:t>
            </w:r>
            <w:r w:rsidR="007C0990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7C0990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برای</w:t>
            </w:r>
            <w:r w:rsidR="007C0990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7C0990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چاپ در ریپازیتوری موجود است.)</w:t>
            </w:r>
          </w:p>
          <w:p w14:paraId="4CA658FE" w14:textId="16EAC180" w:rsidR="007C0990" w:rsidRPr="00F34436" w:rsidRDefault="00815597" w:rsidP="00DC28ED">
            <w:pPr>
              <w:pStyle w:val="Text"/>
              <w:bidi/>
              <w:ind w:left="1080"/>
              <w:rPr>
                <w:rFonts w:ascii="Dubai" w:hAnsi="Dubai" w:cs="B Lotus"/>
                <w:sz w:val="32"/>
                <w:szCs w:val="32"/>
              </w:rPr>
            </w:pPr>
            <w:r w:rsidRPr="00F34436">
              <w:rPr>
                <w:rFonts w:ascii="Dubai" w:hAnsi="Dubai" w:cs="B Lotus"/>
                <w:noProof/>
                <w:sz w:val="32"/>
                <w:szCs w:val="32"/>
              </w:rPr>
              <w:drawing>
                <wp:inline distT="0" distB="0" distL="0" distR="0" wp14:anchorId="60C237A8" wp14:editId="09CC5869">
                  <wp:extent cx="4097020" cy="240030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7020" cy="240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D14846" w14:textId="77777777" w:rsidR="00815597" w:rsidRPr="00F34436" w:rsidRDefault="00815597" w:rsidP="00DC28ED">
            <w:pPr>
              <w:pStyle w:val="Text"/>
              <w:bidi/>
              <w:ind w:left="1440"/>
              <w:rPr>
                <w:rFonts w:ascii="Dubai" w:hAnsi="Dubai" w:cs="B Lotus"/>
                <w:sz w:val="32"/>
                <w:szCs w:val="32"/>
              </w:rPr>
            </w:pPr>
          </w:p>
          <w:p w14:paraId="1CD05214" w14:textId="1DC9265C" w:rsidR="0006696D" w:rsidRPr="00F34436" w:rsidRDefault="0006696D" w:rsidP="00DC28ED">
            <w:pPr>
              <w:pStyle w:val="Text"/>
              <w:numPr>
                <w:ilvl w:val="1"/>
                <w:numId w:val="2"/>
              </w:numPr>
              <w:bidi/>
              <w:rPr>
                <w:rFonts w:ascii="Dubai" w:hAnsi="Dubai" w:cs="B Lotus"/>
                <w:sz w:val="32"/>
                <w:szCs w:val="32"/>
              </w:rPr>
            </w:pPr>
            <w:r w:rsidRPr="00F34436">
              <w:rPr>
                <w:rFonts w:ascii="Dubai" w:hAnsi="Dubai" w:cs="B Lotus"/>
                <w:sz w:val="32"/>
                <w:szCs w:val="32"/>
                <w:rtl/>
              </w:rPr>
              <w:t>سپس</w:t>
            </w:r>
            <w:r w:rsidR="00D73869" w:rsidRPr="00F34436">
              <w:rPr>
                <w:rFonts w:ascii="Dubai" w:hAnsi="Dubai" w:cs="B Lotus" w:hint="cs"/>
                <w:sz w:val="32"/>
                <w:szCs w:val="32"/>
                <w:rtl/>
              </w:rPr>
              <w:t xml:space="preserve"> طبق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="00D73869" w:rsidRPr="00F34436">
              <w:rPr>
                <w:rFonts w:ascii="Dubai" w:hAnsi="Dubai" w:cs="B Lotus" w:hint="cs"/>
                <w:sz w:val="32"/>
                <w:szCs w:val="32"/>
                <w:rtl/>
              </w:rPr>
              <w:t>دستورالعمل</w:t>
            </w:r>
            <w:r w:rsidR="00D73869"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="00D73869" w:rsidRPr="00F34436">
              <w:rPr>
                <w:rFonts w:ascii="Dubai" w:hAnsi="Dubai" w:cs="B Lotus" w:hint="cs"/>
                <w:sz w:val="32"/>
                <w:szCs w:val="32"/>
                <w:rtl/>
              </w:rPr>
              <w:t>گام</w:t>
            </w:r>
            <w:r w:rsidR="00D73869"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="00D73869" w:rsidRPr="00F34436">
              <w:rPr>
                <w:rFonts w:ascii="Dubai" w:hAnsi="Dubai" w:cs="B Lotus" w:hint="cs"/>
                <w:sz w:val="32"/>
                <w:szCs w:val="32"/>
                <w:rtl/>
              </w:rPr>
              <w:t>به</w:t>
            </w:r>
            <w:r w:rsidR="00D73869"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="00D73869" w:rsidRPr="00F34436">
              <w:rPr>
                <w:rFonts w:ascii="Dubai" w:hAnsi="Dubai" w:cs="B Lotus" w:hint="cs"/>
                <w:sz w:val="32"/>
                <w:szCs w:val="32"/>
                <w:rtl/>
              </w:rPr>
              <w:t>گام، ماسک</w:t>
            </w:r>
            <w:r w:rsidR="00D73869"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="00D73869" w:rsidRPr="00F34436">
              <w:rPr>
                <w:rFonts w:ascii="Dubai" w:hAnsi="Dubai" w:cs="B Lotus" w:hint="cs"/>
                <w:sz w:val="32"/>
                <w:szCs w:val="32"/>
                <w:rtl/>
              </w:rPr>
              <w:t>غواصی</w:t>
            </w:r>
            <w:r w:rsidR="00D73869"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="00D73869" w:rsidRPr="00F34436">
              <w:rPr>
                <w:rFonts w:ascii="Dubai" w:hAnsi="Dubai" w:cs="B Lotus" w:hint="cs"/>
                <w:sz w:val="32"/>
                <w:szCs w:val="32"/>
                <w:rtl/>
              </w:rPr>
              <w:t>را تبدیل</w:t>
            </w:r>
            <w:r w:rsidR="00D73869"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="00D73869" w:rsidRPr="00F34436">
              <w:rPr>
                <w:rFonts w:ascii="Dubai" w:hAnsi="Dubai" w:cs="B Lotus" w:hint="cs"/>
                <w:sz w:val="32"/>
                <w:szCs w:val="32"/>
                <w:rtl/>
              </w:rPr>
              <w:t>به</w:t>
            </w:r>
            <w:r w:rsidR="00D73869"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="00D73869" w:rsidRPr="00F34436">
              <w:rPr>
                <w:rFonts w:ascii="Dubai" w:hAnsi="Dubai" w:cs="B Lotus" w:hint="cs"/>
                <w:sz w:val="32"/>
                <w:szCs w:val="32"/>
                <w:rtl/>
              </w:rPr>
              <w:t>ماسک</w:t>
            </w:r>
            <w:r w:rsidR="00D73869"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="00D73869" w:rsidRPr="00F34436">
              <w:rPr>
                <w:rFonts w:ascii="Dubai" w:hAnsi="Dubai" w:cs="B Lotus" w:hint="cs"/>
                <w:sz w:val="32"/>
                <w:szCs w:val="32"/>
                <w:rtl/>
              </w:rPr>
              <w:t>تنفسی</w:t>
            </w:r>
            <w:r w:rsidR="00D73869"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="00D73869" w:rsidRPr="00F34436">
              <w:rPr>
                <w:rFonts w:ascii="Dubai" w:hAnsi="Dubai" w:cs="B Lotus" w:hint="cs"/>
                <w:sz w:val="32"/>
                <w:szCs w:val="32"/>
                <w:rtl/>
              </w:rPr>
              <w:t>تحت</w:t>
            </w:r>
            <w:r w:rsidR="00D73869"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="00D73869" w:rsidRPr="00F34436">
              <w:rPr>
                <w:rFonts w:ascii="Dubai" w:hAnsi="Dubai" w:cs="B Lotus" w:hint="cs"/>
                <w:sz w:val="32"/>
                <w:szCs w:val="32"/>
                <w:rtl/>
              </w:rPr>
              <w:t>فشار کرده.</w:t>
            </w:r>
          </w:p>
          <w:p w14:paraId="6AD1744E" w14:textId="2CDB9929" w:rsidR="007C0990" w:rsidRPr="00F34436" w:rsidRDefault="007C0990" w:rsidP="00DC28ED">
            <w:pPr>
              <w:pStyle w:val="Text"/>
              <w:bidi/>
              <w:ind w:left="1080"/>
              <w:rPr>
                <w:rFonts w:ascii="Dubai" w:hAnsi="Dubai" w:cs="B Lotus"/>
                <w:sz w:val="32"/>
                <w:szCs w:val="32"/>
              </w:rPr>
            </w:pPr>
            <w:r w:rsidRPr="00F34436">
              <w:rPr>
                <w:rFonts w:ascii="Dubai" w:hAnsi="Dubai" w:cs="B Lotus"/>
                <w:noProof/>
                <w:sz w:val="32"/>
                <w:szCs w:val="32"/>
              </w:rPr>
              <w:drawing>
                <wp:inline distT="0" distB="0" distL="0" distR="0" wp14:anchorId="7F8F94C7" wp14:editId="51765C9A">
                  <wp:extent cx="4428725" cy="419323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5229" cy="421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E98607" w14:textId="77777777" w:rsidR="0006696D" w:rsidRPr="00F34436" w:rsidRDefault="0006696D" w:rsidP="00DC28ED">
            <w:pPr>
              <w:pStyle w:val="Text"/>
              <w:numPr>
                <w:ilvl w:val="1"/>
                <w:numId w:val="2"/>
              </w:numPr>
              <w:bidi/>
              <w:rPr>
                <w:rFonts w:ascii="Dubai" w:hAnsi="Dubai" w:cs="B Lotus"/>
                <w:sz w:val="32"/>
                <w:szCs w:val="32"/>
              </w:rPr>
            </w:pPr>
            <w:r w:rsidRPr="00F34436">
              <w:rPr>
                <w:rFonts w:ascii="Dubai" w:hAnsi="Dubai" w:cs="B Lotus"/>
                <w:sz w:val="32"/>
                <w:szCs w:val="32"/>
                <w:rtl/>
              </w:rPr>
              <w:lastRenderedPageBreak/>
              <w:t>نمایشگری شبیه به رادار روی کامپیوتر نمایش داده می‌شود که اشیاء را رصد می‌کند</w:t>
            </w:r>
            <w:r w:rsidRPr="00F34436">
              <w:rPr>
                <w:rFonts w:ascii="Dubai" w:hAnsi="Dubai" w:cs="B Lotus"/>
                <w:sz w:val="32"/>
                <w:szCs w:val="32"/>
              </w:rPr>
              <w:t>.</w:t>
            </w:r>
          </w:p>
          <w:p w14:paraId="460D7590" w14:textId="29B963D2" w:rsidR="00DC28ED" w:rsidRPr="00F34436" w:rsidRDefault="00DC28ED" w:rsidP="00DC28ED">
            <w:pPr>
              <w:pStyle w:val="Text"/>
              <w:bidi/>
              <w:ind w:left="1440"/>
              <w:rPr>
                <w:rFonts w:ascii="Dubai" w:hAnsi="Dubai" w:cs="B Lotus"/>
                <w:sz w:val="32"/>
                <w:szCs w:val="32"/>
              </w:rPr>
            </w:pPr>
          </w:p>
          <w:p w14:paraId="3FF93703" w14:textId="59C11997" w:rsidR="00815597" w:rsidRPr="00F34436" w:rsidRDefault="00815597" w:rsidP="00DC28ED">
            <w:pPr>
              <w:pStyle w:val="Text"/>
              <w:numPr>
                <w:ilvl w:val="0"/>
                <w:numId w:val="2"/>
              </w:numPr>
              <w:bidi/>
              <w:rPr>
                <w:rFonts w:ascii="Dubai" w:hAnsi="Dubai" w:cs="B Lotus"/>
                <w:b/>
                <w:bCs/>
                <w:sz w:val="36"/>
                <w:szCs w:val="36"/>
              </w:rPr>
            </w:pPr>
            <w:r w:rsidRPr="00F34436">
              <w:rPr>
                <w:rFonts w:ascii="Dubai" w:hAnsi="Dubai" w:cs="B Lotus" w:hint="cs"/>
                <w:b/>
                <w:bCs/>
                <w:sz w:val="36"/>
                <w:szCs w:val="36"/>
                <w:rtl/>
              </w:rPr>
              <w:t>شماتیک</w:t>
            </w:r>
            <w:r w:rsidRPr="00F34436">
              <w:rPr>
                <w:rFonts w:ascii="Dubai" w:hAnsi="Dubai" w:cs="B Lotus"/>
                <w:b/>
                <w:bCs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b/>
                <w:bCs/>
                <w:sz w:val="36"/>
                <w:szCs w:val="36"/>
                <w:rtl/>
              </w:rPr>
              <w:t>ها:</w:t>
            </w:r>
          </w:p>
          <w:p w14:paraId="17FD53E2" w14:textId="77777777" w:rsidR="00553140" w:rsidRPr="00F34436" w:rsidRDefault="00553140" w:rsidP="00553140">
            <w:pPr>
              <w:pStyle w:val="Text"/>
              <w:bidi/>
              <w:ind w:left="720"/>
              <w:rPr>
                <w:rFonts w:ascii="Dubai" w:hAnsi="Dubai" w:cs="B Lotus"/>
                <w:b/>
                <w:bCs/>
                <w:sz w:val="36"/>
                <w:szCs w:val="36"/>
              </w:rPr>
            </w:pPr>
          </w:p>
          <w:p w14:paraId="698BF918" w14:textId="4BC6C3B9" w:rsidR="00815597" w:rsidRPr="00F34436" w:rsidRDefault="00DD7D9E" w:rsidP="00DC28ED">
            <w:pPr>
              <w:pStyle w:val="Text"/>
              <w:bidi/>
              <w:ind w:left="720"/>
              <w:rPr>
                <w:rFonts w:ascii="Dubai" w:hAnsi="Dubai" w:cs="B Lotus"/>
                <w:color w:val="464646" w:themeColor="text2" w:themeShade="BF"/>
              </w:rPr>
            </w:pP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نمودار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 xml:space="preserve">سیستم: </w:t>
            </w:r>
            <w:r w:rsidRPr="00F34436">
              <w:rPr>
                <w:rFonts w:ascii="Dubai" w:hAnsi="Dubai" w:cs="B Lotus" w:hint="cs"/>
                <w:color w:val="464646" w:themeColor="text2" w:themeShade="BF"/>
                <w:rtl/>
              </w:rPr>
              <w:t>نمودار</w:t>
            </w:r>
            <w:r w:rsidRPr="00F34436">
              <w:rPr>
                <w:rFonts w:ascii="Dubai" w:hAnsi="Dubai" w:cs="B Lotus"/>
                <w:color w:val="464646" w:themeColor="text2" w:themeShade="BF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color w:val="464646" w:themeColor="text2" w:themeShade="BF"/>
                <w:rtl/>
              </w:rPr>
              <w:t>نسخه</w:t>
            </w:r>
            <w:r w:rsidRPr="00F34436">
              <w:rPr>
                <w:rFonts w:ascii="Dubai" w:hAnsi="Dubai" w:cs="B Lotus"/>
                <w:color w:val="464646" w:themeColor="text2" w:themeShade="BF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color w:val="464646" w:themeColor="text2" w:themeShade="BF"/>
                <w:rtl/>
              </w:rPr>
              <w:t xml:space="preserve">خودمختار، </w:t>
            </w:r>
            <w:r w:rsidR="00DC28ED" w:rsidRPr="00F34436">
              <w:rPr>
                <w:rFonts w:ascii="Dubai" w:hAnsi="Dubai" w:cs="B Lotus" w:hint="cs"/>
                <w:color w:val="464646" w:themeColor="text2" w:themeShade="BF"/>
                <w:rtl/>
                <w:lang w:bidi="fa-IR"/>
              </w:rPr>
              <w:t xml:space="preserve">بدون </w:t>
            </w:r>
            <w:r w:rsidRPr="00F34436">
              <w:rPr>
                <w:rFonts w:ascii="Dubai" w:hAnsi="Dubai" w:cs="B Lotus" w:hint="cs"/>
                <w:color w:val="464646" w:themeColor="text2" w:themeShade="BF"/>
                <w:rtl/>
              </w:rPr>
              <w:t>نیازی</w:t>
            </w:r>
            <w:r w:rsidRPr="00F34436">
              <w:rPr>
                <w:rFonts w:ascii="Dubai" w:hAnsi="Dubai" w:cs="B Lotus"/>
                <w:color w:val="464646" w:themeColor="text2" w:themeShade="BF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color w:val="464646" w:themeColor="text2" w:themeShade="BF"/>
                <w:rtl/>
              </w:rPr>
              <w:t>به</w:t>
            </w:r>
            <w:r w:rsidRPr="00F34436">
              <w:rPr>
                <w:rFonts w:ascii="Dubai" w:hAnsi="Dubai" w:cs="B Lotus"/>
                <w:color w:val="464646" w:themeColor="text2" w:themeShade="BF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color w:val="464646" w:themeColor="text2" w:themeShade="BF"/>
                <w:rtl/>
              </w:rPr>
              <w:t>ستون</w:t>
            </w:r>
            <w:r w:rsidRPr="00F34436">
              <w:rPr>
                <w:rFonts w:ascii="Dubai" w:hAnsi="Dubai" w:cs="B Lotus"/>
                <w:color w:val="464646" w:themeColor="text2" w:themeShade="BF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color w:val="464646" w:themeColor="text2" w:themeShade="BF"/>
                <w:rtl/>
              </w:rPr>
              <w:t>هوای</w:t>
            </w:r>
            <w:r w:rsidRPr="00F34436">
              <w:rPr>
                <w:rFonts w:ascii="Dubai" w:hAnsi="Dubai" w:cs="B Lotus"/>
                <w:color w:val="464646" w:themeColor="text2" w:themeShade="BF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color w:val="464646" w:themeColor="text2" w:themeShade="BF"/>
                <w:rtl/>
              </w:rPr>
              <w:t>بیمارستان</w:t>
            </w:r>
            <w:r w:rsidRPr="00F34436">
              <w:rPr>
                <w:rFonts w:ascii="Dubai" w:hAnsi="Dubai" w:cs="B Lotus"/>
                <w:color w:val="464646" w:themeColor="text2" w:themeShade="BF"/>
                <w:rtl/>
              </w:rPr>
              <w:t>.</w:t>
            </w:r>
          </w:p>
          <w:p w14:paraId="474291F4" w14:textId="77777777" w:rsidR="00553140" w:rsidRPr="00F34436" w:rsidRDefault="00553140" w:rsidP="00553140">
            <w:pPr>
              <w:pStyle w:val="Text"/>
              <w:bidi/>
              <w:ind w:left="720"/>
              <w:rPr>
                <w:rFonts w:ascii="Dubai" w:hAnsi="Dubai" w:cs="B Lotus"/>
                <w:color w:val="464646" w:themeColor="text2" w:themeShade="BF"/>
                <w:rtl/>
              </w:rPr>
            </w:pPr>
          </w:p>
          <w:p w14:paraId="70BF7EE6" w14:textId="77777777" w:rsidR="00DD7D9E" w:rsidRPr="00F34436" w:rsidRDefault="00DD7D9E" w:rsidP="00DC28ED">
            <w:pPr>
              <w:pStyle w:val="Text"/>
              <w:bidi/>
              <w:ind w:left="720"/>
              <w:rPr>
                <w:rFonts w:ascii="Dubai" w:hAnsi="Dubai" w:cs="B Lotus"/>
                <w:color w:val="464646" w:themeColor="text2" w:themeShade="BF"/>
                <w:rtl/>
              </w:rPr>
            </w:pPr>
          </w:p>
          <w:p w14:paraId="1F210668" w14:textId="42C090E0" w:rsidR="00DD7D9E" w:rsidRPr="00F34436" w:rsidRDefault="00DD7D9E" w:rsidP="00DC28ED">
            <w:pPr>
              <w:pStyle w:val="Text"/>
              <w:bidi/>
              <w:ind w:left="720"/>
              <w:rPr>
                <w:rFonts w:ascii="Dubai" w:hAnsi="Dubai" w:cs="B Lotus"/>
                <w:sz w:val="32"/>
                <w:szCs w:val="32"/>
              </w:rPr>
            </w:pPr>
            <w:r w:rsidRPr="00F34436">
              <w:rPr>
                <w:rFonts w:ascii="Dubai" w:hAnsi="Dubai" w:cs="B Lotus"/>
                <w:noProof/>
                <w:sz w:val="32"/>
                <w:szCs w:val="32"/>
              </w:rPr>
              <w:drawing>
                <wp:inline distT="0" distB="0" distL="0" distR="0" wp14:anchorId="64E2F1C8" wp14:editId="78B289B4">
                  <wp:extent cx="4756785" cy="3419475"/>
                  <wp:effectExtent l="0" t="0" r="5715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6136" cy="3426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F7334C" w14:textId="77777777" w:rsidR="00DD7D9E" w:rsidRPr="00F34436" w:rsidRDefault="00DD7D9E" w:rsidP="00DC28ED">
            <w:pPr>
              <w:pStyle w:val="Text"/>
              <w:bidi/>
              <w:rPr>
                <w:rFonts w:ascii="Dubai" w:hAnsi="Dubai" w:cs="B Lotus"/>
                <w:sz w:val="32"/>
                <w:szCs w:val="32"/>
                <w:rtl/>
              </w:rPr>
            </w:pPr>
          </w:p>
          <w:p w14:paraId="2106EACE" w14:textId="77777777" w:rsidR="00DC28ED" w:rsidRPr="00F34436" w:rsidRDefault="00DC28ED" w:rsidP="00DC28ED">
            <w:pPr>
              <w:pStyle w:val="Text"/>
              <w:bidi/>
              <w:rPr>
                <w:rFonts w:ascii="Dubai" w:hAnsi="Dubai" w:cs="B Lotus"/>
                <w:sz w:val="32"/>
                <w:szCs w:val="32"/>
                <w:rtl/>
              </w:rPr>
            </w:pPr>
          </w:p>
          <w:p w14:paraId="13271773" w14:textId="77777777" w:rsidR="00DC28ED" w:rsidRPr="00F34436" w:rsidRDefault="00DC28ED" w:rsidP="00DC28ED">
            <w:pPr>
              <w:pStyle w:val="Text"/>
              <w:bidi/>
              <w:rPr>
                <w:rFonts w:ascii="Dubai" w:hAnsi="Dubai" w:cs="B Lotus"/>
                <w:sz w:val="32"/>
                <w:szCs w:val="32"/>
                <w:rtl/>
              </w:rPr>
            </w:pPr>
          </w:p>
          <w:p w14:paraId="76F6BBF1" w14:textId="77777777" w:rsidR="00DC28ED" w:rsidRPr="00F34436" w:rsidRDefault="00DC28ED" w:rsidP="00DC28ED">
            <w:pPr>
              <w:pStyle w:val="Text"/>
              <w:bidi/>
              <w:rPr>
                <w:rFonts w:ascii="Dubai" w:hAnsi="Dubai" w:cs="B Lotus"/>
                <w:sz w:val="32"/>
                <w:szCs w:val="32"/>
                <w:rtl/>
              </w:rPr>
            </w:pPr>
          </w:p>
          <w:p w14:paraId="5C9B2879" w14:textId="77777777" w:rsidR="00DC28ED" w:rsidRPr="00F34436" w:rsidRDefault="00DC28ED" w:rsidP="00DC28ED">
            <w:pPr>
              <w:pStyle w:val="Text"/>
              <w:bidi/>
              <w:rPr>
                <w:rFonts w:ascii="Dubai" w:hAnsi="Dubai" w:cs="B Lotus"/>
                <w:sz w:val="32"/>
                <w:szCs w:val="32"/>
                <w:rtl/>
              </w:rPr>
            </w:pPr>
          </w:p>
          <w:p w14:paraId="5C6DBC12" w14:textId="77777777" w:rsidR="00DC28ED" w:rsidRPr="00F34436" w:rsidRDefault="00DC28ED" w:rsidP="00DC28ED">
            <w:pPr>
              <w:pStyle w:val="Text"/>
              <w:bidi/>
              <w:rPr>
                <w:rFonts w:ascii="Dubai" w:hAnsi="Dubai" w:cs="B Lotus"/>
                <w:sz w:val="32"/>
                <w:szCs w:val="32"/>
                <w:rtl/>
              </w:rPr>
            </w:pPr>
          </w:p>
          <w:p w14:paraId="1B35739E" w14:textId="77777777" w:rsidR="00DC28ED" w:rsidRPr="00F34436" w:rsidRDefault="00DC28ED" w:rsidP="00DC28ED">
            <w:pPr>
              <w:pStyle w:val="Text"/>
              <w:bidi/>
              <w:rPr>
                <w:rFonts w:ascii="Dubai" w:hAnsi="Dubai" w:cs="B Lotus"/>
                <w:sz w:val="32"/>
                <w:szCs w:val="32"/>
                <w:rtl/>
              </w:rPr>
            </w:pPr>
          </w:p>
          <w:p w14:paraId="7D780E90" w14:textId="77777777" w:rsidR="00DC28ED" w:rsidRPr="00F34436" w:rsidRDefault="00DC28ED" w:rsidP="00DC28ED">
            <w:pPr>
              <w:pStyle w:val="Text"/>
              <w:bidi/>
              <w:rPr>
                <w:rFonts w:ascii="Dubai" w:hAnsi="Dubai" w:cs="B Lotus"/>
                <w:sz w:val="32"/>
                <w:szCs w:val="32"/>
                <w:rtl/>
              </w:rPr>
            </w:pPr>
          </w:p>
          <w:p w14:paraId="2CEE81FB" w14:textId="77777777" w:rsidR="00DC28ED" w:rsidRPr="00F34436" w:rsidRDefault="00DC28ED" w:rsidP="00DC28ED">
            <w:pPr>
              <w:pStyle w:val="Text"/>
              <w:bidi/>
              <w:rPr>
                <w:rFonts w:ascii="Dubai" w:hAnsi="Dubai" w:cs="B Lotus"/>
                <w:sz w:val="32"/>
                <w:szCs w:val="32"/>
                <w:rtl/>
              </w:rPr>
            </w:pPr>
          </w:p>
          <w:p w14:paraId="155C750E" w14:textId="77777777" w:rsidR="00DC28ED" w:rsidRPr="00F34436" w:rsidRDefault="00DC28ED" w:rsidP="00DC28ED">
            <w:pPr>
              <w:pStyle w:val="Text"/>
              <w:bidi/>
              <w:rPr>
                <w:rFonts w:ascii="Dubai" w:hAnsi="Dubai" w:cs="B Lotus"/>
                <w:sz w:val="32"/>
                <w:szCs w:val="32"/>
              </w:rPr>
            </w:pPr>
          </w:p>
          <w:p w14:paraId="7208C37E" w14:textId="170363BE" w:rsidR="00DD7D9E" w:rsidRPr="00F34436" w:rsidRDefault="00DD7D9E" w:rsidP="00DC28ED">
            <w:pPr>
              <w:pStyle w:val="Text"/>
              <w:bidi/>
              <w:rPr>
                <w:rFonts w:ascii="Dubai" w:hAnsi="Dubai" w:cs="B Lotus"/>
                <w:color w:val="464646" w:themeColor="text2" w:themeShade="BF"/>
                <w:rtl/>
              </w:rPr>
            </w:pP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نمودار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نسخه</w:t>
            </w:r>
            <w:r w:rsidRPr="00F34436">
              <w:rPr>
                <w:rFonts w:ascii="Dubai" w:hAnsi="Dubai" w:cs="B Lotus"/>
                <w:sz w:val="32"/>
                <w:szCs w:val="32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 xml:space="preserve">پیشرفته </w:t>
            </w:r>
            <w:r w:rsidRPr="00F34436">
              <w:rPr>
                <w:rFonts w:ascii="Dubai" w:hAnsi="Dubai" w:cs="B Lotus"/>
                <w:sz w:val="32"/>
                <w:szCs w:val="32"/>
              </w:rPr>
              <w:t xml:space="preserve"> INOVT COVID-19 Arduino Diagram V2.2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</w:rPr>
              <w:t>:</w:t>
            </w:r>
          </w:p>
          <w:p w14:paraId="54E9CD4A" w14:textId="3FB5839B" w:rsidR="00DD7D9E" w:rsidRPr="00F34436" w:rsidRDefault="00DD7D9E" w:rsidP="00DC28ED">
            <w:pPr>
              <w:pStyle w:val="Text"/>
              <w:bidi/>
              <w:rPr>
                <w:rFonts w:ascii="Dubai" w:hAnsi="Dubai" w:cs="B Lotus"/>
                <w:sz w:val="32"/>
                <w:szCs w:val="32"/>
                <w:rtl/>
              </w:rPr>
            </w:pPr>
          </w:p>
          <w:p w14:paraId="46876407" w14:textId="5458FD6D" w:rsidR="00DD7D9E" w:rsidRPr="00F34436" w:rsidRDefault="00DC28ED" w:rsidP="00DC28ED">
            <w:pPr>
              <w:pStyle w:val="Text"/>
              <w:bidi/>
              <w:rPr>
                <w:rFonts w:ascii="Dubai" w:hAnsi="Dubai" w:cs="B Lotus"/>
                <w:sz w:val="32"/>
                <w:szCs w:val="32"/>
                <w:rtl/>
              </w:rPr>
            </w:pPr>
            <w:r w:rsidRPr="00F34436">
              <w:rPr>
                <w:rFonts w:ascii="Dubai" w:hAnsi="Dubai" w:cs="B Lotus"/>
                <w:noProof/>
                <w:sz w:val="32"/>
                <w:szCs w:val="32"/>
              </w:rPr>
              <w:drawing>
                <wp:inline distT="0" distB="0" distL="0" distR="0" wp14:anchorId="74FF1A4F" wp14:editId="79A12F1F">
                  <wp:extent cx="5467350" cy="311467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67350" cy="3114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4E339A" w14:textId="36A96B59" w:rsidR="00DC28ED" w:rsidRPr="00F34436" w:rsidRDefault="00DC28ED" w:rsidP="00DC28ED">
            <w:pPr>
              <w:pStyle w:val="Text"/>
              <w:bidi/>
              <w:rPr>
                <w:rFonts w:ascii="Dubai" w:hAnsi="Dubai" w:cs="B Lotus"/>
                <w:sz w:val="32"/>
                <w:szCs w:val="32"/>
                <w:rtl/>
              </w:rPr>
            </w:pPr>
          </w:p>
          <w:p w14:paraId="5E9A4A99" w14:textId="77777777" w:rsidR="00553140" w:rsidRPr="00F34436" w:rsidRDefault="00553140" w:rsidP="00553140">
            <w:pPr>
              <w:pStyle w:val="Text"/>
              <w:bidi/>
              <w:rPr>
                <w:rFonts w:ascii="Dubai" w:hAnsi="Dubai" w:cs="B Lotus"/>
                <w:sz w:val="32"/>
                <w:szCs w:val="32"/>
                <w:rtl/>
              </w:rPr>
            </w:pPr>
          </w:p>
          <w:p w14:paraId="593D2530" w14:textId="69578504" w:rsidR="00DC28ED" w:rsidRPr="00F34436" w:rsidRDefault="00DC28ED" w:rsidP="00DC28ED">
            <w:pPr>
              <w:pStyle w:val="Text"/>
              <w:bidi/>
              <w:rPr>
                <w:rFonts w:ascii="Dubai" w:hAnsi="Dubai" w:cs="B Lotus"/>
                <w:sz w:val="32"/>
                <w:szCs w:val="32"/>
                <w:rtl/>
              </w:rPr>
            </w:pPr>
            <w:r w:rsidRPr="00F34436">
              <w:rPr>
                <w:rFonts w:ascii="Dubai" w:hAnsi="Dubai" w:cs="B Lotus"/>
                <w:noProof/>
                <w:sz w:val="32"/>
                <w:szCs w:val="32"/>
                <w:rtl/>
                <w:lang w:val="ar-SA"/>
              </w:rPr>
              <w:drawing>
                <wp:inline distT="0" distB="0" distL="0" distR="0" wp14:anchorId="5D96D8E5" wp14:editId="7F0BBF5A">
                  <wp:extent cx="5481320" cy="3261995"/>
                  <wp:effectExtent l="0" t="0" r="508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1320" cy="3261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E40F7D" w14:textId="77777777" w:rsidR="00DC28ED" w:rsidRPr="00F34436" w:rsidRDefault="00DC28ED" w:rsidP="00DC28ED">
            <w:pPr>
              <w:pStyle w:val="Text"/>
              <w:bidi/>
              <w:rPr>
                <w:rFonts w:ascii="Dubai" w:hAnsi="Dubai" w:cs="B Lotus"/>
                <w:sz w:val="32"/>
                <w:szCs w:val="32"/>
                <w:rtl/>
              </w:rPr>
            </w:pPr>
          </w:p>
          <w:p w14:paraId="4C44D0D3" w14:textId="77777777" w:rsidR="00DC28ED" w:rsidRPr="00F34436" w:rsidRDefault="00DC28ED" w:rsidP="00DC28ED">
            <w:pPr>
              <w:pStyle w:val="Text"/>
              <w:bidi/>
              <w:rPr>
                <w:rFonts w:ascii="Dubai" w:hAnsi="Dubai" w:cs="B Lotus"/>
                <w:sz w:val="32"/>
                <w:szCs w:val="32"/>
                <w:rtl/>
              </w:rPr>
            </w:pPr>
          </w:p>
          <w:p w14:paraId="29457D62" w14:textId="77777777" w:rsidR="00DC28ED" w:rsidRPr="00F34436" w:rsidRDefault="00DC28ED" w:rsidP="00DC28ED">
            <w:pPr>
              <w:pStyle w:val="Text"/>
              <w:bidi/>
              <w:rPr>
                <w:rFonts w:ascii="Dubai" w:hAnsi="Dubai" w:cs="B Lotus"/>
                <w:sz w:val="32"/>
                <w:szCs w:val="32"/>
                <w:rtl/>
              </w:rPr>
            </w:pPr>
          </w:p>
          <w:p w14:paraId="1887E4E1" w14:textId="77777777" w:rsidR="00DC28ED" w:rsidRPr="00F34436" w:rsidRDefault="00DC28ED" w:rsidP="00DC28ED">
            <w:pPr>
              <w:pStyle w:val="Text"/>
              <w:bidi/>
              <w:rPr>
                <w:rFonts w:ascii="Dubai" w:hAnsi="Dubai" w:cs="B Lotus"/>
                <w:sz w:val="32"/>
                <w:szCs w:val="32"/>
              </w:rPr>
            </w:pPr>
          </w:p>
          <w:p w14:paraId="572862F3" w14:textId="0BD59F6E" w:rsidR="00937B4F" w:rsidRPr="00F34436" w:rsidRDefault="0006696D" w:rsidP="00F77051">
            <w:pPr>
              <w:pStyle w:val="Text"/>
              <w:numPr>
                <w:ilvl w:val="0"/>
                <w:numId w:val="2"/>
              </w:numPr>
              <w:bidi/>
              <w:rPr>
                <w:rFonts w:ascii="Dubai" w:hAnsi="Dubai" w:cs="B Lotus"/>
                <w:b/>
                <w:bCs/>
                <w:sz w:val="36"/>
                <w:szCs w:val="36"/>
              </w:rPr>
            </w:pPr>
            <w:r w:rsidRPr="00F34436">
              <w:rPr>
                <w:rFonts w:ascii="Dubai" w:hAnsi="Dubai" w:cs="B Lotus"/>
                <w:b/>
                <w:bCs/>
                <w:sz w:val="36"/>
                <w:szCs w:val="36"/>
                <w:rtl/>
              </w:rPr>
              <w:t>کد آردوینو</w:t>
            </w:r>
            <w:r w:rsidRPr="00F34436">
              <w:rPr>
                <w:rFonts w:ascii="Dubai" w:hAnsi="Dubai" w:cs="B Lotus"/>
                <w:b/>
                <w:bCs/>
                <w:sz w:val="36"/>
                <w:szCs w:val="36"/>
              </w:rPr>
              <w:t>:</w:t>
            </w:r>
          </w:p>
          <w:p w14:paraId="01741D32" w14:textId="77777777" w:rsidR="00F77051" w:rsidRPr="00F34436" w:rsidRDefault="00F77051" w:rsidP="00F77051">
            <w:pPr>
              <w:rPr>
                <w:rFonts w:cs="B Lotus"/>
                <w:sz w:val="32"/>
                <w:szCs w:val="32"/>
              </w:rPr>
            </w:pPr>
          </w:p>
          <w:p w14:paraId="5E90B398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727C81"/>
                <w:sz w:val="21"/>
                <w:szCs w:val="21"/>
              </w:rPr>
              <w:t>/* Program pulmonary ventilator INOVT COVID-19  </w:t>
            </w:r>
            <w:proofErr w:type="spellStart"/>
            <w:r w:rsidRPr="00F34436">
              <w:rPr>
                <w:rFonts w:ascii="Consolas" w:eastAsia="Times New Roman" w:hAnsi="Consolas" w:cs="B Lotus"/>
                <w:color w:val="727C81"/>
                <w:sz w:val="21"/>
                <w:szCs w:val="21"/>
              </w:rPr>
              <w:t>Versio</w:t>
            </w:r>
            <w:proofErr w:type="spellEnd"/>
            <w:r w:rsidRPr="00F34436">
              <w:rPr>
                <w:rFonts w:ascii="Consolas" w:eastAsia="Times New Roman" w:hAnsi="Consolas" w:cs="B Lotus"/>
                <w:color w:val="727C81"/>
                <w:sz w:val="21"/>
                <w:szCs w:val="21"/>
              </w:rPr>
              <w:t xml:space="preserve"> 2.2</w:t>
            </w:r>
          </w:p>
          <w:p w14:paraId="7046C368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727C81"/>
                <w:sz w:val="21"/>
                <w:szCs w:val="21"/>
              </w:rPr>
              <w:t xml:space="preserve"> * Autor: David </w:t>
            </w:r>
            <w:proofErr w:type="spellStart"/>
            <w:r w:rsidRPr="00F34436">
              <w:rPr>
                <w:rFonts w:ascii="Consolas" w:eastAsia="Times New Roman" w:hAnsi="Consolas" w:cs="B Lotus"/>
                <w:color w:val="727C81"/>
                <w:sz w:val="21"/>
                <w:szCs w:val="21"/>
              </w:rPr>
              <w:t>Pascoal</w:t>
            </w:r>
            <w:proofErr w:type="spellEnd"/>
          </w:p>
          <w:p w14:paraId="65C35561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727C81"/>
                <w:sz w:val="21"/>
                <w:szCs w:val="21"/>
              </w:rPr>
              <w:t xml:space="preserve"> * The equipment has been tested and </w:t>
            </w:r>
            <w:proofErr w:type="spellStart"/>
            <w:r w:rsidRPr="00F34436">
              <w:rPr>
                <w:rFonts w:ascii="Consolas" w:eastAsia="Times New Roman" w:hAnsi="Consolas" w:cs="B Lotus"/>
                <w:color w:val="727C81"/>
                <w:sz w:val="21"/>
                <w:szCs w:val="21"/>
              </w:rPr>
              <w:t>proven,security</w:t>
            </w:r>
            <w:proofErr w:type="spellEnd"/>
            <w:r w:rsidRPr="00F34436">
              <w:rPr>
                <w:rFonts w:ascii="Consolas" w:eastAsia="Times New Roman" w:hAnsi="Consolas" w:cs="B Lotus"/>
                <w:color w:val="727C81"/>
                <w:sz w:val="21"/>
                <w:szCs w:val="21"/>
              </w:rPr>
              <w:t xml:space="preserve"> with pressure sensor, </w:t>
            </w:r>
          </w:p>
          <w:p w14:paraId="11AF59F6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727C81"/>
                <w:sz w:val="21"/>
                <w:szCs w:val="21"/>
              </w:rPr>
              <w:t xml:space="preserve"> * Alarm output to turn on </w:t>
            </w:r>
            <w:proofErr w:type="spellStart"/>
            <w:r w:rsidRPr="00F34436">
              <w:rPr>
                <w:rFonts w:ascii="Consolas" w:eastAsia="Times New Roman" w:hAnsi="Consolas" w:cs="B Lotus"/>
                <w:color w:val="727C81"/>
                <w:sz w:val="21"/>
                <w:szCs w:val="21"/>
              </w:rPr>
              <w:t>Buzer</w:t>
            </w:r>
            <w:proofErr w:type="spellEnd"/>
            <w:r w:rsidRPr="00F34436">
              <w:rPr>
                <w:rFonts w:ascii="Consolas" w:eastAsia="Times New Roman" w:hAnsi="Consolas" w:cs="B Lotus"/>
                <w:color w:val="727C81"/>
                <w:sz w:val="21"/>
                <w:szCs w:val="21"/>
              </w:rPr>
              <w:t xml:space="preserve"> or beetle.</w:t>
            </w:r>
          </w:p>
          <w:p w14:paraId="0F1ADF2D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727C81"/>
                <w:sz w:val="21"/>
                <w:szCs w:val="21"/>
              </w:rPr>
              <w:t>*/</w:t>
            </w:r>
          </w:p>
          <w:p w14:paraId="14F08CA7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#include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&lt;</w:t>
            </w:r>
            <w:proofErr w:type="spellStart"/>
            <w:r w:rsidRPr="00F34436">
              <w:rPr>
                <w:rFonts w:ascii="Consolas" w:eastAsia="Times New Roman" w:hAnsi="Consolas" w:cs="B Lotus"/>
                <w:color w:val="CE9178"/>
                <w:sz w:val="21"/>
                <w:szCs w:val="21"/>
              </w:rPr>
              <w:t>Wire.h</w:t>
            </w:r>
            <w:proofErr w:type="spellEnd"/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&gt;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</w:p>
          <w:p w14:paraId="6B50AB32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#include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&lt;</w:t>
            </w:r>
            <w:r w:rsidRPr="00F34436">
              <w:rPr>
                <w:rFonts w:ascii="Consolas" w:eastAsia="Times New Roman" w:hAnsi="Consolas" w:cs="B Lotus"/>
                <w:color w:val="CE9178"/>
                <w:sz w:val="21"/>
                <w:szCs w:val="21"/>
              </w:rPr>
              <w:t>LiquidCrystal_I2C.h</w:t>
            </w: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&gt;</w:t>
            </w:r>
          </w:p>
          <w:p w14:paraId="10C496C7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#include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&lt;</w:t>
            </w:r>
            <w:proofErr w:type="spellStart"/>
            <w:r w:rsidRPr="00F34436">
              <w:rPr>
                <w:rFonts w:ascii="Consolas" w:eastAsia="Times New Roman" w:hAnsi="Consolas" w:cs="B Lotus"/>
                <w:color w:val="CE9178"/>
                <w:sz w:val="21"/>
                <w:szCs w:val="21"/>
              </w:rPr>
              <w:t>Servo.h</w:t>
            </w:r>
            <w:proofErr w:type="spellEnd"/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&gt;</w:t>
            </w:r>
          </w:p>
          <w:p w14:paraId="60D8FC46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</w:p>
          <w:p w14:paraId="7F52FB2B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LiquidCrystal_I2C 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5BB498"/>
                <w:sz w:val="21"/>
                <w:szCs w:val="21"/>
              </w:rPr>
              <w:t>0x27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20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4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</w:p>
          <w:p w14:paraId="2D7A967C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</w:p>
          <w:p w14:paraId="52EBE23F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#define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PIN_SERVO 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6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</w:p>
          <w:p w14:paraId="3E536480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#define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PIN_FREQ </w:t>
            </w:r>
            <w:r w:rsidRPr="00F34436">
              <w:rPr>
                <w:rFonts w:ascii="Consolas" w:eastAsia="Times New Roman" w:hAnsi="Consolas" w:cs="B Lotus"/>
                <w:color w:val="00979C"/>
                <w:sz w:val="21"/>
                <w:szCs w:val="21"/>
              </w:rPr>
              <w:t>A1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</w:p>
          <w:p w14:paraId="204365A2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#define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PIN_PEEP </w:t>
            </w:r>
            <w:r w:rsidRPr="00F34436">
              <w:rPr>
                <w:rFonts w:ascii="Consolas" w:eastAsia="Times New Roman" w:hAnsi="Consolas" w:cs="B Lotus"/>
                <w:color w:val="00979C"/>
                <w:sz w:val="21"/>
                <w:szCs w:val="21"/>
              </w:rPr>
              <w:t>A0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</w:p>
          <w:p w14:paraId="549EB73D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#define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PIN_LED 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2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 </w:t>
            </w:r>
          </w:p>
          <w:p w14:paraId="67E8929F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#define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PIN_LED2 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3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</w:p>
          <w:p w14:paraId="604DDA71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#define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PIN_Alarm_Relay</w:t>
            </w:r>
            <w:proofErr w:type="spellEnd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8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</w:p>
          <w:p w14:paraId="25C2047C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#define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PIN_Safety_Valve</w:t>
            </w:r>
            <w:proofErr w:type="spellEnd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9</w:t>
            </w:r>
          </w:p>
          <w:p w14:paraId="1F32BDF3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#define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SENSOR_FLOW </w:t>
            </w:r>
            <w:r w:rsidRPr="00F34436">
              <w:rPr>
                <w:rFonts w:ascii="Consolas" w:eastAsia="Times New Roman" w:hAnsi="Consolas" w:cs="B Lotus"/>
                <w:color w:val="00979C"/>
                <w:sz w:val="21"/>
                <w:szCs w:val="21"/>
              </w:rPr>
              <w:t>A3</w:t>
            </w:r>
          </w:p>
          <w:p w14:paraId="78ADCFE4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#define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EXPIRANDO  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0</w:t>
            </w:r>
          </w:p>
          <w:p w14:paraId="3F0D5C02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#define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INSPIRANDO  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</w:t>
            </w:r>
          </w:p>
          <w:p w14:paraId="7E8F8E11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#define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MIN_ANGLE 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92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</w:p>
          <w:p w14:paraId="644A1E1B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#define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MAX_ANGLE 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139</w:t>
            </w:r>
          </w:p>
          <w:p w14:paraId="0A71DC6F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</w:p>
          <w:p w14:paraId="4D225402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</w:p>
          <w:p w14:paraId="38FDA7B8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int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frecuencia</w:t>
            </w:r>
            <w:proofErr w:type="spellEnd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=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;</w:t>
            </w:r>
          </w:p>
          <w:p w14:paraId="76181342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int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valInspira</w:t>
            </w:r>
            <w:proofErr w:type="spellEnd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=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;</w:t>
            </w:r>
          </w:p>
          <w:p w14:paraId="14A7CDE1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int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valExpira</w:t>
            </w:r>
            <w:proofErr w:type="spellEnd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=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;</w:t>
            </w:r>
          </w:p>
          <w:p w14:paraId="0491F0CE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int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valPeep</w:t>
            </w:r>
            <w:proofErr w:type="spellEnd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=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;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</w:p>
          <w:p w14:paraId="6DCFCDEC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int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aux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;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</w:p>
          <w:p w14:paraId="581BD4B0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int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x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=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500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;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 </w:t>
            </w:r>
          </w:p>
          <w:p w14:paraId="3EBB4AD0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int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y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=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;</w:t>
            </w:r>
          </w:p>
          <w:p w14:paraId="3231F677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</w:p>
          <w:p w14:paraId="41C8F218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unsigned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long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time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;</w:t>
            </w:r>
          </w:p>
          <w:p w14:paraId="54FC6BC4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Servo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myServo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;</w:t>
            </w:r>
          </w:p>
          <w:p w14:paraId="72BF315D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int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frecuencia_ant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;</w:t>
            </w:r>
          </w:p>
          <w:p w14:paraId="2BD5C3F5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int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valPeep_ant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;</w:t>
            </w:r>
          </w:p>
          <w:p w14:paraId="42CB5B8E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</w:p>
          <w:p w14:paraId="0E84305A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int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estado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;</w:t>
            </w:r>
          </w:p>
          <w:p w14:paraId="003FB767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</w:p>
          <w:p w14:paraId="276BA191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void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logo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()</w:t>
            </w:r>
          </w:p>
          <w:p w14:paraId="67220587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{</w:t>
            </w:r>
          </w:p>
          <w:p w14:paraId="1F3AE9B5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</w:p>
          <w:p w14:paraId="32247A2E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</w:p>
          <w:p w14:paraId="3C6FFDBE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byte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a3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[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8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]=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{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B00011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</w:p>
          <w:p w14:paraId="2F66435B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             B00111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</w:p>
          <w:p w14:paraId="0132D207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lastRenderedPageBreak/>
              <w:t>              B01100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</w:p>
          <w:p w14:paraId="15B01376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             B11000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</w:p>
          <w:p w14:paraId="1EE76332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             B10000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</w:p>
          <w:p w14:paraId="2DD54587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             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</w:p>
          <w:p w14:paraId="69D90B65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          B00000   </w:t>
            </w:r>
          </w:p>
          <w:p w14:paraId="4696FE7D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};</w:t>
            </w:r>
          </w:p>
          <w:p w14:paraId="29ADED02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</w:p>
          <w:p w14:paraId="106A3946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byte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a2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[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8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]=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{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</w:p>
          <w:p w14:paraId="5623FA36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            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</w:p>
          <w:p w14:paraId="3D42C3E8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            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</w:p>
          <w:p w14:paraId="45627066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            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</w:p>
          <w:p w14:paraId="6C7EE014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            B10001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</w:p>
          <w:p w14:paraId="5A67561A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            B11111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</w:p>
          <w:p w14:paraId="495F0095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            B01110</w:t>
            </w:r>
          </w:p>
          <w:p w14:paraId="5CA62580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};</w:t>
            </w:r>
          </w:p>
          <w:p w14:paraId="6CF98361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</w:p>
          <w:p w14:paraId="3B31FEF3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byte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a1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[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8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]={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B11000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</w:p>
          <w:p w14:paraId="080E7A89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           B01100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</w:p>
          <w:p w14:paraId="2E7F8D79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           B00110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</w:p>
          <w:p w14:paraId="6E631B2B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           B00011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</w:p>
          <w:p w14:paraId="6B163402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           B00001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</w:p>
          <w:p w14:paraId="4DD62670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           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</w:p>
          <w:p w14:paraId="2B8D7E51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           B00000</w:t>
            </w:r>
          </w:p>
          <w:p w14:paraId="6E33A4EB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};</w:t>
            </w:r>
          </w:p>
          <w:p w14:paraId="4E4AADC0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</w:p>
          <w:p w14:paraId="21F88B9F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byte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a4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[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9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]={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</w:p>
          <w:p w14:paraId="571129AD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            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</w:p>
          <w:p w14:paraId="4878C6A9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            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</w:p>
          <w:p w14:paraId="5C6A220D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            B00001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</w:p>
          <w:p w14:paraId="6EA932B3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            B00011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</w:p>
          <w:p w14:paraId="6C0ADF08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            B00110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</w:p>
          <w:p w14:paraId="781B2638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            B01100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</w:p>
          <w:p w14:paraId="44963D56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            B11000</w:t>
            </w:r>
          </w:p>
          <w:p w14:paraId="52BBE3FB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            </w:t>
            </w:r>
          </w:p>
          <w:p w14:paraId="0D2608ED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};</w:t>
            </w:r>
          </w:p>
          <w:p w14:paraId="07311F6D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</w:p>
          <w:p w14:paraId="028F5C56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byte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a5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[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9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]={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</w:p>
          <w:p w14:paraId="50D60A83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            B01110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</w:p>
          <w:p w14:paraId="3E5E1112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            B11111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</w:p>
          <w:p w14:paraId="39C1A2FA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            B10001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</w:p>
          <w:p w14:paraId="54961694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            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</w:p>
          <w:p w14:paraId="1CED09BA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            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</w:p>
          <w:p w14:paraId="4C9AF5DE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            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</w:p>
          <w:p w14:paraId="6FD7228F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            B01110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</w:p>
          <w:p w14:paraId="2B55AAC8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            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</w:p>
          <w:p w14:paraId="1085849D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};</w:t>
            </w:r>
          </w:p>
          <w:p w14:paraId="6D3D3939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</w:p>
          <w:p w14:paraId="60C936C4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byte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a6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[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8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]={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 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</w:p>
          <w:p w14:paraId="2246EF2C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             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</w:p>
          <w:p w14:paraId="16522907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             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</w:p>
          <w:p w14:paraId="68FCB44D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             B10000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</w:p>
          <w:p w14:paraId="419DE81B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             B11000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</w:p>
          <w:p w14:paraId="61DE307E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lastRenderedPageBreak/>
              <w:t>              B01100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</w:p>
          <w:p w14:paraId="23F74610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             B00110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</w:p>
          <w:p w14:paraId="6047AA0E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             B00011</w:t>
            </w:r>
          </w:p>
          <w:p w14:paraId="3853B78C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};</w:t>
            </w:r>
          </w:p>
          <w:p w14:paraId="7EB5553D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</w:p>
          <w:p w14:paraId="0D940E22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byte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a7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[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]={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</w:p>
          <w:p w14:paraId="03EEE354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             B01110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</w:p>
          <w:p w14:paraId="7E93D119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             B11111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</w:p>
          <w:p w14:paraId="07C9A625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             B10001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</w:p>
          <w:p w14:paraId="5DF788DF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             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</w:p>
          <w:p w14:paraId="7C4AAC06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             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</w:p>
          <w:p w14:paraId="57B65A4A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             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</w:p>
          <w:p w14:paraId="09B2A952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             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</w:p>
          <w:p w14:paraId="26165980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            </w:t>
            </w:r>
          </w:p>
          <w:p w14:paraId="42744B82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};</w:t>
            </w:r>
          </w:p>
          <w:p w14:paraId="02818310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</w:p>
          <w:p w14:paraId="3D8D9F34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byte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a8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[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8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]={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B00100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</w:p>
          <w:p w14:paraId="7D21760A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           B01110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</w:p>
          <w:p w14:paraId="07BA60E9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           B00100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</w:p>
          <w:p w14:paraId="1424871D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           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</w:p>
          <w:p w14:paraId="58602D6A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           B10001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</w:p>
          <w:p w14:paraId="7CBB1917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           B11111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</w:p>
          <w:p w14:paraId="30BE828A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           B01110</w:t>
            </w:r>
          </w:p>
          <w:p w14:paraId="17A2B34A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};</w:t>
            </w:r>
          </w:p>
          <w:p w14:paraId="57C4D87A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</w:p>
          <w:p w14:paraId="35B19BCF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</w:p>
          <w:p w14:paraId="79B325B8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print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CE9178"/>
                <w:sz w:val="21"/>
                <w:szCs w:val="21"/>
              </w:rPr>
              <w:t>"*COVID19*"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68BAF5A8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setCursor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676F2AEF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print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CE9178"/>
                <w:sz w:val="21"/>
                <w:szCs w:val="21"/>
              </w:rPr>
              <w:t>"..INOVT.."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2ECF0B29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</w:p>
          <w:p w14:paraId="57EBF2CB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createChar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a1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11CE39DA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createChar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a2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2F8E2D73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createChar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2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a3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7C7252AA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createChar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7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a8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48DA454F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createChar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3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a4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    </w:t>
            </w:r>
          </w:p>
          <w:p w14:paraId="78A1C3C8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createChar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4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a5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70E0D8EC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createChar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5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a6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7CEECCF1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createChar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6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a7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70393973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</w:p>
          <w:p w14:paraId="5E5DF360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setCursor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554E9ACA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byte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3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));</w:t>
            </w:r>
          </w:p>
          <w:p w14:paraId="43952D52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byte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4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));</w:t>
            </w:r>
          </w:p>
          <w:p w14:paraId="4CF878E2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byte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5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));</w:t>
            </w:r>
          </w:p>
          <w:p w14:paraId="734244A0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byte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3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));</w:t>
            </w:r>
          </w:p>
          <w:p w14:paraId="504F95C0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byte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6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));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 </w:t>
            </w:r>
          </w:p>
          <w:p w14:paraId="1830C8AF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byte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5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));</w:t>
            </w:r>
          </w:p>
          <w:p w14:paraId="228FA490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setCursor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7BA8EA9F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byte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));</w:t>
            </w:r>
          </w:p>
          <w:p w14:paraId="1A3DCC73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byte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));</w:t>
            </w:r>
          </w:p>
          <w:p w14:paraId="4FD926D3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byte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2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));</w:t>
            </w:r>
          </w:p>
          <w:p w14:paraId="58B35EB1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byte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));</w:t>
            </w:r>
          </w:p>
          <w:p w14:paraId="744497AC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byte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7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));</w:t>
            </w:r>
          </w:p>
          <w:p w14:paraId="067B867E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lastRenderedPageBreak/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byte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2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));</w:t>
            </w:r>
          </w:p>
          <w:p w14:paraId="4BE33D8E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</w:p>
          <w:p w14:paraId="67BD49C0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}</w:t>
            </w:r>
          </w:p>
          <w:p w14:paraId="63C32A6E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</w:p>
          <w:p w14:paraId="513FBC70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void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initior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()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{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 </w:t>
            </w:r>
          </w:p>
          <w:p w14:paraId="152D05E8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byte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c11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[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8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]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=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{</w:t>
            </w:r>
          </w:p>
          <w:p w14:paraId="7B485A5D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</w:p>
          <w:p w14:paraId="21BF8DC2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</w:p>
          <w:p w14:paraId="4CAE1B93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B11111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</w:p>
          <w:p w14:paraId="4E64B6E9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B11111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</w:p>
          <w:p w14:paraId="08C9E0B0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B11111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</w:p>
          <w:p w14:paraId="43BD83D3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B11111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</w:p>
          <w:p w14:paraId="5876FEDB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</w:p>
          <w:p w14:paraId="681C0327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B00000</w:t>
            </w:r>
          </w:p>
          <w:p w14:paraId="15B1E914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};</w:t>
            </w:r>
          </w:p>
          <w:p w14:paraId="65476C0C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createChar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3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c11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0008E2A7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setCursor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2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</w:p>
          <w:p w14:paraId="6FEBCF6C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3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</w:p>
          <w:p w14:paraId="44814943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delay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x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2EE46D87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setCursor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2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</w:p>
          <w:p w14:paraId="0C4A93E3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3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</w:p>
          <w:p w14:paraId="241815A7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delay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x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4B036542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digitalWrite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PIN_LED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00979C"/>
                <w:sz w:val="21"/>
                <w:szCs w:val="21"/>
              </w:rPr>
              <w:t>HIGH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5C507AA7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setCursor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2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2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</w:p>
          <w:p w14:paraId="167E452B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3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</w:p>
          <w:p w14:paraId="053036B3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delay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x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25AF2DB9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setCursor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3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2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</w:p>
          <w:p w14:paraId="4C79CAA1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3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</w:p>
          <w:p w14:paraId="775F53B5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delay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x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1F1B4310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proofErr w:type="spellStart"/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digitalWrite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PIN_LED2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00979C"/>
                <w:sz w:val="21"/>
                <w:szCs w:val="21"/>
              </w:rPr>
              <w:t>HIGH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73E87D79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setCursor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4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2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</w:p>
          <w:p w14:paraId="392281CB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3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</w:p>
          <w:p w14:paraId="7BDA25E1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delay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x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7AEC2078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setCursor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5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2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</w:p>
          <w:p w14:paraId="4FA6A5FC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3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</w:p>
          <w:p w14:paraId="473AA145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delay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x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2F499D0C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digitalWrite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PIN_LED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00979C"/>
                <w:sz w:val="21"/>
                <w:szCs w:val="21"/>
              </w:rPr>
              <w:t>LOW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361AAC0D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setCursor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6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2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</w:p>
          <w:p w14:paraId="38474EA2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3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22A06383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delay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x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7E165714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setCursor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7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2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3A1786D6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3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339CA13A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delay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x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1AE1ED9D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digitalWrite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PIN_LED2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00979C"/>
                <w:sz w:val="21"/>
                <w:szCs w:val="21"/>
              </w:rPr>
              <w:t>LOW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686554B5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setCursor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8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2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</w:p>
          <w:p w14:paraId="126F9832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3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5E2E73FA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delay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x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37243867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proofErr w:type="spellStart"/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digitalWrite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PIN_LED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00979C"/>
                <w:sz w:val="21"/>
                <w:szCs w:val="21"/>
              </w:rPr>
              <w:t>HIGH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0394A78E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proofErr w:type="spellStart"/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digitalWrite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PIN_LED2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00979C"/>
                <w:sz w:val="21"/>
                <w:szCs w:val="21"/>
              </w:rPr>
              <w:t>HIGH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78ECA7C8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setCursor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9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2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</w:p>
          <w:p w14:paraId="29EDA283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3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1C804300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delay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x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7F970E72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lastRenderedPageBreak/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myServo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61121523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proofErr w:type="spellStart"/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digitalWrite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PIN_LED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00979C"/>
                <w:sz w:val="21"/>
                <w:szCs w:val="21"/>
              </w:rPr>
              <w:t>LOW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0DC1C4F2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proofErr w:type="spellStart"/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digitalWrite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PIN_LED2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00979C"/>
                <w:sz w:val="21"/>
                <w:szCs w:val="21"/>
              </w:rPr>
              <w:t>LOW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5DAD3A99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setCursor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2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</w:p>
          <w:p w14:paraId="59ADF2BF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3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01466A33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delay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x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0564CDB8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proofErr w:type="spellStart"/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digitalWrite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PIN_LED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00979C"/>
                <w:sz w:val="21"/>
                <w:szCs w:val="21"/>
              </w:rPr>
              <w:t>HIGH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0734BF40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proofErr w:type="spellStart"/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digitalWrite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PIN_LED2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00979C"/>
                <w:sz w:val="21"/>
                <w:szCs w:val="21"/>
              </w:rPr>
              <w:t>HIGH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0D99AA17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setCursor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2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5B1EF287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3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4D4AFD97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delay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x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50EF6006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myServo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110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0A439BAD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proofErr w:type="spellStart"/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digitalWrite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PIN_LED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00979C"/>
                <w:sz w:val="21"/>
                <w:szCs w:val="21"/>
              </w:rPr>
              <w:t>LOW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5EB7F8FD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proofErr w:type="spellStart"/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digitalWrite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PIN_LED2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00979C"/>
                <w:sz w:val="21"/>
                <w:szCs w:val="21"/>
              </w:rPr>
              <w:t>LOW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52D7E424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setCursor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12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2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</w:p>
          <w:p w14:paraId="3F5817F0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3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319B2A61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delay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x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28B59D10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proofErr w:type="spellStart"/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digitalWrite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PIN_LED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00979C"/>
                <w:sz w:val="21"/>
                <w:szCs w:val="21"/>
              </w:rPr>
              <w:t>HIGH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5A572FC6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proofErr w:type="spellStart"/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digitalWrite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PIN_LED2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00979C"/>
                <w:sz w:val="21"/>
                <w:szCs w:val="21"/>
              </w:rPr>
              <w:t>HIGH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5DD0AB46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setCursor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13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2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</w:p>
          <w:p w14:paraId="29478F4C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3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39511B8B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delay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x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779A8187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myServo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115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7D6816AB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proofErr w:type="spellStart"/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digitalWrite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PIN_LED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00979C"/>
                <w:sz w:val="21"/>
                <w:szCs w:val="21"/>
              </w:rPr>
              <w:t>LOW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1D3A9D6D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proofErr w:type="spellStart"/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digitalWrite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PIN_LED2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00979C"/>
                <w:sz w:val="21"/>
                <w:szCs w:val="21"/>
              </w:rPr>
              <w:t>LOW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6CB62973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setCursor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14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2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</w:p>
          <w:p w14:paraId="23610C3A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3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5D1ED2D4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delay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x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028AECFB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proofErr w:type="spellStart"/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digitalWrite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PIN_LED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00979C"/>
                <w:sz w:val="21"/>
                <w:szCs w:val="21"/>
              </w:rPr>
              <w:t>HIGH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26B2041F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proofErr w:type="spellStart"/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digitalWrite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PIN_LED2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00979C"/>
                <w:sz w:val="21"/>
                <w:szCs w:val="21"/>
              </w:rPr>
              <w:t>HIGH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1654CFD1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setCursor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15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2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</w:p>
          <w:p w14:paraId="4EB53208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3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184D4416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delay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x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6739B809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myServo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120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2C562C61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proofErr w:type="spellStart"/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digitalWrite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PIN_LED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00979C"/>
                <w:sz w:val="21"/>
                <w:szCs w:val="21"/>
              </w:rPr>
              <w:t>LOW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00F1496D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proofErr w:type="spellStart"/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digitalWrite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PIN_LED2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00979C"/>
                <w:sz w:val="21"/>
                <w:szCs w:val="21"/>
              </w:rPr>
              <w:t>LOW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439A9950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setCursor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16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2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</w:p>
          <w:p w14:paraId="1CF86D2E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3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018137DC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delay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x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5548A499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proofErr w:type="spellStart"/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digitalWrite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PIN_LED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00979C"/>
                <w:sz w:val="21"/>
                <w:szCs w:val="21"/>
              </w:rPr>
              <w:t>HIGH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5EDF6BD4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proofErr w:type="spellStart"/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digitalWrite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PIN_LED2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00979C"/>
                <w:sz w:val="21"/>
                <w:szCs w:val="21"/>
              </w:rPr>
              <w:t>HIGH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3C389F0C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setCursor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17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2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</w:p>
          <w:p w14:paraId="633A72F0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3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54584A63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delay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x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5A2A92B4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myServo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130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2E4ADBF5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proofErr w:type="spellStart"/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digitalWrite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PIN_LED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00979C"/>
                <w:sz w:val="21"/>
                <w:szCs w:val="21"/>
              </w:rPr>
              <w:t>LOW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08E5144F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proofErr w:type="spellStart"/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digitalWrite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PIN_LED2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00979C"/>
                <w:sz w:val="21"/>
                <w:szCs w:val="21"/>
              </w:rPr>
              <w:t>LOW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5748C70E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setCursor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18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2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</w:p>
          <w:p w14:paraId="1E09524F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3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66A75B97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delay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x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3D71A737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setCursor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19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2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</w:p>
          <w:p w14:paraId="4C28D062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3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54CF0C8D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lastRenderedPageBreak/>
              <w:t> 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delay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x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26216BF8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</w:p>
          <w:p w14:paraId="6B37CE66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}</w:t>
            </w:r>
          </w:p>
          <w:p w14:paraId="56F61FEE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void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maobc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()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{</w:t>
            </w:r>
          </w:p>
          <w:p w14:paraId="3B33D77C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thumbdownA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();</w:t>
            </w:r>
          </w:p>
          <w:p w14:paraId="4EDE8AB6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    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delay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x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4A7C39B7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clear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();</w:t>
            </w:r>
          </w:p>
          <w:p w14:paraId="1ABEF3E7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thumbsup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();</w:t>
            </w:r>
          </w:p>
          <w:p w14:paraId="2A9FB744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    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delay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x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4C467715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thumbdownA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();</w:t>
            </w:r>
          </w:p>
          <w:p w14:paraId="46533021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    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delay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x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006A311E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clear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();</w:t>
            </w:r>
          </w:p>
          <w:p w14:paraId="04EAF82F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thumbsup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();</w:t>
            </w:r>
          </w:p>
          <w:p w14:paraId="453FE3F7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    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delay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x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3F19453E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thumbdownA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();</w:t>
            </w:r>
          </w:p>
          <w:p w14:paraId="47823330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    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delay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x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68F2A635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clear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();</w:t>
            </w:r>
          </w:p>
          <w:p w14:paraId="3FDF1D11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thumbsup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();</w:t>
            </w:r>
          </w:p>
          <w:p w14:paraId="6D6AD889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    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delay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x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3701E4EC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thumbdownA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();</w:t>
            </w:r>
          </w:p>
          <w:p w14:paraId="5EB813F7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    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delay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x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56E2C997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clear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();</w:t>
            </w:r>
          </w:p>
          <w:p w14:paraId="555C7E0C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thumbsup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();</w:t>
            </w:r>
          </w:p>
          <w:p w14:paraId="585C642E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    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delay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6B7C2009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clear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();</w:t>
            </w:r>
          </w:p>
          <w:p w14:paraId="13E5E59E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}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    </w:t>
            </w:r>
          </w:p>
          <w:p w14:paraId="75A6AB0C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</w:p>
          <w:p w14:paraId="15FCE499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void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thumbdownA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()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{</w:t>
            </w:r>
          </w:p>
          <w:p w14:paraId="21DA712A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byte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thumb1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[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8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]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=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{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B00001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B00010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B00011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B00100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B00011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B00100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B00011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B00100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};</w:t>
            </w:r>
          </w:p>
          <w:p w14:paraId="543418D8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byte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thumb2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[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8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]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=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{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B00011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};</w:t>
            </w:r>
          </w:p>
          <w:p w14:paraId="6DAA0656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byte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thumb3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[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8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]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=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{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B11110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B00001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};</w:t>
            </w:r>
          </w:p>
          <w:p w14:paraId="2EC1F25A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byte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thumb4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[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8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]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=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{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B11110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B01000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B10001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B10010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B10010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B01100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};</w:t>
            </w:r>
          </w:p>
          <w:p w14:paraId="617B29C1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byte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thumb5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[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8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]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=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{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B10000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B01110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B00010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B00010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B00010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B00010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B00010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};</w:t>
            </w:r>
          </w:p>
          <w:p w14:paraId="4CFDC0C2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byte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thumb6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[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8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]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=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{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B00110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B01000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B10000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};</w:t>
            </w:r>
          </w:p>
          <w:p w14:paraId="3DD89EAE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createChar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6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thumb1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3A4C48A3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createChar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thumb2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1B8B5D60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createChar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2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thumb3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4C89DC47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createChar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3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thumb4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5FD476AB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createChar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4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thumb5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74D96705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createChar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5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thumb6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5352100B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setCursor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7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0E3E5F20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6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09D3FC09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setCursor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7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24789B98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41F5E425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setCursor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8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113E35B0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2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1A9E570A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lastRenderedPageBreak/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setCursor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8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477DD3A7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3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412D9046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setCursor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9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0C04A8C5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4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29CB5127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setCursor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9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77F518DC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5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10C7AC02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}</w:t>
            </w:r>
          </w:p>
          <w:p w14:paraId="571E7469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</w:p>
          <w:p w14:paraId="4664B603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void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thumbsup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()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{</w:t>
            </w:r>
          </w:p>
          <w:p w14:paraId="20A77113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byte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thumb1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[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8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]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=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{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B00100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B00011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B00100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B00011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B00100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B00011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B00010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B00001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};</w:t>
            </w:r>
          </w:p>
          <w:p w14:paraId="52A9B387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byte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thumb2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[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8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]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=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{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B00011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};</w:t>
            </w:r>
          </w:p>
          <w:p w14:paraId="535922C6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byte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thumb3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[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8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]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=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{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B00001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B11110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};</w:t>
            </w:r>
          </w:p>
          <w:p w14:paraId="1D97F2E1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byte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thumb4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[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8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]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=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{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B01100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B10010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B10010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B10001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B01000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B11110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};</w:t>
            </w:r>
          </w:p>
          <w:p w14:paraId="694D5942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byte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thumb5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[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8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]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=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{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B00010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B00010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B00010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B00010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B00010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B01110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B10000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};</w:t>
            </w:r>
          </w:p>
          <w:p w14:paraId="576629AB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byte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thumb6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[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8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]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=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{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B10000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B01000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B00110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};</w:t>
            </w:r>
          </w:p>
          <w:p w14:paraId="05596628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createChar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6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thumb1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51B0C89F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createChar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thumb2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060D6F88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createChar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2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thumb3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4C7C59DF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createChar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3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thumb4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599092F5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createChar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4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thumb5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1A629DC5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createChar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5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thumb6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544B3D19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setCursor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7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6573BA34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6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23BB39BB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setCursor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7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60A2706E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52C02053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setCursor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8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2FA4ED5D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2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6532E120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setCursor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8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6BF36862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3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73F856AF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setCursor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9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192264BF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4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577FBFE3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setCursor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9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5AF152C3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5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7700E0DF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</w:p>
          <w:p w14:paraId="77BFC9A3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}</w:t>
            </w:r>
          </w:p>
          <w:p w14:paraId="13A77185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</w:p>
          <w:p w14:paraId="19BAC62C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void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setServo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()</w:t>
            </w:r>
          </w:p>
          <w:p w14:paraId="2D514B12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{</w:t>
            </w:r>
          </w:p>
          <w:p w14:paraId="22B9B726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if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millis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()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&gt;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time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</w:t>
            </w:r>
          </w:p>
          <w:p w14:paraId="49B3FCD4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{</w:t>
            </w:r>
          </w:p>
          <w:p w14:paraId="18F72A8F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</w:t>
            </w: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if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estado</w:t>
            </w:r>
            <w:proofErr w:type="spellEnd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==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EXPIRANDO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</w:t>
            </w:r>
          </w:p>
          <w:p w14:paraId="5D2865BF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{</w:t>
            </w:r>
          </w:p>
          <w:p w14:paraId="71D43A42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  </w:t>
            </w:r>
            <w:r w:rsidRPr="00F34436">
              <w:rPr>
                <w:rFonts w:ascii="Consolas" w:eastAsia="Times New Roman" w:hAnsi="Consolas" w:cs="B Lotus"/>
                <w:color w:val="727C81"/>
                <w:sz w:val="21"/>
                <w:szCs w:val="21"/>
              </w:rPr>
              <w:t xml:space="preserve">// Pasar a </w:t>
            </w:r>
            <w:proofErr w:type="spellStart"/>
            <w:r w:rsidRPr="00F34436">
              <w:rPr>
                <w:rFonts w:ascii="Consolas" w:eastAsia="Times New Roman" w:hAnsi="Consolas" w:cs="B Lotus"/>
                <w:color w:val="727C81"/>
                <w:sz w:val="21"/>
                <w:szCs w:val="21"/>
              </w:rPr>
              <w:t>inspirandO</w:t>
            </w:r>
            <w:proofErr w:type="spellEnd"/>
          </w:p>
          <w:p w14:paraId="75CBE910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digitalWrite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PIN_LED2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00979C"/>
                <w:sz w:val="21"/>
                <w:szCs w:val="21"/>
              </w:rPr>
              <w:t>LOW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2AB90B04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digitalWrite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PIN_LED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00979C"/>
                <w:sz w:val="21"/>
                <w:szCs w:val="21"/>
              </w:rPr>
              <w:t>HIGH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17E86A34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myServo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MIN_ANGLE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4A3F06E3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lastRenderedPageBreak/>
              <w:t xml:space="preserve">      time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=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millis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()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+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valInspira</w:t>
            </w:r>
            <w:proofErr w:type="spellEnd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*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6EF7FC91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estado</w:t>
            </w:r>
            <w:proofErr w:type="spellEnd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=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INSPIRANDO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;</w:t>
            </w:r>
          </w:p>
          <w:p w14:paraId="3AA1392B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setCursor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8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2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561AEF13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  </w:t>
            </w:r>
          </w:p>
          <w:p w14:paraId="62529E8A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      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print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CE9178"/>
                <w:sz w:val="21"/>
                <w:szCs w:val="21"/>
              </w:rPr>
              <w:t>"EXPIRANDO &gt; "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 </w:t>
            </w:r>
          </w:p>
          <w:p w14:paraId="169910E4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}</w:t>
            </w:r>
          </w:p>
          <w:p w14:paraId="0929BEDE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</w:t>
            </w: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else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if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estado</w:t>
            </w:r>
            <w:proofErr w:type="spellEnd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==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INSPIRANDO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</w:t>
            </w:r>
          </w:p>
          <w:p w14:paraId="218BFB6E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{</w:t>
            </w:r>
          </w:p>
          <w:p w14:paraId="123967F5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  </w:t>
            </w:r>
            <w:r w:rsidRPr="00F34436">
              <w:rPr>
                <w:rFonts w:ascii="Consolas" w:eastAsia="Times New Roman" w:hAnsi="Consolas" w:cs="B Lotus"/>
                <w:color w:val="727C81"/>
                <w:sz w:val="21"/>
                <w:szCs w:val="21"/>
              </w:rPr>
              <w:t xml:space="preserve">// P0asar a </w:t>
            </w:r>
            <w:proofErr w:type="spellStart"/>
            <w:r w:rsidRPr="00F34436">
              <w:rPr>
                <w:rFonts w:ascii="Consolas" w:eastAsia="Times New Roman" w:hAnsi="Consolas" w:cs="B Lotus"/>
                <w:color w:val="727C81"/>
                <w:sz w:val="21"/>
                <w:szCs w:val="21"/>
              </w:rPr>
              <w:t>expirando</w:t>
            </w:r>
            <w:proofErr w:type="spellEnd"/>
          </w:p>
          <w:p w14:paraId="3F55CFEF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digitalWrite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PIN_LED2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00979C"/>
                <w:sz w:val="21"/>
                <w:szCs w:val="21"/>
              </w:rPr>
              <w:t>HIGH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5A16EAED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digitalWrite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PIN_LED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00979C"/>
                <w:sz w:val="21"/>
                <w:szCs w:val="21"/>
              </w:rPr>
              <w:t>LOW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3C3F5D8A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myServo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MAX_ANGLE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-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valPeep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65F44FFF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  time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=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millis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()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+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valExpira</w:t>
            </w:r>
            <w:proofErr w:type="spellEnd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*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68ADD3CF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estado</w:t>
            </w:r>
            <w:proofErr w:type="spellEnd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=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EXPIRANDO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;</w:t>
            </w:r>
          </w:p>
          <w:p w14:paraId="6FA394CC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setCursor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8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2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719045D3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print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CE9178"/>
                <w:sz w:val="21"/>
                <w:szCs w:val="21"/>
              </w:rPr>
              <w:t>"INSPIRANDO  &lt; "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</w:p>
          <w:p w14:paraId="46D3A943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}</w:t>
            </w:r>
          </w:p>
          <w:p w14:paraId="411141B0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}</w:t>
            </w:r>
          </w:p>
          <w:p w14:paraId="4E11C851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}</w:t>
            </w:r>
          </w:p>
          <w:p w14:paraId="1B3E9AED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</w:p>
          <w:p w14:paraId="4BCA4539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void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5E6D03"/>
                <w:sz w:val="21"/>
                <w:szCs w:val="21"/>
              </w:rPr>
              <w:t>setup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()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</w:p>
          <w:p w14:paraId="29CE6E5B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{</w:t>
            </w:r>
          </w:p>
          <w:p w14:paraId="6F6C59F2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</w:p>
          <w:p w14:paraId="2AC37E4B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myServo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attach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PIN_SERVO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28D0D3F2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myServo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92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6E5FB670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r w:rsidRPr="00F34436">
              <w:rPr>
                <w:rFonts w:ascii="Consolas" w:eastAsia="Times New Roman" w:hAnsi="Consolas" w:cs="B Lotus"/>
                <w:color w:val="727C81"/>
                <w:sz w:val="21"/>
                <w:szCs w:val="21"/>
              </w:rPr>
              <w:t>//</w:t>
            </w:r>
            <w:proofErr w:type="spellStart"/>
            <w:r w:rsidRPr="00F34436">
              <w:rPr>
                <w:rFonts w:ascii="Consolas" w:eastAsia="Times New Roman" w:hAnsi="Consolas" w:cs="B Lotus"/>
                <w:color w:val="727C81"/>
                <w:sz w:val="21"/>
                <w:szCs w:val="21"/>
              </w:rPr>
              <w:t>digitalWrite</w:t>
            </w:r>
            <w:proofErr w:type="spellEnd"/>
            <w:r w:rsidRPr="00F34436">
              <w:rPr>
                <w:rFonts w:ascii="Consolas" w:eastAsia="Times New Roman" w:hAnsi="Consolas" w:cs="B Lotus"/>
                <w:color w:val="727C81"/>
                <w:sz w:val="21"/>
                <w:szCs w:val="21"/>
              </w:rPr>
              <w:t>(PIN_LED,LOW);</w:t>
            </w:r>
          </w:p>
          <w:p w14:paraId="68E6EA7C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pinMode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PIN_FREQ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00979C"/>
                <w:sz w:val="21"/>
                <w:szCs w:val="21"/>
              </w:rPr>
              <w:t>INPUT_PULLUP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7DBE845D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pinMode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PIN_PEEP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00979C"/>
                <w:sz w:val="21"/>
                <w:szCs w:val="21"/>
              </w:rPr>
              <w:t>INPUT_PULLUP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10E8E484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pinMode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SENSOR_FLOW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00979C"/>
                <w:sz w:val="21"/>
                <w:szCs w:val="21"/>
              </w:rPr>
              <w:t>INPUT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519351D3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pinMode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PIN_LED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00979C"/>
                <w:sz w:val="21"/>
                <w:szCs w:val="21"/>
              </w:rPr>
              <w:t>OUTPUT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1BB6FC7F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pinMode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PIN_LED2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00979C"/>
                <w:sz w:val="21"/>
                <w:szCs w:val="21"/>
              </w:rPr>
              <w:t>OUTPUT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56015CBE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pinMode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PIN_Alarm_Relay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00979C"/>
                <w:sz w:val="21"/>
                <w:szCs w:val="21"/>
              </w:rPr>
              <w:t>OUTPUT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0D4FBF3E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pinMode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PIN_Safety_Valve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00979C"/>
                <w:sz w:val="21"/>
                <w:szCs w:val="21"/>
              </w:rPr>
              <w:t>OUTPUT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4768554F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init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();</w:t>
            </w:r>
          </w:p>
          <w:p w14:paraId="089DA2DA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backlight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();</w:t>
            </w:r>
          </w:p>
          <w:p w14:paraId="227D2EEF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clear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();</w:t>
            </w:r>
          </w:p>
          <w:p w14:paraId="377E40F8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setCursor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018F4223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 logo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();</w:t>
            </w:r>
          </w:p>
          <w:p w14:paraId="6FE8FC99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setCursor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4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2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582F6926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print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CE9178"/>
                <w:sz w:val="21"/>
                <w:szCs w:val="21"/>
              </w:rPr>
              <w:t>"OPEN-SOURCE"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2DE1CE04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setCursor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3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4AA948EB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print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CE9178"/>
                <w:sz w:val="21"/>
                <w:szCs w:val="21"/>
              </w:rPr>
              <w:t>"Pulmonary Ventilator"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5B5F3490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delay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4000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6E70664E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clear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();</w:t>
            </w:r>
          </w:p>
          <w:p w14:paraId="6911B10D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print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CE9178"/>
                <w:sz w:val="21"/>
                <w:szCs w:val="21"/>
              </w:rPr>
              <w:t>"....Initializing...."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66C21D28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initior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();</w:t>
            </w:r>
          </w:p>
          <w:p w14:paraId="3FE574C7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delay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500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60BDC9B0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clear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();</w:t>
            </w:r>
          </w:p>
          <w:p w14:paraId="6BEF4525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maobc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();</w:t>
            </w:r>
          </w:p>
          <w:p w14:paraId="553C7EF9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clear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();</w:t>
            </w:r>
          </w:p>
          <w:p w14:paraId="0CDFEAE8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    </w:t>
            </w: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if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proofErr w:type="spellStart"/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digitalRead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SENSOR_FLOW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==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 </w:t>
            </w:r>
            <w:r w:rsidRPr="00F34436">
              <w:rPr>
                <w:rFonts w:ascii="Consolas" w:eastAsia="Times New Roman" w:hAnsi="Consolas" w:cs="B Lotus"/>
                <w:color w:val="00979C"/>
                <w:sz w:val="21"/>
                <w:szCs w:val="21"/>
              </w:rPr>
              <w:t>LOW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</w:t>
            </w:r>
          </w:p>
          <w:p w14:paraId="05436E99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               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{</w:t>
            </w:r>
          </w:p>
          <w:p w14:paraId="06F68C6C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lastRenderedPageBreak/>
              <w:t xml:space="preserve">                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thumbsup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();</w:t>
            </w:r>
          </w:p>
          <w:p w14:paraId="3B75BE7C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            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setCursor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2F197E2E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            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print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CE9178"/>
                <w:sz w:val="21"/>
                <w:szCs w:val="21"/>
              </w:rPr>
              <w:t>"SYSTEM"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000A6A1B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            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setCursor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2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2A95348C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            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print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CE9178"/>
                <w:sz w:val="21"/>
                <w:szCs w:val="21"/>
              </w:rPr>
              <w:t>"OK"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</w:p>
          <w:p w14:paraId="390DB52E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                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delay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5000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</w:p>
          <w:p w14:paraId="5DEC706A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            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clear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();</w:t>
            </w:r>
          </w:p>
          <w:p w14:paraId="52A17004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               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}</w:t>
            </w:r>
          </w:p>
          <w:p w14:paraId="16533DAB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                                </w:t>
            </w: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else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</w:p>
          <w:p w14:paraId="12719866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               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{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</w:p>
          <w:p w14:paraId="2AF03B47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            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myServo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139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 </w:t>
            </w:r>
          </w:p>
          <w:p w14:paraId="5D1ECB70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            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thumbdownA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();</w:t>
            </w:r>
          </w:p>
          <w:p w14:paraId="016F6DD2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            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setCursor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2AD4B482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            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print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CE9178"/>
                <w:sz w:val="21"/>
                <w:szCs w:val="21"/>
              </w:rPr>
              <w:t>"SYSTEM"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3D1DA0F1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            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setCursor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34B407FE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            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print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CE9178"/>
                <w:sz w:val="21"/>
                <w:szCs w:val="21"/>
              </w:rPr>
              <w:t>"FAIL"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</w:p>
          <w:p w14:paraId="79A37389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                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delay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5000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</w:p>
          <w:p w14:paraId="0E944DED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            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clear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();</w:t>
            </w:r>
          </w:p>
          <w:p w14:paraId="6A7E3A03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                </w:t>
            </w:r>
            <w:proofErr w:type="spellStart"/>
            <w:r w:rsidRPr="00F34436">
              <w:rPr>
                <w:rFonts w:ascii="Consolas" w:eastAsia="Times New Roman" w:hAnsi="Consolas" w:cs="B Lotus"/>
                <w:b/>
                <w:bCs/>
                <w:color w:val="E97366"/>
                <w:sz w:val="21"/>
                <w:szCs w:val="21"/>
              </w:rPr>
              <w:t>Serial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begin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9600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</w:p>
          <w:p w14:paraId="078478C8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                time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=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millis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();</w:t>
            </w:r>
          </w:p>
          <w:p w14:paraId="001A5585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            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frecuencia_ant</w:t>
            </w:r>
            <w:proofErr w:type="spellEnd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=-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;</w:t>
            </w:r>
          </w:p>
          <w:p w14:paraId="0D4F8006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            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valPeep_ant</w:t>
            </w:r>
            <w:proofErr w:type="spellEnd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=-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;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                 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}</w:t>
            </w:r>
          </w:p>
          <w:p w14:paraId="3DEF1C34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                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delay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500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1919DDB0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            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estado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=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EXPIRANDO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;</w:t>
            </w:r>
          </w:p>
          <w:p w14:paraId="105A5539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</w:t>
            </w:r>
          </w:p>
          <w:p w14:paraId="74842C98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}</w:t>
            </w:r>
          </w:p>
          <w:p w14:paraId="0DAFA89A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</w:p>
          <w:p w14:paraId="26E3C648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void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5E6D03"/>
                <w:sz w:val="21"/>
                <w:szCs w:val="21"/>
              </w:rPr>
              <w:t>loop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()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</w:p>
          <w:p w14:paraId="0B3A83B0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{</w:t>
            </w:r>
          </w:p>
          <w:p w14:paraId="5EDAAE02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proofErr w:type="spellStart"/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digitalRead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SENSOR_FLOW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06526FFA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                                            </w:t>
            </w:r>
          </w:p>
          <w:p w14:paraId="239E76DB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                                          </w:t>
            </w:r>
          </w:p>
          <w:p w14:paraId="11426968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aux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=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analogRead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PIN_FREQ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</w:p>
          <w:p w14:paraId="3BD276F3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frecuencia</w:t>
            </w:r>
            <w:proofErr w:type="spellEnd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=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map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aux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1023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60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</w:p>
          <w:p w14:paraId="142A1CA6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valInspira</w:t>
            </w:r>
            <w:proofErr w:type="spellEnd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=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1.0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/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frecuencia</w:t>
            </w:r>
            <w:proofErr w:type="spellEnd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)*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600.0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*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1.0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/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3.0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2E99D403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valExpira</w:t>
            </w:r>
            <w:proofErr w:type="spellEnd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=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1.0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/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frecuencia</w:t>
            </w:r>
            <w:proofErr w:type="spellEnd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*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600.0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*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2.0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/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3.0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5E674A69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</w:p>
          <w:p w14:paraId="3B9E7762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</w:p>
          <w:p w14:paraId="4956D141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aux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=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analogRead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PIN_PEEP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</w:p>
          <w:p w14:paraId="22A67E9C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valPeep</w:t>
            </w:r>
            <w:proofErr w:type="spellEnd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=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map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aux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1023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</w:p>
          <w:p w14:paraId="6853F1E6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</w:p>
          <w:p w14:paraId="7773EC7A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if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frecuencia_ant</w:t>
            </w:r>
            <w:proofErr w:type="spellEnd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!=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frecuencia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||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valPeep_ant</w:t>
            </w:r>
            <w:proofErr w:type="spellEnd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!=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valPeep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))</w:t>
            </w:r>
          </w:p>
          <w:p w14:paraId="3544020D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{</w:t>
            </w:r>
          </w:p>
          <w:p w14:paraId="0D0F7EC6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</w:t>
            </w:r>
            <w:r w:rsidRPr="00F34436">
              <w:rPr>
                <w:rFonts w:ascii="Consolas" w:eastAsia="Times New Roman" w:hAnsi="Consolas" w:cs="B Lotus"/>
                <w:color w:val="727C81"/>
                <w:sz w:val="21"/>
                <w:szCs w:val="21"/>
              </w:rPr>
              <w:t>//</w:t>
            </w:r>
            <w:proofErr w:type="spellStart"/>
            <w:r w:rsidRPr="00F34436">
              <w:rPr>
                <w:rFonts w:ascii="Consolas" w:eastAsia="Times New Roman" w:hAnsi="Consolas" w:cs="B Lotus"/>
                <w:color w:val="727C81"/>
                <w:sz w:val="21"/>
                <w:szCs w:val="21"/>
              </w:rPr>
              <w:t>Pode</w:t>
            </w:r>
            <w:proofErr w:type="spellEnd"/>
            <w:r w:rsidRPr="00F34436">
              <w:rPr>
                <w:rFonts w:ascii="Consolas" w:eastAsia="Times New Roman" w:hAnsi="Consolas" w:cs="B Lotus"/>
                <w:color w:val="727C81"/>
                <w:sz w:val="21"/>
                <w:szCs w:val="21"/>
              </w:rPr>
              <w:t xml:space="preserve"> </w:t>
            </w:r>
            <w:proofErr w:type="spellStart"/>
            <w:r w:rsidRPr="00F34436">
              <w:rPr>
                <w:rFonts w:ascii="Consolas" w:eastAsia="Times New Roman" w:hAnsi="Consolas" w:cs="B Lotus"/>
                <w:color w:val="727C81"/>
                <w:sz w:val="21"/>
                <w:szCs w:val="21"/>
              </w:rPr>
              <w:t>monitorizar</w:t>
            </w:r>
            <w:proofErr w:type="spellEnd"/>
            <w:r w:rsidRPr="00F34436">
              <w:rPr>
                <w:rFonts w:ascii="Consolas" w:eastAsia="Times New Roman" w:hAnsi="Consolas" w:cs="B Lotus"/>
                <w:color w:val="727C81"/>
                <w:sz w:val="21"/>
                <w:szCs w:val="21"/>
              </w:rPr>
              <w:t xml:space="preserve"> </w:t>
            </w:r>
            <w:proofErr w:type="spellStart"/>
            <w:r w:rsidRPr="00F34436">
              <w:rPr>
                <w:rFonts w:ascii="Consolas" w:eastAsia="Times New Roman" w:hAnsi="Consolas" w:cs="B Lotus"/>
                <w:color w:val="727C81"/>
                <w:sz w:val="21"/>
                <w:szCs w:val="21"/>
              </w:rPr>
              <w:t>os</w:t>
            </w:r>
            <w:proofErr w:type="spellEnd"/>
            <w:r w:rsidRPr="00F34436">
              <w:rPr>
                <w:rFonts w:ascii="Consolas" w:eastAsia="Times New Roman" w:hAnsi="Consolas" w:cs="B Lotus"/>
                <w:color w:val="727C81"/>
                <w:sz w:val="21"/>
                <w:szCs w:val="21"/>
              </w:rPr>
              <w:t xml:space="preserve"> </w:t>
            </w:r>
            <w:proofErr w:type="spellStart"/>
            <w:r w:rsidRPr="00F34436">
              <w:rPr>
                <w:rFonts w:ascii="Consolas" w:eastAsia="Times New Roman" w:hAnsi="Consolas" w:cs="B Lotus"/>
                <w:color w:val="727C81"/>
                <w:sz w:val="21"/>
                <w:szCs w:val="21"/>
              </w:rPr>
              <w:t>valores</w:t>
            </w:r>
            <w:proofErr w:type="spellEnd"/>
            <w:r w:rsidRPr="00F34436">
              <w:rPr>
                <w:rFonts w:ascii="Consolas" w:eastAsia="Times New Roman" w:hAnsi="Consolas" w:cs="B Lotus"/>
                <w:color w:val="727C81"/>
                <w:sz w:val="21"/>
                <w:szCs w:val="21"/>
              </w:rPr>
              <w:t xml:space="preserve"> de </w:t>
            </w:r>
            <w:proofErr w:type="spellStart"/>
            <w:r w:rsidRPr="00F34436">
              <w:rPr>
                <w:rFonts w:ascii="Consolas" w:eastAsia="Times New Roman" w:hAnsi="Consolas" w:cs="B Lotus"/>
                <w:color w:val="727C81"/>
                <w:sz w:val="21"/>
                <w:szCs w:val="21"/>
              </w:rPr>
              <w:t>Frequencia</w:t>
            </w:r>
            <w:proofErr w:type="spellEnd"/>
            <w:r w:rsidRPr="00F34436">
              <w:rPr>
                <w:rFonts w:ascii="Consolas" w:eastAsia="Times New Roman" w:hAnsi="Consolas" w:cs="B Lotus"/>
                <w:color w:val="727C81"/>
                <w:sz w:val="21"/>
                <w:szCs w:val="21"/>
              </w:rPr>
              <w:t xml:space="preserve"> e PEEP </w:t>
            </w:r>
            <w:proofErr w:type="spellStart"/>
            <w:r w:rsidRPr="00F34436">
              <w:rPr>
                <w:rFonts w:ascii="Consolas" w:eastAsia="Times New Roman" w:hAnsi="Consolas" w:cs="B Lotus"/>
                <w:color w:val="727C81"/>
                <w:sz w:val="21"/>
                <w:szCs w:val="21"/>
              </w:rPr>
              <w:t>sem</w:t>
            </w:r>
            <w:proofErr w:type="spellEnd"/>
            <w:r w:rsidRPr="00F34436">
              <w:rPr>
                <w:rFonts w:ascii="Consolas" w:eastAsia="Times New Roman" w:hAnsi="Consolas" w:cs="B Lotus"/>
                <w:color w:val="727C81"/>
                <w:sz w:val="21"/>
                <w:szCs w:val="21"/>
              </w:rPr>
              <w:t xml:space="preserve"> display </w:t>
            </w:r>
            <w:proofErr w:type="spellStart"/>
            <w:r w:rsidRPr="00F34436">
              <w:rPr>
                <w:rFonts w:ascii="Consolas" w:eastAsia="Times New Roman" w:hAnsi="Consolas" w:cs="B Lotus"/>
                <w:color w:val="727C81"/>
                <w:sz w:val="21"/>
                <w:szCs w:val="21"/>
              </w:rPr>
              <w:t>usando</w:t>
            </w:r>
            <w:proofErr w:type="spellEnd"/>
            <w:r w:rsidRPr="00F34436">
              <w:rPr>
                <w:rFonts w:ascii="Consolas" w:eastAsia="Times New Roman" w:hAnsi="Consolas" w:cs="B Lotus"/>
                <w:color w:val="727C81"/>
                <w:sz w:val="21"/>
                <w:szCs w:val="21"/>
              </w:rPr>
              <w:t xml:space="preserve"> o Monitor </w:t>
            </w:r>
            <w:proofErr w:type="spellStart"/>
            <w:r w:rsidRPr="00F34436">
              <w:rPr>
                <w:rFonts w:ascii="Consolas" w:eastAsia="Times New Roman" w:hAnsi="Consolas" w:cs="B Lotus"/>
                <w:color w:val="727C81"/>
                <w:sz w:val="21"/>
                <w:szCs w:val="21"/>
              </w:rPr>
              <w:t>serie</w:t>
            </w:r>
            <w:proofErr w:type="spellEnd"/>
            <w:r w:rsidRPr="00F34436">
              <w:rPr>
                <w:rFonts w:ascii="Consolas" w:eastAsia="Times New Roman" w:hAnsi="Consolas" w:cs="B Lotus"/>
                <w:color w:val="727C81"/>
                <w:sz w:val="21"/>
                <w:szCs w:val="21"/>
              </w:rPr>
              <w:t xml:space="preserve"> do Arduino IDE.</w:t>
            </w:r>
          </w:p>
          <w:p w14:paraId="267F2170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</w:t>
            </w:r>
          </w:p>
          <w:p w14:paraId="76327F4E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F34436">
              <w:rPr>
                <w:rFonts w:ascii="Consolas" w:eastAsia="Times New Roman" w:hAnsi="Consolas" w:cs="B Lotus"/>
                <w:b/>
                <w:bCs/>
                <w:color w:val="E97366"/>
                <w:sz w:val="21"/>
                <w:szCs w:val="21"/>
              </w:rPr>
              <w:t>Serial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print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CE9178"/>
                <w:sz w:val="21"/>
                <w:szCs w:val="21"/>
              </w:rPr>
              <w:t>"</w:t>
            </w:r>
            <w:proofErr w:type="spellStart"/>
            <w:r w:rsidRPr="00F34436">
              <w:rPr>
                <w:rFonts w:ascii="Consolas" w:eastAsia="Times New Roman" w:hAnsi="Consolas" w:cs="B Lotus"/>
                <w:color w:val="CE9178"/>
                <w:sz w:val="21"/>
                <w:szCs w:val="21"/>
              </w:rPr>
              <w:t>Frecuencia</w:t>
            </w:r>
            <w:proofErr w:type="spellEnd"/>
            <w:r w:rsidRPr="00F34436">
              <w:rPr>
                <w:rFonts w:ascii="Consolas" w:eastAsia="Times New Roman" w:hAnsi="Consolas" w:cs="B Lotus"/>
                <w:color w:val="CE9178"/>
                <w:sz w:val="21"/>
                <w:szCs w:val="21"/>
              </w:rPr>
              <w:t>: "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0A4AC754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F34436">
              <w:rPr>
                <w:rFonts w:ascii="Consolas" w:eastAsia="Times New Roman" w:hAnsi="Consolas" w:cs="B Lotus"/>
                <w:b/>
                <w:bCs/>
                <w:color w:val="E97366"/>
                <w:sz w:val="21"/>
                <w:szCs w:val="21"/>
              </w:rPr>
              <w:t>Serial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println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frecuencia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71CD9BE2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F34436">
              <w:rPr>
                <w:rFonts w:ascii="Consolas" w:eastAsia="Times New Roman" w:hAnsi="Consolas" w:cs="B Lotus"/>
                <w:b/>
                <w:bCs/>
                <w:color w:val="E97366"/>
                <w:sz w:val="21"/>
                <w:szCs w:val="21"/>
              </w:rPr>
              <w:t>Serial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print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CE9178"/>
                <w:sz w:val="21"/>
                <w:szCs w:val="21"/>
              </w:rPr>
              <w:t>"Inspira: "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77E21A0B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F34436">
              <w:rPr>
                <w:rFonts w:ascii="Consolas" w:eastAsia="Times New Roman" w:hAnsi="Consolas" w:cs="B Lotus"/>
                <w:b/>
                <w:bCs/>
                <w:color w:val="E97366"/>
                <w:sz w:val="21"/>
                <w:szCs w:val="21"/>
              </w:rPr>
              <w:t>Serial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println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valInspira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380E1C65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F34436">
              <w:rPr>
                <w:rFonts w:ascii="Consolas" w:eastAsia="Times New Roman" w:hAnsi="Consolas" w:cs="B Lotus"/>
                <w:b/>
                <w:bCs/>
                <w:color w:val="E97366"/>
                <w:sz w:val="21"/>
                <w:szCs w:val="21"/>
              </w:rPr>
              <w:t>Serial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print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CE9178"/>
                <w:sz w:val="21"/>
                <w:szCs w:val="21"/>
              </w:rPr>
              <w:t>"</w:t>
            </w:r>
            <w:proofErr w:type="spellStart"/>
            <w:r w:rsidRPr="00F34436">
              <w:rPr>
                <w:rFonts w:ascii="Consolas" w:eastAsia="Times New Roman" w:hAnsi="Consolas" w:cs="B Lotus"/>
                <w:color w:val="CE9178"/>
                <w:sz w:val="21"/>
                <w:szCs w:val="21"/>
              </w:rPr>
              <w:t>Expira</w:t>
            </w:r>
            <w:proofErr w:type="spellEnd"/>
            <w:r w:rsidRPr="00F34436">
              <w:rPr>
                <w:rFonts w:ascii="Consolas" w:eastAsia="Times New Roman" w:hAnsi="Consolas" w:cs="B Lotus"/>
                <w:color w:val="CE9178"/>
                <w:sz w:val="21"/>
                <w:szCs w:val="21"/>
              </w:rPr>
              <w:t>: "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10642709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F34436">
              <w:rPr>
                <w:rFonts w:ascii="Consolas" w:eastAsia="Times New Roman" w:hAnsi="Consolas" w:cs="B Lotus"/>
                <w:b/>
                <w:bCs/>
                <w:color w:val="E97366"/>
                <w:sz w:val="21"/>
                <w:szCs w:val="21"/>
              </w:rPr>
              <w:t>Serial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println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valExpira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6D3A3DAA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lastRenderedPageBreak/>
              <w:t xml:space="preserve">    </w:t>
            </w:r>
            <w:proofErr w:type="spellStart"/>
            <w:r w:rsidRPr="00F34436">
              <w:rPr>
                <w:rFonts w:ascii="Consolas" w:eastAsia="Times New Roman" w:hAnsi="Consolas" w:cs="B Lotus"/>
                <w:b/>
                <w:bCs/>
                <w:color w:val="E97366"/>
                <w:sz w:val="21"/>
                <w:szCs w:val="21"/>
              </w:rPr>
              <w:t>Serial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print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CE9178"/>
                <w:sz w:val="21"/>
                <w:szCs w:val="21"/>
              </w:rPr>
              <w:t>"Peep: "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6E5C81D7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F34436">
              <w:rPr>
                <w:rFonts w:ascii="Consolas" w:eastAsia="Times New Roman" w:hAnsi="Consolas" w:cs="B Lotus"/>
                <w:b/>
                <w:bCs/>
                <w:color w:val="E97366"/>
                <w:sz w:val="21"/>
                <w:szCs w:val="21"/>
              </w:rPr>
              <w:t>Serial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println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valPeep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6DEE0246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</w:t>
            </w:r>
          </w:p>
          <w:p w14:paraId="5EDA2A4B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setCursor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72956A9E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print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CE9178"/>
                <w:sz w:val="21"/>
                <w:szCs w:val="21"/>
              </w:rPr>
              <w:t>"FREQUENCIA: "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69281466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setCursor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13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41A38790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print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frecuencia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3994787A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setCursor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0FDEC002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print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CE9178"/>
                <w:sz w:val="21"/>
                <w:szCs w:val="21"/>
              </w:rPr>
              <w:t>"PEEP:  "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6F78BE7A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setCursor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13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06303F8A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print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valPeep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0402564C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  </w:t>
            </w:r>
            <w:r w:rsidRPr="00F34436">
              <w:rPr>
                <w:rFonts w:ascii="Consolas" w:eastAsia="Times New Roman" w:hAnsi="Consolas" w:cs="B Lotus"/>
                <w:color w:val="727C81"/>
                <w:sz w:val="21"/>
                <w:szCs w:val="21"/>
              </w:rPr>
              <w:t>// delay(500);</w:t>
            </w:r>
          </w:p>
          <w:p w14:paraId="68B547D2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setCursor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2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0D91358F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print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CE9178"/>
                <w:sz w:val="21"/>
                <w:szCs w:val="21"/>
              </w:rPr>
              <w:t>"ESTADO: "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16C06281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setCursor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3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6D8FA123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print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CE9178"/>
                <w:sz w:val="21"/>
                <w:szCs w:val="21"/>
              </w:rPr>
              <w:t>"VENTILADOR D.PASCOAL "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3A25B759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frecuencia_ant</w:t>
            </w:r>
            <w:proofErr w:type="spellEnd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=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frecuencia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;</w:t>
            </w:r>
          </w:p>
          <w:p w14:paraId="53F7A015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valPeep_ant</w:t>
            </w:r>
            <w:proofErr w:type="spellEnd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=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valPeep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;</w:t>
            </w:r>
          </w:p>
          <w:p w14:paraId="5DC51BCC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}</w:t>
            </w:r>
          </w:p>
          <w:p w14:paraId="6DC8369A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</w:t>
            </w: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if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proofErr w:type="spellStart"/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digitalRead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SENSOR_FLOW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==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  </w:t>
            </w:r>
            <w:r w:rsidRPr="00F34436">
              <w:rPr>
                <w:rFonts w:ascii="Consolas" w:eastAsia="Times New Roman" w:hAnsi="Consolas" w:cs="B Lotus"/>
                <w:color w:val="00979C"/>
                <w:sz w:val="21"/>
                <w:szCs w:val="21"/>
              </w:rPr>
              <w:t>HIGH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</w:t>
            </w:r>
          </w:p>
          <w:p w14:paraId="34E39573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              </w:t>
            </w:r>
          </w:p>
          <w:p w14:paraId="19E93F03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{</w:t>
            </w:r>
          </w:p>
          <w:p w14:paraId="24230E96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myServo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139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6FF368AE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digitalWrite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PIN_Alarm_Relay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00979C"/>
                <w:sz w:val="21"/>
                <w:szCs w:val="21"/>
              </w:rPr>
              <w:t>HIGH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6803D365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digitalWrite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PIN_Safety_Valve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00979C"/>
                <w:sz w:val="21"/>
                <w:szCs w:val="21"/>
              </w:rPr>
              <w:t>HIGH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75D1B104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clear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();</w:t>
            </w:r>
          </w:p>
          <w:p w14:paraId="0880D2CE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thumbdownA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();</w:t>
            </w:r>
          </w:p>
          <w:p w14:paraId="5123CF20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setCursor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65CDD17E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print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CE9178"/>
                <w:sz w:val="21"/>
                <w:szCs w:val="21"/>
              </w:rPr>
              <w:t>"SYSTEM"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23EACAEF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setCursor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0177E57B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print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CE9178"/>
                <w:sz w:val="21"/>
                <w:szCs w:val="21"/>
              </w:rPr>
              <w:t>"FAIL"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6FAB4B11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setCursor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2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196BAB8A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print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CE9178"/>
                <w:sz w:val="21"/>
                <w:szCs w:val="21"/>
              </w:rPr>
              <w:t>"******************"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</w:p>
          <w:p w14:paraId="52A07C69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setCursor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3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3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71D1B995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print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CE9178"/>
                <w:sz w:val="21"/>
                <w:szCs w:val="21"/>
              </w:rPr>
              <w:t>"Check AR flow"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</w:p>
          <w:p w14:paraId="15C9897C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setCursor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12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6FAC135D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print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CE9178"/>
                <w:sz w:val="21"/>
                <w:szCs w:val="21"/>
              </w:rPr>
              <w:t>"ALARM"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376FD544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digitalWrite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PIN_LED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00979C"/>
                <w:sz w:val="21"/>
                <w:szCs w:val="21"/>
              </w:rPr>
              <w:t>HIGH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58555C8E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digitalWrite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PIN_LED2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00979C"/>
                <w:sz w:val="21"/>
                <w:szCs w:val="21"/>
              </w:rPr>
              <w:t>HIGH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5DCC9F08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delay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500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0DFDE1E2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setCursor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12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5FCF44C3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print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CE9178"/>
                <w:sz w:val="21"/>
                <w:szCs w:val="21"/>
              </w:rPr>
              <w:t>"        "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2D8DC661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delay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500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33005367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setCursor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12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2E8C59EE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print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CE9178"/>
                <w:sz w:val="21"/>
                <w:szCs w:val="21"/>
              </w:rPr>
              <w:t>"ALARM"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5962CC30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digitalWrite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PIN_LED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00979C"/>
                <w:sz w:val="21"/>
                <w:szCs w:val="21"/>
              </w:rPr>
              <w:t>LOW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3E402747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digitalWrite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PIN_LED2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00979C"/>
                <w:sz w:val="21"/>
                <w:szCs w:val="21"/>
              </w:rPr>
              <w:t>LOW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3E2FA077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delay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1000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</w:p>
          <w:p w14:paraId="442BCE9F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lcd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.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clear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();</w:t>
            </w:r>
          </w:p>
          <w:p w14:paraId="5FA277FC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}</w:t>
            </w:r>
          </w:p>
          <w:p w14:paraId="76E1F0A9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  </w:t>
            </w:r>
            <w:r w:rsidRPr="00F34436">
              <w:rPr>
                <w:rFonts w:ascii="Consolas" w:eastAsia="Times New Roman" w:hAnsi="Consolas" w:cs="B Lotus"/>
                <w:color w:val="569CD6"/>
                <w:sz w:val="21"/>
                <w:szCs w:val="21"/>
              </w:rPr>
              <w:t>else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</w:p>
          <w:p w14:paraId="54DA75BC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 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{</w:t>
            </w:r>
          </w:p>
          <w:p w14:paraId="5BE38E54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lastRenderedPageBreak/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digitalWrite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PIN_Alarm_Relay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00979C"/>
                <w:sz w:val="21"/>
                <w:szCs w:val="21"/>
              </w:rPr>
              <w:t>LOW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43D80EF9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digitalWrite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PIN_Safety_Valve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,</w:t>
            </w:r>
            <w:r w:rsidRPr="00F34436">
              <w:rPr>
                <w:rFonts w:ascii="Consolas" w:eastAsia="Times New Roman" w:hAnsi="Consolas" w:cs="B Lotus"/>
                <w:color w:val="00979C"/>
                <w:sz w:val="21"/>
                <w:szCs w:val="21"/>
              </w:rPr>
              <w:t>LOW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52C333DB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>setServo</w:t>
            </w:r>
            <w:proofErr w:type="spellEnd"/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();</w:t>
            </w:r>
          </w:p>
          <w:p w14:paraId="25A94AC0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</w:p>
          <w:p w14:paraId="6AA57AB1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  <w:t xml:space="preserve">  </w:t>
            </w:r>
            <w:r w:rsidRPr="00F34436">
              <w:rPr>
                <w:rFonts w:ascii="Consolas" w:eastAsia="Times New Roman" w:hAnsi="Consolas" w:cs="B Lotus"/>
                <w:color w:val="E97366"/>
                <w:sz w:val="21"/>
                <w:szCs w:val="21"/>
              </w:rPr>
              <w:t>delay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(</w:t>
            </w:r>
            <w:r w:rsidRPr="00F34436">
              <w:rPr>
                <w:rFonts w:ascii="Consolas" w:eastAsia="Times New Roman" w:hAnsi="Consolas" w:cs="B Lotus"/>
                <w:color w:val="B5CEA8"/>
                <w:sz w:val="21"/>
                <w:szCs w:val="21"/>
              </w:rPr>
              <w:t>10</w:t>
            </w: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);</w:t>
            </w:r>
          </w:p>
          <w:p w14:paraId="6960DB6C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}</w:t>
            </w:r>
          </w:p>
          <w:p w14:paraId="43CEB97E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  <w:r w:rsidRPr="00F34436">
              <w:rPr>
                <w:rFonts w:ascii="Consolas" w:eastAsia="Times New Roman" w:hAnsi="Consolas" w:cs="B Lotus"/>
                <w:color w:val="DCDCDC"/>
                <w:sz w:val="21"/>
                <w:szCs w:val="21"/>
              </w:rPr>
              <w:t>}</w:t>
            </w:r>
          </w:p>
          <w:p w14:paraId="6CAEE8E4" w14:textId="77777777" w:rsidR="00F77051" w:rsidRPr="00F34436" w:rsidRDefault="00F77051" w:rsidP="00F77051">
            <w:pPr>
              <w:shd w:val="clear" w:color="auto" w:fill="1E1E1E"/>
              <w:spacing w:line="285" w:lineRule="atLeast"/>
              <w:rPr>
                <w:rFonts w:ascii="Consolas" w:eastAsia="Times New Roman" w:hAnsi="Consolas" w:cs="B Lotus"/>
                <w:color w:val="D4D4D4"/>
                <w:sz w:val="21"/>
                <w:szCs w:val="21"/>
              </w:rPr>
            </w:pPr>
          </w:p>
          <w:p w14:paraId="6DBFCDFC" w14:textId="77777777" w:rsidR="00F77051" w:rsidRPr="00F34436" w:rsidRDefault="00F77051" w:rsidP="00F77051">
            <w:pPr>
              <w:pStyle w:val="Text"/>
              <w:bidi/>
              <w:ind w:left="720"/>
              <w:rPr>
                <w:rFonts w:ascii="Dubai" w:hAnsi="Dubai" w:cs="B Lotus"/>
                <w:sz w:val="32"/>
                <w:szCs w:val="32"/>
              </w:rPr>
            </w:pPr>
          </w:p>
          <w:p w14:paraId="4368D786" w14:textId="77777777" w:rsidR="00937B4F" w:rsidRPr="00F34436" w:rsidRDefault="00937B4F" w:rsidP="00DC28ED">
            <w:pPr>
              <w:rPr>
                <w:rFonts w:cs="B Lotus"/>
                <w:sz w:val="32"/>
                <w:szCs w:val="32"/>
              </w:rPr>
            </w:pPr>
          </w:p>
          <w:p w14:paraId="4C6C28F5" w14:textId="32583AB1" w:rsidR="00F314A5" w:rsidRPr="00F34436" w:rsidRDefault="00553140" w:rsidP="00DC28ED">
            <w:pPr>
              <w:pStyle w:val="Text"/>
              <w:bidi/>
              <w:rPr>
                <w:rFonts w:ascii="Dubai" w:hAnsi="Dubai" w:cs="B Lotus"/>
                <w:b/>
                <w:bCs/>
                <w:sz w:val="36"/>
                <w:szCs w:val="36"/>
                <w:lang w:bidi="fa-IR"/>
              </w:rPr>
            </w:pPr>
            <w:r w:rsidRPr="00F34436">
              <w:rPr>
                <w:rFonts w:ascii="Dubai" w:hAnsi="Dubai" w:cs="B Lotus" w:hint="cs"/>
                <w:b/>
                <w:bCs/>
                <w:sz w:val="36"/>
                <w:szCs w:val="36"/>
                <w:rtl/>
                <w:lang w:bidi="fa-IR"/>
              </w:rPr>
              <w:t xml:space="preserve">6- </w:t>
            </w:r>
            <w:r w:rsidR="00F314A5" w:rsidRPr="00F34436">
              <w:rPr>
                <w:rFonts w:ascii="Dubai" w:hAnsi="Dubai" w:cs="B Lotus" w:hint="cs"/>
                <w:b/>
                <w:bCs/>
                <w:sz w:val="36"/>
                <w:szCs w:val="36"/>
                <w:rtl/>
                <w:lang w:bidi="fa-IR"/>
              </w:rPr>
              <w:t>توضیحات توابع:</w:t>
            </w:r>
          </w:p>
          <w:p w14:paraId="03395D1B" w14:textId="0735524C" w:rsidR="00901988" w:rsidRPr="00F34436" w:rsidRDefault="00901988" w:rsidP="00901988">
            <w:pPr>
              <w:pStyle w:val="Text"/>
              <w:numPr>
                <w:ilvl w:val="0"/>
                <w:numId w:val="5"/>
              </w:numPr>
              <w:bidi/>
              <w:rPr>
                <w:rFonts w:ascii="Dubai" w:hAnsi="Dubai" w:cs="B Lotus"/>
                <w:sz w:val="32"/>
                <w:szCs w:val="32"/>
                <w:lang w:bidi="fa-IR"/>
              </w:rPr>
            </w:pPr>
            <w:r w:rsidRPr="00F34436">
              <w:rPr>
                <w:rFonts w:ascii="Dubai" w:hAnsi="Dubai" w:cs="B Lotus"/>
                <w:sz w:val="36"/>
                <w:szCs w:val="36"/>
                <w:lang w:bidi="fa-IR"/>
              </w:rPr>
              <w:t xml:space="preserve"> </w:t>
            </w:r>
            <w:r w:rsidRPr="00F34436">
              <w:rPr>
                <w:rFonts w:ascii="Dubai" w:hAnsi="Dubai" w:cs="B Lotus"/>
                <w:sz w:val="36"/>
                <w:szCs w:val="36"/>
                <w:lang w:bidi="fa-IR"/>
              </w:rPr>
              <w:t>setup ()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  <w:lang w:bidi="fa-IR"/>
              </w:rPr>
              <w:t>:</w:t>
            </w:r>
          </w:p>
          <w:p w14:paraId="30629A3D" w14:textId="44A63357" w:rsidR="00901988" w:rsidRPr="00F34436" w:rsidRDefault="00901988" w:rsidP="00553140">
            <w:pPr>
              <w:pStyle w:val="Text"/>
              <w:numPr>
                <w:ilvl w:val="1"/>
                <w:numId w:val="5"/>
              </w:numPr>
              <w:bidi/>
              <w:rPr>
                <w:rFonts w:ascii="Dubai" w:hAnsi="Dubai" w:cs="B Lotus"/>
                <w:sz w:val="32"/>
                <w:szCs w:val="32"/>
                <w:lang w:bidi="fa-IR"/>
              </w:rPr>
            </w:pP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این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تابع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برای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تنظیم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اولیه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یک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سیستم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تهویه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ریوی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(</w:t>
            </w:r>
            <w:r w:rsidRPr="00F34436">
              <w:rPr>
                <w:rFonts w:ascii="Dubai" w:hAnsi="Dubai" w:cs="B Lotus"/>
                <w:sz w:val="32"/>
                <w:szCs w:val="32"/>
                <w:lang w:bidi="fa-IR"/>
              </w:rPr>
              <w:t>Pulmonary Ventilator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)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طراحی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شده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است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.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در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این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تابع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>:</w:t>
            </w:r>
          </w:p>
          <w:p w14:paraId="51C3D82C" w14:textId="380BA5CA" w:rsidR="00901988" w:rsidRPr="00F34436" w:rsidRDefault="00901988" w:rsidP="00553140">
            <w:pPr>
              <w:pStyle w:val="Text"/>
              <w:numPr>
                <w:ilvl w:val="1"/>
                <w:numId w:val="5"/>
              </w:numPr>
              <w:bidi/>
              <w:rPr>
                <w:rFonts w:ascii="Dubai" w:hAnsi="Dubai" w:cs="B Lotus"/>
                <w:sz w:val="32"/>
                <w:szCs w:val="32"/>
                <w:lang w:bidi="fa-IR"/>
              </w:rPr>
            </w:pP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تنظیمات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اولیه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: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موتور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سروو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به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پین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مشخص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شده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متصل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می‌شود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و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به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موقعیت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اولیه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خود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حرکت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می‌کند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>.</w:t>
            </w:r>
          </w:p>
          <w:p w14:paraId="6148EACC" w14:textId="77777777" w:rsidR="00901988" w:rsidRPr="00F34436" w:rsidRDefault="00901988" w:rsidP="00553140">
            <w:pPr>
              <w:pStyle w:val="Text"/>
              <w:numPr>
                <w:ilvl w:val="1"/>
                <w:numId w:val="5"/>
              </w:numPr>
              <w:bidi/>
              <w:rPr>
                <w:rFonts w:ascii="Dubai" w:hAnsi="Dubai" w:cs="B Lotus"/>
                <w:sz w:val="32"/>
                <w:szCs w:val="32"/>
                <w:lang w:bidi="fa-IR"/>
              </w:rPr>
            </w:pP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پیکربندی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پین‌ها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: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پین‌های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مختلف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به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عنوان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ورودی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یا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خروجی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تنظیم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می‌شوند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>.</w:t>
            </w:r>
          </w:p>
          <w:p w14:paraId="456473A5" w14:textId="77777777" w:rsidR="00901988" w:rsidRPr="00F34436" w:rsidRDefault="00901988" w:rsidP="00553140">
            <w:pPr>
              <w:pStyle w:val="Text"/>
              <w:numPr>
                <w:ilvl w:val="1"/>
                <w:numId w:val="5"/>
              </w:numPr>
              <w:bidi/>
              <w:rPr>
                <w:rFonts w:ascii="Dubai" w:hAnsi="Dubai" w:cs="B Lotus"/>
                <w:sz w:val="32"/>
                <w:szCs w:val="32"/>
                <w:lang w:bidi="fa-IR"/>
              </w:rPr>
            </w:pP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تنظیمات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/>
                <w:sz w:val="32"/>
                <w:szCs w:val="32"/>
                <w:lang w:bidi="fa-IR"/>
              </w:rPr>
              <w:t>LCD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: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نمایشگر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/>
                <w:sz w:val="32"/>
                <w:szCs w:val="32"/>
                <w:lang w:bidi="fa-IR"/>
              </w:rPr>
              <w:t>LCD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راه‌اندازی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و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روشن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می‌شود،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سپس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پیام‌های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اولیه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و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لوگو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نمایش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داده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می‌شوند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>.</w:t>
            </w:r>
          </w:p>
          <w:p w14:paraId="39B54B1F" w14:textId="428CD6A3" w:rsidR="00901988" w:rsidRPr="00F34436" w:rsidRDefault="00901988" w:rsidP="00553140">
            <w:pPr>
              <w:pStyle w:val="Text"/>
              <w:numPr>
                <w:ilvl w:val="1"/>
                <w:numId w:val="5"/>
              </w:numPr>
              <w:bidi/>
              <w:rPr>
                <w:rFonts w:ascii="Dubai" w:hAnsi="Dubai" w:cs="B Lotus"/>
                <w:sz w:val="32"/>
                <w:szCs w:val="32"/>
                <w:lang w:bidi="fa-IR"/>
              </w:rPr>
            </w:pP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بررسی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سنسور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جریان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: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وضعیت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سنسور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جریان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بررسی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می‌شود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.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اگر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سنسور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جریان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/>
                <w:sz w:val="32"/>
                <w:szCs w:val="32"/>
                <w:lang w:bidi="fa-IR"/>
              </w:rPr>
              <w:t>LOW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باشد،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تابع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proofErr w:type="spellStart"/>
            <w:r w:rsidRPr="00F34436">
              <w:rPr>
                <w:rFonts w:ascii="Dubai" w:hAnsi="Dubai" w:cs="B Lotus"/>
                <w:sz w:val="32"/>
                <w:szCs w:val="32"/>
                <w:lang w:bidi="fa-IR"/>
              </w:rPr>
              <w:t>thumbsup</w:t>
            </w:r>
            <w:proofErr w:type="spellEnd"/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فراخوانی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می‌شود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و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پیام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“</w:t>
            </w:r>
            <w:r w:rsidRPr="00F34436">
              <w:rPr>
                <w:rFonts w:ascii="Dubai" w:hAnsi="Dubai" w:cs="B Lotus"/>
                <w:sz w:val="32"/>
                <w:szCs w:val="32"/>
                <w:lang w:bidi="fa-IR"/>
              </w:rPr>
              <w:t>SYSTEM OK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”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نمایش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داده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می‌شود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.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در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غیر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این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صورت،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موتور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سروو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به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موقعیت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دیگری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حرکت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می‌کند،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تابع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proofErr w:type="spellStart"/>
            <w:r w:rsidRPr="00F34436">
              <w:rPr>
                <w:rFonts w:ascii="Dubai" w:hAnsi="Dubai" w:cs="B Lotus"/>
                <w:sz w:val="32"/>
                <w:szCs w:val="32"/>
                <w:lang w:bidi="fa-IR"/>
              </w:rPr>
              <w:t>thumbdownA</w:t>
            </w:r>
            <w:proofErr w:type="spellEnd"/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فراخوانی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می‌شود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و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پیام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“</w:t>
            </w:r>
            <w:r w:rsidRPr="00F34436">
              <w:rPr>
                <w:rFonts w:ascii="Dubai" w:hAnsi="Dubai" w:cs="B Lotus"/>
                <w:sz w:val="32"/>
                <w:szCs w:val="32"/>
                <w:lang w:bidi="fa-IR"/>
              </w:rPr>
              <w:t>SYSTEM FAIL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”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نمایش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داده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می‌شود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>.</w:t>
            </w:r>
          </w:p>
          <w:p w14:paraId="7B0FB75B" w14:textId="77777777" w:rsidR="00901988" w:rsidRPr="00F34436" w:rsidRDefault="00901988" w:rsidP="00553140">
            <w:pPr>
              <w:pStyle w:val="Text"/>
              <w:numPr>
                <w:ilvl w:val="1"/>
                <w:numId w:val="5"/>
              </w:numPr>
              <w:bidi/>
              <w:rPr>
                <w:rFonts w:ascii="Dubai" w:hAnsi="Dubai" w:cs="B Lotus"/>
                <w:sz w:val="32"/>
                <w:szCs w:val="32"/>
                <w:lang w:bidi="fa-IR"/>
              </w:rPr>
            </w:pP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تنظیمات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سریال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: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ارتباط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سریال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با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نرخ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9600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بیت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بر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ثانیه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آغاز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می‌شود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>.</w:t>
            </w:r>
          </w:p>
          <w:p w14:paraId="24FA08C2" w14:textId="77777777" w:rsidR="00901988" w:rsidRPr="00F34436" w:rsidRDefault="00901988" w:rsidP="00553140">
            <w:pPr>
              <w:pStyle w:val="Text"/>
              <w:numPr>
                <w:ilvl w:val="1"/>
                <w:numId w:val="5"/>
              </w:numPr>
              <w:bidi/>
              <w:rPr>
                <w:rFonts w:ascii="Dubai" w:hAnsi="Dubai" w:cs="B Lotus"/>
                <w:sz w:val="32"/>
                <w:szCs w:val="32"/>
                <w:lang w:bidi="fa-IR"/>
              </w:rPr>
            </w:pP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تنظیم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متغیرها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: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متغیرهای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/>
                <w:sz w:val="32"/>
                <w:szCs w:val="32"/>
                <w:lang w:bidi="fa-IR"/>
              </w:rPr>
              <w:t>time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proofErr w:type="spellStart"/>
            <w:r w:rsidRPr="00F34436">
              <w:rPr>
                <w:rFonts w:ascii="Dubai" w:hAnsi="Dubai" w:cs="B Lotus"/>
                <w:sz w:val="32"/>
                <w:szCs w:val="32"/>
                <w:lang w:bidi="fa-IR"/>
              </w:rPr>
              <w:t>frecuencia_ant</w:t>
            </w:r>
            <w:proofErr w:type="spellEnd"/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و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proofErr w:type="spellStart"/>
            <w:r w:rsidRPr="00F34436">
              <w:rPr>
                <w:rFonts w:ascii="Dubai" w:hAnsi="Dubai" w:cs="B Lotus"/>
                <w:sz w:val="32"/>
                <w:szCs w:val="32"/>
                <w:lang w:bidi="fa-IR"/>
              </w:rPr>
              <w:t>valPeep_ant</w:t>
            </w:r>
            <w:proofErr w:type="spellEnd"/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مقداردهی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اولیه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می‌شوند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>.</w:t>
            </w:r>
          </w:p>
          <w:p w14:paraId="272EC721" w14:textId="77777777" w:rsidR="00901988" w:rsidRPr="00F34436" w:rsidRDefault="00901988" w:rsidP="00553140">
            <w:pPr>
              <w:pStyle w:val="Text"/>
              <w:numPr>
                <w:ilvl w:val="1"/>
                <w:numId w:val="5"/>
              </w:numPr>
              <w:bidi/>
              <w:rPr>
                <w:rFonts w:ascii="Dubai" w:hAnsi="Dubai" w:cs="B Lotus"/>
                <w:sz w:val="32"/>
                <w:szCs w:val="32"/>
                <w:lang w:bidi="fa-IR"/>
              </w:rPr>
            </w:pP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تأخیر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و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تغییر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حالت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: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پس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از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یک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تأخیر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کوتاه،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حالت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سیستم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به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/>
                <w:sz w:val="32"/>
                <w:szCs w:val="32"/>
                <w:lang w:bidi="fa-IR"/>
              </w:rPr>
              <w:t>EXPIRANDO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تغییر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می‌کند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>.</w:t>
            </w:r>
          </w:p>
          <w:p w14:paraId="489A0FDC" w14:textId="3012F911" w:rsidR="00901988" w:rsidRPr="00F34436" w:rsidRDefault="00901988" w:rsidP="00553140">
            <w:pPr>
              <w:pStyle w:val="Text"/>
              <w:numPr>
                <w:ilvl w:val="1"/>
                <w:numId w:val="5"/>
              </w:numPr>
              <w:bidi/>
              <w:rPr>
                <w:rFonts w:ascii="Dubai" w:hAnsi="Dubai" w:cs="B Lotus"/>
                <w:sz w:val="32"/>
                <w:szCs w:val="32"/>
                <w:lang w:bidi="fa-IR"/>
              </w:rPr>
            </w:pP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lastRenderedPageBreak/>
              <w:t>این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تابع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به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طور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کلی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برای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آماده‌سازی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و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بررسی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اولیه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سیستم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تهویه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ریوی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استفاده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می‌شود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. </w:t>
            </w:r>
          </w:p>
          <w:p w14:paraId="33900F4C" w14:textId="77777777" w:rsidR="00901988" w:rsidRPr="00F34436" w:rsidRDefault="00901988" w:rsidP="00553140">
            <w:pPr>
              <w:pStyle w:val="Text"/>
              <w:bidi/>
              <w:ind w:left="720"/>
              <w:rPr>
                <w:rFonts w:ascii="Dubai" w:hAnsi="Dubai" w:cs="B Lotus"/>
                <w:sz w:val="32"/>
                <w:szCs w:val="32"/>
                <w:rtl/>
                <w:lang w:bidi="fa-IR"/>
              </w:rPr>
            </w:pPr>
          </w:p>
          <w:p w14:paraId="2B992F35" w14:textId="35F032B8" w:rsidR="00901988" w:rsidRPr="00F34436" w:rsidRDefault="00F77051" w:rsidP="00901988">
            <w:pPr>
              <w:pStyle w:val="Text"/>
              <w:numPr>
                <w:ilvl w:val="0"/>
                <w:numId w:val="6"/>
              </w:numPr>
              <w:bidi/>
              <w:ind w:left="633" w:hanging="284"/>
              <w:rPr>
                <w:rFonts w:ascii="Dubai" w:hAnsi="Dubai" w:cs="B Lotus"/>
                <w:sz w:val="36"/>
                <w:szCs w:val="36"/>
                <w:lang w:bidi="fa-IR"/>
              </w:rPr>
            </w:pPr>
            <w:proofErr w:type="spellStart"/>
            <w:r w:rsidRPr="00F34436">
              <w:rPr>
                <w:rFonts w:ascii="Dubai" w:hAnsi="Dubai" w:cs="B Lotus"/>
                <w:sz w:val="36"/>
                <w:szCs w:val="36"/>
                <w:lang w:bidi="fa-IR"/>
              </w:rPr>
              <w:t>I</w:t>
            </w:r>
            <w:r w:rsidRPr="00F34436">
              <w:rPr>
                <w:rFonts w:ascii="Dubai" w:hAnsi="Dubai" w:cs="B Lotus"/>
                <w:sz w:val="36"/>
                <w:szCs w:val="36"/>
                <w:lang w:bidi="fa-IR"/>
              </w:rPr>
              <w:t>nitior</w:t>
            </w:r>
            <w:proofErr w:type="spellEnd"/>
            <w:r w:rsidRPr="00F34436">
              <w:rPr>
                <w:rFonts w:ascii="Dubai" w:hAnsi="Dubai" w:cs="B Lotus"/>
                <w:sz w:val="36"/>
                <w:szCs w:val="36"/>
                <w:lang w:bidi="fa-IR"/>
              </w:rPr>
              <w:t>()</w:t>
            </w:r>
            <w:r w:rsidR="00553140" w:rsidRPr="00F34436">
              <w:rPr>
                <w:rFonts w:ascii="Dubai" w:hAnsi="Dubai" w:cs="B Lotus" w:hint="cs"/>
                <w:sz w:val="36"/>
                <w:szCs w:val="36"/>
                <w:rtl/>
                <w:lang w:bidi="fa-IR"/>
              </w:rPr>
              <w:t xml:space="preserve"> </w:t>
            </w:r>
            <w:r w:rsidR="00F314A5" w:rsidRPr="00F34436">
              <w:rPr>
                <w:rFonts w:ascii="Dubai" w:hAnsi="Dubai" w:cs="B Lotus" w:hint="cs"/>
                <w:sz w:val="36"/>
                <w:szCs w:val="36"/>
                <w:rtl/>
                <w:lang w:bidi="fa-IR"/>
              </w:rPr>
              <w:t>:</w:t>
            </w:r>
          </w:p>
          <w:p w14:paraId="14C3C0E6" w14:textId="77777777" w:rsidR="00901988" w:rsidRPr="00F34436" w:rsidRDefault="00F314A5" w:rsidP="00553140">
            <w:pPr>
              <w:pStyle w:val="Text"/>
              <w:numPr>
                <w:ilvl w:val="1"/>
                <w:numId w:val="5"/>
              </w:numPr>
              <w:bidi/>
              <w:rPr>
                <w:rFonts w:ascii="Dubai" w:hAnsi="Dubai" w:cs="B Lotus"/>
                <w:sz w:val="36"/>
                <w:szCs w:val="36"/>
                <w:lang w:bidi="fa-IR"/>
              </w:rPr>
            </w:pPr>
            <w:r w:rsidRPr="00F34436">
              <w:rPr>
                <w:rFonts w:ascii="Dubai" w:hAnsi="Dubai" w:cs="B Lotus" w:hint="cs"/>
                <w:sz w:val="36"/>
                <w:szCs w:val="36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>این تابع برای راه‌اندازی اولیه استفاده می‌شود</w:t>
            </w:r>
            <w:r w:rsidRPr="00F34436">
              <w:rPr>
                <w:rFonts w:ascii="Dubai" w:hAnsi="Dubai" w:cs="B Lotus"/>
                <w:sz w:val="36"/>
                <w:szCs w:val="36"/>
                <w:lang w:bidi="fa-IR"/>
              </w:rPr>
              <w:t xml:space="preserve"> </w:t>
            </w:r>
            <w:r w:rsidR="000C3DD4" w:rsidRPr="00F34436">
              <w:rPr>
                <w:rFonts w:ascii="Dubai" w:hAnsi="Dubai" w:cs="B Lotus"/>
                <w:sz w:val="36"/>
                <w:szCs w:val="36"/>
                <w:lang w:bidi="fa-IR"/>
              </w:rPr>
              <w:t xml:space="preserve">. </w:t>
            </w:r>
          </w:p>
          <w:p w14:paraId="7C52413D" w14:textId="77777777" w:rsidR="00901988" w:rsidRPr="00F34436" w:rsidRDefault="000C3DD4" w:rsidP="00553140">
            <w:pPr>
              <w:pStyle w:val="Text"/>
              <w:numPr>
                <w:ilvl w:val="1"/>
                <w:numId w:val="5"/>
              </w:numPr>
              <w:bidi/>
              <w:rPr>
                <w:rFonts w:ascii="Dubai" w:hAnsi="Dubai" w:cs="B Lotus"/>
                <w:sz w:val="36"/>
                <w:szCs w:val="36"/>
                <w:lang w:bidi="fa-IR"/>
              </w:rPr>
            </w:pP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ایجاد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کاراکتر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سفارشی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: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با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استفاده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از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تابع</w:t>
            </w:r>
            <w:r w:rsidRPr="00F34436">
              <w:rPr>
                <w:rFonts w:ascii="Dubai" w:hAnsi="Dubai" w:cs="B Lotus"/>
                <w:sz w:val="36"/>
                <w:szCs w:val="36"/>
              </w:rPr>
              <w:t xml:space="preserve"> </w:t>
            </w:r>
            <w:proofErr w:type="spellStart"/>
            <w:r w:rsidRPr="00F34436">
              <w:rPr>
                <w:rFonts w:ascii="Dubai" w:hAnsi="Dubai" w:cs="B Lotus"/>
                <w:sz w:val="36"/>
                <w:szCs w:val="36"/>
              </w:rPr>
              <w:t>lcd.createChar</w:t>
            </w:r>
            <w:proofErr w:type="spellEnd"/>
            <w:r w:rsidRPr="00F34436">
              <w:rPr>
                <w:rFonts w:ascii="Dubai" w:hAnsi="Dubai" w:cs="B Lotus"/>
                <w:sz w:val="36"/>
                <w:szCs w:val="36"/>
              </w:rPr>
              <w:t xml:space="preserve">()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یک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کاراکتر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سفارشی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برای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نمایشگر</w:t>
            </w:r>
            <w:r w:rsidRPr="00F34436">
              <w:rPr>
                <w:rFonts w:ascii="Dubai" w:hAnsi="Dubai" w:cs="B Lotus"/>
                <w:sz w:val="36"/>
                <w:szCs w:val="36"/>
              </w:rPr>
              <w:t xml:space="preserve"> LCD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ایجاد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می‌کند</w:t>
            </w:r>
            <w:r w:rsidRPr="00F34436">
              <w:rPr>
                <w:rFonts w:ascii="Dubai" w:hAnsi="Dubai" w:cs="B Lotus"/>
                <w:sz w:val="36"/>
                <w:szCs w:val="36"/>
              </w:rPr>
              <w:t>.</w:t>
            </w:r>
          </w:p>
          <w:p w14:paraId="4B792858" w14:textId="77777777" w:rsidR="00901988" w:rsidRPr="00F34436" w:rsidRDefault="000C3DD4" w:rsidP="00553140">
            <w:pPr>
              <w:pStyle w:val="Text"/>
              <w:numPr>
                <w:ilvl w:val="1"/>
                <w:numId w:val="5"/>
              </w:numPr>
              <w:bidi/>
              <w:rPr>
                <w:rFonts w:ascii="Dubai" w:hAnsi="Dubai" w:cs="B Lotus"/>
                <w:sz w:val="36"/>
                <w:szCs w:val="36"/>
                <w:lang w:bidi="fa-IR"/>
              </w:rPr>
            </w:pP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به‌روزرسانی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نمایشگر</w:t>
            </w:r>
            <w:r w:rsidRPr="00F34436">
              <w:rPr>
                <w:rFonts w:ascii="Dubai" w:hAnsi="Dubai" w:cs="B Lotus"/>
                <w:sz w:val="36"/>
                <w:szCs w:val="36"/>
              </w:rPr>
              <w:t xml:space="preserve"> </w:t>
            </w:r>
            <w:r w:rsidRPr="00F34436">
              <w:rPr>
                <w:rFonts w:ascii="Dubai" w:hAnsi="Dubai" w:cs="B Lotus"/>
                <w:sz w:val="36"/>
                <w:szCs w:val="36"/>
              </w:rPr>
              <w:t>:</w:t>
            </w:r>
            <w:r w:rsidRPr="00F34436">
              <w:rPr>
                <w:rFonts w:ascii="Dubai" w:hAnsi="Dubai" w:cs="B Lotus"/>
                <w:sz w:val="36"/>
                <w:szCs w:val="36"/>
              </w:rPr>
              <w:t xml:space="preserve"> </w:t>
            </w:r>
            <w:r w:rsidRPr="00F34436">
              <w:rPr>
                <w:rFonts w:ascii="Dubai" w:hAnsi="Dubai" w:cs="B Lotus"/>
                <w:sz w:val="36"/>
                <w:szCs w:val="36"/>
              </w:rPr>
              <w:t xml:space="preserve">LCD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به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صورت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متوالی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نمایشگر</w:t>
            </w:r>
            <w:r w:rsidRPr="00F34436">
              <w:rPr>
                <w:rFonts w:ascii="Dubai" w:hAnsi="Dubai" w:cs="B Lotus"/>
                <w:sz w:val="36"/>
                <w:szCs w:val="36"/>
              </w:rPr>
              <w:t xml:space="preserve"> LCD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را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با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نوشتن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کاراکتر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سفارشی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در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موقعیت‌های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مختلف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نشانگر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به‌روزرسانی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می‌کند</w:t>
            </w:r>
            <w:r w:rsidRPr="00F34436">
              <w:rPr>
                <w:rFonts w:ascii="Dubai" w:hAnsi="Dubai" w:cs="B Lotus"/>
                <w:sz w:val="36"/>
                <w:szCs w:val="36"/>
              </w:rPr>
              <w:t>.</w:t>
            </w:r>
          </w:p>
          <w:p w14:paraId="531E410E" w14:textId="604FE6B1" w:rsidR="000C3DD4" w:rsidRPr="00F34436" w:rsidRDefault="000C3DD4" w:rsidP="00553140">
            <w:pPr>
              <w:pStyle w:val="Text"/>
              <w:numPr>
                <w:ilvl w:val="1"/>
                <w:numId w:val="5"/>
              </w:numPr>
              <w:bidi/>
              <w:rPr>
                <w:rFonts w:ascii="Dubai" w:hAnsi="Dubai" w:cs="B Lotus"/>
                <w:sz w:val="36"/>
                <w:szCs w:val="36"/>
                <w:lang w:bidi="fa-IR"/>
              </w:rPr>
            </w:pP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کنترل</w:t>
            </w:r>
            <w:r w:rsidRPr="00F34436">
              <w:rPr>
                <w:rFonts w:ascii="Dubai" w:hAnsi="Dubai" w:cs="B Lotus"/>
                <w:sz w:val="36"/>
                <w:szCs w:val="36"/>
              </w:rPr>
              <w:t>: LED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دو</w:t>
            </w:r>
            <w:r w:rsidRPr="00F34436">
              <w:rPr>
                <w:rFonts w:ascii="Dubai" w:hAnsi="Dubai" w:cs="B Lotus"/>
                <w:sz w:val="36"/>
                <w:szCs w:val="36"/>
              </w:rPr>
              <w:t xml:space="preserve"> (PIN_LED</w:t>
            </w:r>
            <w:r w:rsidRPr="00F34436">
              <w:rPr>
                <w:rFonts w:ascii="Dubai" w:hAnsi="Dubai" w:cs="B Lotus"/>
                <w:sz w:val="36"/>
                <w:szCs w:val="36"/>
              </w:rPr>
              <w:t>)</w:t>
            </w:r>
            <w:r w:rsidRPr="00F34436">
              <w:rPr>
                <w:rFonts w:ascii="Dubai" w:hAnsi="Dubai" w:cs="B Lotus"/>
                <w:sz w:val="36"/>
                <w:szCs w:val="36"/>
              </w:rPr>
              <w:t xml:space="preserve"> LED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و</w:t>
            </w:r>
            <w:r w:rsidRPr="00F34436">
              <w:rPr>
                <w:rFonts w:ascii="Dubai" w:hAnsi="Dubai" w:cs="B Lotus"/>
                <w:sz w:val="36"/>
                <w:szCs w:val="36"/>
              </w:rPr>
              <w:t xml:space="preserve"> </w:t>
            </w:r>
            <w:r w:rsidRPr="00F34436">
              <w:rPr>
                <w:rFonts w:ascii="Dubai" w:hAnsi="Dubai" w:cs="B Lotus"/>
                <w:sz w:val="36"/>
                <w:szCs w:val="36"/>
              </w:rPr>
              <w:t>(</w:t>
            </w:r>
            <w:r w:rsidRPr="00F34436">
              <w:rPr>
                <w:rFonts w:ascii="Dubai" w:hAnsi="Dubai" w:cs="B Lotus"/>
                <w:sz w:val="36"/>
                <w:szCs w:val="36"/>
              </w:rPr>
              <w:t xml:space="preserve">PIN_LED2)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را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با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روشن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و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خاموش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کردن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در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فواصل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زمانی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مشخص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کنترل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می‌کند</w:t>
            </w:r>
            <w:r w:rsidRPr="00F34436">
              <w:rPr>
                <w:rFonts w:ascii="Dubai" w:hAnsi="Dubai" w:cs="B Lotus"/>
                <w:sz w:val="36"/>
                <w:szCs w:val="36"/>
              </w:rPr>
              <w:t>.</w:t>
            </w:r>
            <w:r w:rsidR="00553140" w:rsidRPr="00F34436">
              <w:rPr>
                <w:rFonts w:ascii="Dubai" w:hAnsi="Dubai" w:cs="B Lotus" w:hint="cs"/>
                <w:sz w:val="36"/>
                <w:szCs w:val="36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کنترل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موتور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سروو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: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موقعیت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یک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موتور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سروو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(</w:t>
            </w:r>
            <w:proofErr w:type="spellStart"/>
            <w:r w:rsidRPr="00F34436">
              <w:rPr>
                <w:rFonts w:ascii="Dubai" w:hAnsi="Dubai" w:cs="B Lotus"/>
                <w:sz w:val="36"/>
                <w:szCs w:val="36"/>
              </w:rPr>
              <w:t>myServo</w:t>
            </w:r>
            <w:proofErr w:type="spellEnd"/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)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را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در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زوایای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مختلف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(100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،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110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،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115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،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120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و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130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درجه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)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در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مراحل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مختلف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تنظیم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می‌کند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>.</w:t>
            </w:r>
          </w:p>
          <w:p w14:paraId="4C63D216" w14:textId="07FF0152" w:rsidR="00F314A5" w:rsidRPr="00F34436" w:rsidRDefault="000C3DD4" w:rsidP="000C3DD4">
            <w:pPr>
              <w:pStyle w:val="ListParagraph"/>
              <w:numPr>
                <w:ilvl w:val="0"/>
                <w:numId w:val="3"/>
              </w:numPr>
              <w:bidi/>
              <w:rPr>
                <w:rFonts w:ascii="Dubai" w:hAnsi="Dubai" w:cs="B Lotus"/>
                <w:sz w:val="36"/>
                <w:szCs w:val="36"/>
              </w:rPr>
            </w:pPr>
            <w:r w:rsidRPr="00F34436">
              <w:rPr>
                <w:rFonts w:ascii="Dubai" w:hAnsi="Dubai" w:cs="B Lotus"/>
                <w:sz w:val="36"/>
                <w:szCs w:val="36"/>
                <w:lang w:bidi="fa-IR"/>
              </w:rPr>
              <w:t xml:space="preserve"> : </w:t>
            </w:r>
            <w:proofErr w:type="spellStart"/>
            <w:r w:rsidRPr="00F34436">
              <w:rPr>
                <w:rFonts w:ascii="Dubai" w:hAnsi="Dubai" w:cs="B Lotus"/>
                <w:sz w:val="36"/>
                <w:szCs w:val="36"/>
                <w:lang w:bidi="fa-IR"/>
              </w:rPr>
              <w:t>maobc</w:t>
            </w:r>
            <w:proofErr w:type="spellEnd"/>
            <w:r w:rsidRPr="00F34436">
              <w:rPr>
                <w:rFonts w:ascii="Dubai" w:hAnsi="Dubai" w:cs="B Lotus"/>
                <w:sz w:val="36"/>
                <w:szCs w:val="36"/>
                <w:lang w:bidi="fa-IR"/>
              </w:rPr>
              <w:t xml:space="preserve"> </w:t>
            </w:r>
            <w:r w:rsidR="00F314A5" w:rsidRPr="00F34436">
              <w:rPr>
                <w:rFonts w:ascii="Dubai" w:hAnsi="Dubai" w:cs="B Lotus"/>
                <w:sz w:val="36"/>
                <w:szCs w:val="36"/>
                <w:lang w:bidi="fa-IR"/>
              </w:rPr>
              <w:t>()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این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تابع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به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صورت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متوالی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توابع</w:t>
            </w:r>
            <w:r w:rsidRPr="00F34436">
              <w:rPr>
                <w:rFonts w:ascii="Dubai" w:hAnsi="Dubai" w:cs="B Lotus"/>
                <w:sz w:val="36"/>
                <w:szCs w:val="36"/>
              </w:rPr>
              <w:t xml:space="preserve"> </w:t>
            </w:r>
            <w:proofErr w:type="spellStart"/>
            <w:r w:rsidRPr="00F34436">
              <w:rPr>
                <w:rFonts w:ascii="Dubai" w:hAnsi="Dubai" w:cs="B Lotus"/>
                <w:sz w:val="36"/>
                <w:szCs w:val="36"/>
              </w:rPr>
              <w:t>thumbdownA</w:t>
            </w:r>
            <w:proofErr w:type="spellEnd"/>
            <w:r w:rsidRPr="00F34436">
              <w:rPr>
                <w:rFonts w:ascii="Dubai" w:hAnsi="Dubai" w:cs="B Lotus"/>
                <w:sz w:val="36"/>
                <w:szCs w:val="36"/>
              </w:rPr>
              <w:t xml:space="preserve">()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و</w:t>
            </w:r>
            <w:r w:rsidRPr="00F34436">
              <w:rPr>
                <w:rFonts w:ascii="Dubai" w:hAnsi="Dubai" w:cs="B Lotus"/>
                <w:sz w:val="36"/>
                <w:szCs w:val="36"/>
              </w:rPr>
              <w:t xml:space="preserve"> </w:t>
            </w:r>
            <w:proofErr w:type="spellStart"/>
            <w:r w:rsidRPr="00F34436">
              <w:rPr>
                <w:rFonts w:ascii="Dubai" w:hAnsi="Dubai" w:cs="B Lotus"/>
                <w:sz w:val="36"/>
                <w:szCs w:val="36"/>
              </w:rPr>
              <w:t>thumbsup</w:t>
            </w:r>
            <w:proofErr w:type="spellEnd"/>
            <w:r w:rsidRPr="00F34436">
              <w:rPr>
                <w:rFonts w:ascii="Dubai" w:hAnsi="Dubai" w:cs="B Lotus"/>
                <w:sz w:val="36"/>
                <w:szCs w:val="36"/>
              </w:rPr>
              <w:t>()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را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اجرا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می‌کند</w:t>
            </w:r>
            <w:r w:rsidRPr="00F34436">
              <w:rPr>
                <w:rFonts w:ascii="Dubai" w:hAnsi="Dubai" w:cs="B Lotus"/>
                <w:sz w:val="36"/>
                <w:szCs w:val="36"/>
              </w:rPr>
              <w:t>.</w:t>
            </w:r>
          </w:p>
          <w:p w14:paraId="0DC3F707" w14:textId="1DB6BF45" w:rsidR="00901988" w:rsidRPr="00F34436" w:rsidRDefault="00901988" w:rsidP="00DC28ED">
            <w:pPr>
              <w:pStyle w:val="Text"/>
              <w:numPr>
                <w:ilvl w:val="0"/>
                <w:numId w:val="3"/>
              </w:numPr>
              <w:bidi/>
              <w:rPr>
                <w:rFonts w:ascii="Dubai" w:hAnsi="Dubai" w:cs="B Lotus"/>
                <w:sz w:val="36"/>
                <w:szCs w:val="36"/>
                <w:lang w:bidi="fa-IR"/>
              </w:rPr>
            </w:pPr>
            <w:r w:rsidRPr="00F34436">
              <w:rPr>
                <w:rFonts w:ascii="Dubai" w:hAnsi="Dubai" w:cs="B Lotus"/>
                <w:sz w:val="36"/>
                <w:szCs w:val="36"/>
              </w:rPr>
              <w:t xml:space="preserve"> </w:t>
            </w:r>
            <w:proofErr w:type="spellStart"/>
            <w:r w:rsidRPr="00F34436">
              <w:rPr>
                <w:rFonts w:ascii="Dubai" w:hAnsi="Dubai" w:cs="B Lotus"/>
                <w:sz w:val="36"/>
                <w:szCs w:val="36"/>
              </w:rPr>
              <w:t>thumbdownA</w:t>
            </w:r>
            <w:proofErr w:type="spellEnd"/>
            <w:r w:rsidRPr="00F34436">
              <w:rPr>
                <w:rFonts w:ascii="Dubai" w:hAnsi="Dubai" w:cs="B Lotus"/>
                <w:sz w:val="36"/>
                <w:szCs w:val="36"/>
              </w:rPr>
              <w:t>()</w:t>
            </w:r>
            <w:r w:rsidR="00F314A5" w:rsidRPr="00F34436">
              <w:rPr>
                <w:rFonts w:ascii="Dubai" w:hAnsi="Dubai" w:cs="B Lotus" w:hint="cs"/>
                <w:sz w:val="36"/>
                <w:szCs w:val="36"/>
                <w:rtl/>
                <w:lang w:bidi="fa-IR"/>
              </w:rPr>
              <w:t xml:space="preserve">: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این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تابع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برای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ایجاد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و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نمایش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یک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شکل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خاص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(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انگشت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شست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پایین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)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بر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روی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نمایشگر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/>
                <w:sz w:val="36"/>
                <w:szCs w:val="36"/>
              </w:rPr>
              <w:t>LCD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طراحی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شده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است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. </w:t>
            </w:r>
          </w:p>
          <w:p w14:paraId="2F53F72A" w14:textId="01C0FE9F" w:rsidR="00F314A5" w:rsidRPr="00F34436" w:rsidRDefault="00901988" w:rsidP="00901988">
            <w:pPr>
              <w:pStyle w:val="Text"/>
              <w:numPr>
                <w:ilvl w:val="0"/>
                <w:numId w:val="3"/>
              </w:numPr>
              <w:bidi/>
              <w:rPr>
                <w:rFonts w:ascii="Dubai" w:hAnsi="Dubai" w:cs="B Lotus"/>
                <w:sz w:val="36"/>
                <w:szCs w:val="36"/>
                <w:lang w:bidi="fa-IR"/>
              </w:rPr>
            </w:pPr>
            <w:r w:rsidRPr="00F34436">
              <w:rPr>
                <w:rFonts w:ascii="Dubai" w:hAnsi="Dubai" w:cs="B Lotus"/>
                <w:sz w:val="36"/>
                <w:szCs w:val="36"/>
              </w:rPr>
              <w:t xml:space="preserve"> </w:t>
            </w:r>
            <w:proofErr w:type="spellStart"/>
            <w:r w:rsidRPr="00F34436">
              <w:rPr>
                <w:rFonts w:ascii="Dubai" w:hAnsi="Dubai" w:cs="B Lotus"/>
                <w:sz w:val="36"/>
                <w:szCs w:val="36"/>
              </w:rPr>
              <w:t>thumbsup</w:t>
            </w:r>
            <w:proofErr w:type="spellEnd"/>
            <w:r w:rsidRPr="00F34436">
              <w:rPr>
                <w:rFonts w:ascii="Dubai" w:hAnsi="Dubai" w:cs="B Lotus"/>
                <w:sz w:val="36"/>
                <w:szCs w:val="36"/>
                <w:lang w:bidi="fa-IR"/>
              </w:rPr>
              <w:t xml:space="preserve"> </w:t>
            </w:r>
            <w:r w:rsidR="00F314A5" w:rsidRPr="00F34436">
              <w:rPr>
                <w:rFonts w:ascii="Dubai" w:hAnsi="Dubai" w:cs="B Lotus"/>
                <w:sz w:val="36"/>
                <w:szCs w:val="36"/>
                <w:lang w:bidi="fa-IR"/>
              </w:rPr>
              <w:t>()</w:t>
            </w:r>
            <w:r w:rsidR="00F314A5" w:rsidRPr="00F34436">
              <w:rPr>
                <w:rFonts w:ascii="Dubai" w:hAnsi="Dubai" w:cs="B Lotus" w:hint="cs"/>
                <w:sz w:val="36"/>
                <w:szCs w:val="36"/>
                <w:rtl/>
                <w:lang w:bidi="fa-IR"/>
              </w:rPr>
              <w:t>:</w:t>
            </w:r>
            <w:r w:rsidRPr="00F34436">
              <w:rPr>
                <w:rFonts w:ascii="Dubai" w:hAnsi="Dubai" w:cs="B Lotus"/>
                <w:sz w:val="36"/>
                <w:szCs w:val="36"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این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تابع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برای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ایجاد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و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نمایش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یک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شکل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خاص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(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انگشت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شست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بالا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)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بر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روی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نمایشگر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/>
                <w:sz w:val="36"/>
                <w:szCs w:val="36"/>
              </w:rPr>
              <w:t>LCD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طراحی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شده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است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>.</w:t>
            </w:r>
          </w:p>
          <w:p w14:paraId="22A597FC" w14:textId="77777777" w:rsidR="00553140" w:rsidRPr="00F34436" w:rsidRDefault="00553140" w:rsidP="00553140">
            <w:pPr>
              <w:pStyle w:val="Text"/>
              <w:bidi/>
              <w:rPr>
                <w:rFonts w:ascii="Dubai" w:hAnsi="Dubai" w:cs="B Lotus"/>
                <w:sz w:val="36"/>
                <w:szCs w:val="36"/>
              </w:rPr>
            </w:pPr>
          </w:p>
          <w:p w14:paraId="1A6E409E" w14:textId="77777777" w:rsidR="00553140" w:rsidRPr="00F34436" w:rsidRDefault="00553140" w:rsidP="00553140">
            <w:pPr>
              <w:pStyle w:val="Text"/>
              <w:bidi/>
              <w:rPr>
                <w:rFonts w:ascii="Dubai" w:hAnsi="Dubai" w:cs="B Lotus"/>
                <w:sz w:val="36"/>
                <w:szCs w:val="36"/>
                <w:lang w:bidi="fa-IR"/>
              </w:rPr>
            </w:pPr>
          </w:p>
          <w:p w14:paraId="3CD5AC6F" w14:textId="53EE1E96" w:rsidR="00553140" w:rsidRPr="00F34436" w:rsidRDefault="00553140" w:rsidP="00553140">
            <w:pPr>
              <w:pStyle w:val="Text"/>
              <w:numPr>
                <w:ilvl w:val="0"/>
                <w:numId w:val="3"/>
              </w:numPr>
              <w:bidi/>
              <w:rPr>
                <w:rFonts w:ascii="Dubai" w:hAnsi="Dubai" w:cs="B Lotus"/>
                <w:sz w:val="36"/>
                <w:szCs w:val="36"/>
              </w:rPr>
            </w:pPr>
            <w:r w:rsidRPr="00F34436">
              <w:rPr>
                <w:rFonts w:ascii="Dubai" w:hAnsi="Dubai" w:cs="B Lotus"/>
                <w:sz w:val="36"/>
                <w:szCs w:val="36"/>
                <w:lang w:bidi="fa-IR"/>
              </w:rPr>
              <w:lastRenderedPageBreak/>
              <w:t xml:space="preserve"> Loop</w:t>
            </w:r>
            <w:r w:rsidR="00F314A5" w:rsidRPr="00F34436">
              <w:rPr>
                <w:rFonts w:ascii="Dubai" w:hAnsi="Dubai" w:cs="B Lotus"/>
                <w:sz w:val="36"/>
                <w:szCs w:val="36"/>
                <w:lang w:bidi="fa-IR"/>
              </w:rPr>
              <w:t>()</w:t>
            </w:r>
            <w:r w:rsidR="00F314A5" w:rsidRPr="00F34436">
              <w:rPr>
                <w:rFonts w:ascii="Dubai" w:hAnsi="Dubai" w:cs="B Lotus" w:hint="cs"/>
                <w:sz w:val="36"/>
                <w:szCs w:val="36"/>
                <w:rtl/>
                <w:lang w:bidi="fa-IR"/>
              </w:rPr>
              <w:t>:</w:t>
            </w:r>
          </w:p>
          <w:p w14:paraId="6C44F1CB" w14:textId="77777777" w:rsidR="00553140" w:rsidRPr="00F34436" w:rsidRDefault="00553140" w:rsidP="00553140">
            <w:pPr>
              <w:pStyle w:val="Text"/>
              <w:numPr>
                <w:ilvl w:val="1"/>
                <w:numId w:val="3"/>
              </w:numPr>
              <w:bidi/>
              <w:rPr>
                <w:rFonts w:ascii="Dubai" w:hAnsi="Dubai" w:cs="B Lotus"/>
                <w:sz w:val="36"/>
                <w:szCs w:val="36"/>
              </w:rPr>
            </w:pP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خواندن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سنسورها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: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مقدار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سنسور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جریان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(</w:t>
            </w:r>
            <w:r w:rsidRPr="00F34436">
              <w:rPr>
                <w:rFonts w:ascii="Dubai" w:hAnsi="Dubai" w:cs="B Lotus"/>
                <w:sz w:val="36"/>
                <w:szCs w:val="36"/>
              </w:rPr>
              <w:t>SENSOR_FLOW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)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و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دو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ورودی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آنالوگ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(</w:t>
            </w:r>
            <w:r w:rsidRPr="00F34436">
              <w:rPr>
                <w:rFonts w:ascii="Dubai" w:hAnsi="Dubai" w:cs="B Lotus"/>
                <w:sz w:val="36"/>
                <w:szCs w:val="36"/>
              </w:rPr>
              <w:t>PIN_FREQ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و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/>
                <w:sz w:val="36"/>
                <w:szCs w:val="36"/>
              </w:rPr>
              <w:t>PIN_PEEP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)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خوانده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می‌شوند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>.</w:t>
            </w:r>
          </w:p>
          <w:p w14:paraId="2BFCDFED" w14:textId="77777777" w:rsidR="00553140" w:rsidRPr="00F34436" w:rsidRDefault="00553140" w:rsidP="00553140">
            <w:pPr>
              <w:pStyle w:val="Text"/>
              <w:numPr>
                <w:ilvl w:val="1"/>
                <w:numId w:val="3"/>
              </w:numPr>
              <w:bidi/>
              <w:rPr>
                <w:rFonts w:ascii="Dubai" w:hAnsi="Dubai" w:cs="B Lotus"/>
                <w:sz w:val="36"/>
                <w:szCs w:val="36"/>
              </w:rPr>
            </w:pP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محاسبه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مقادیر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: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مقادیر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فرکانس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(</w:t>
            </w:r>
            <w:proofErr w:type="spellStart"/>
            <w:r w:rsidRPr="00F34436">
              <w:rPr>
                <w:rFonts w:ascii="Dubai" w:hAnsi="Dubai" w:cs="B Lotus"/>
                <w:sz w:val="36"/>
                <w:szCs w:val="36"/>
              </w:rPr>
              <w:t>frecuencia</w:t>
            </w:r>
            <w:proofErr w:type="spellEnd"/>
            <w:r w:rsidRPr="00F34436">
              <w:rPr>
                <w:rFonts w:ascii="Dubai" w:hAnsi="Dubai" w:cs="B Lotus"/>
                <w:sz w:val="36"/>
                <w:szCs w:val="36"/>
                <w:rtl/>
              </w:rPr>
              <w:t>)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،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زمان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دم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(</w:t>
            </w:r>
            <w:proofErr w:type="spellStart"/>
            <w:r w:rsidRPr="00F34436">
              <w:rPr>
                <w:rFonts w:ascii="Dubai" w:hAnsi="Dubai" w:cs="B Lotus"/>
                <w:sz w:val="36"/>
                <w:szCs w:val="36"/>
              </w:rPr>
              <w:t>valInspira</w:t>
            </w:r>
            <w:proofErr w:type="spellEnd"/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)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و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زمان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بازدم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(</w:t>
            </w:r>
            <w:proofErr w:type="spellStart"/>
            <w:r w:rsidRPr="00F34436">
              <w:rPr>
                <w:rFonts w:ascii="Dubai" w:hAnsi="Dubai" w:cs="B Lotus"/>
                <w:sz w:val="36"/>
                <w:szCs w:val="36"/>
              </w:rPr>
              <w:t>valExpira</w:t>
            </w:r>
            <w:proofErr w:type="spellEnd"/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)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و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همچنین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مقدار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/>
                <w:sz w:val="36"/>
                <w:szCs w:val="36"/>
              </w:rPr>
              <w:t>PEEP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محاسبه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می‌شوند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>.</w:t>
            </w:r>
          </w:p>
          <w:p w14:paraId="1F273F39" w14:textId="71183A1B" w:rsidR="00553140" w:rsidRPr="00F34436" w:rsidRDefault="00553140" w:rsidP="00553140">
            <w:pPr>
              <w:pStyle w:val="Text"/>
              <w:numPr>
                <w:ilvl w:val="1"/>
                <w:numId w:val="3"/>
              </w:numPr>
              <w:bidi/>
              <w:rPr>
                <w:rFonts w:ascii="Dubai" w:hAnsi="Dubai" w:cs="B Lotus"/>
                <w:sz w:val="36"/>
                <w:szCs w:val="36"/>
              </w:rPr>
            </w:pP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نمایش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مقادیر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: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اگر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مقادیر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فرکانس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یا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/>
                <w:sz w:val="36"/>
                <w:szCs w:val="36"/>
              </w:rPr>
              <w:t>PEEP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تغییر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کرده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باشند،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این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مقادیر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بر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روی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نمایشگر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/>
                <w:sz w:val="36"/>
                <w:szCs w:val="36"/>
              </w:rPr>
              <w:t>LCD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و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مانیتور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نمایش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داده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می‌شوند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>.</w:t>
            </w:r>
          </w:p>
          <w:p w14:paraId="3FB1230E" w14:textId="007DC6D1" w:rsidR="00553140" w:rsidRPr="00F34436" w:rsidRDefault="00553140" w:rsidP="00553140">
            <w:pPr>
              <w:pStyle w:val="Text"/>
              <w:numPr>
                <w:ilvl w:val="1"/>
                <w:numId w:val="3"/>
              </w:numPr>
              <w:bidi/>
              <w:rPr>
                <w:rFonts w:ascii="Dubai" w:hAnsi="Dubai" w:cs="B Lotus"/>
                <w:sz w:val="36"/>
                <w:szCs w:val="36"/>
              </w:rPr>
            </w:pP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بررسی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وضعیت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سنسور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جریان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: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اگر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سنسور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جریان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مقدار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/>
                <w:sz w:val="36"/>
                <w:szCs w:val="36"/>
              </w:rPr>
              <w:t>HIGH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داشته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باشد،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سیستم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به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حالت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خطا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می‌رود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: </w:t>
            </w:r>
          </w:p>
          <w:p w14:paraId="099AB684" w14:textId="4A18B9C4" w:rsidR="00553140" w:rsidRPr="00F34436" w:rsidRDefault="00553140" w:rsidP="00553140">
            <w:pPr>
              <w:pStyle w:val="Text"/>
              <w:numPr>
                <w:ilvl w:val="2"/>
                <w:numId w:val="7"/>
              </w:numPr>
              <w:bidi/>
              <w:ind w:left="1908" w:hanging="283"/>
              <w:rPr>
                <w:rFonts w:ascii="Dubai" w:hAnsi="Dubai" w:cs="B Lotus"/>
                <w:sz w:val="36"/>
                <w:szCs w:val="36"/>
              </w:rPr>
            </w:pP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موتور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سروو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به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موقعیت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خاصی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حرکت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می‌کند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>.</w:t>
            </w:r>
          </w:p>
          <w:p w14:paraId="0F58A50C" w14:textId="77777777" w:rsidR="00553140" w:rsidRPr="00F34436" w:rsidRDefault="00553140" w:rsidP="00553140">
            <w:pPr>
              <w:pStyle w:val="Text"/>
              <w:numPr>
                <w:ilvl w:val="2"/>
                <w:numId w:val="7"/>
              </w:numPr>
              <w:bidi/>
              <w:ind w:left="1908" w:hanging="283"/>
              <w:rPr>
                <w:rFonts w:ascii="Dubai" w:hAnsi="Dubai" w:cs="B Lotus"/>
                <w:sz w:val="36"/>
                <w:szCs w:val="36"/>
              </w:rPr>
            </w:pP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رله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آلارم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و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سوپاپ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ایمنی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فعال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می‌شوند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>.</w:t>
            </w:r>
          </w:p>
          <w:p w14:paraId="56C06E96" w14:textId="77777777" w:rsidR="00553140" w:rsidRPr="00F34436" w:rsidRDefault="00553140" w:rsidP="00553140">
            <w:pPr>
              <w:pStyle w:val="Text"/>
              <w:numPr>
                <w:ilvl w:val="2"/>
                <w:numId w:val="7"/>
              </w:numPr>
              <w:bidi/>
              <w:ind w:left="1908" w:hanging="283"/>
              <w:rPr>
                <w:rFonts w:ascii="Dubai" w:hAnsi="Dubai" w:cs="B Lotus"/>
                <w:sz w:val="36"/>
                <w:szCs w:val="36"/>
              </w:rPr>
            </w:pP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پیام‌های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خطا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و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آلارم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بر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روی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/>
                <w:sz w:val="36"/>
                <w:szCs w:val="36"/>
              </w:rPr>
              <w:t>LCD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نمایش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داده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می‌شوند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>.</w:t>
            </w:r>
          </w:p>
          <w:p w14:paraId="2F5F574C" w14:textId="77777777" w:rsidR="00553140" w:rsidRPr="00F34436" w:rsidRDefault="00553140" w:rsidP="00553140">
            <w:pPr>
              <w:pStyle w:val="Text"/>
              <w:numPr>
                <w:ilvl w:val="2"/>
                <w:numId w:val="7"/>
              </w:numPr>
              <w:bidi/>
              <w:ind w:left="1908" w:hanging="283"/>
              <w:rPr>
                <w:rFonts w:ascii="Dubai" w:hAnsi="Dubai" w:cs="B Lotus"/>
                <w:sz w:val="36"/>
                <w:szCs w:val="36"/>
              </w:rPr>
            </w:pPr>
            <w:r w:rsidRPr="00F34436">
              <w:rPr>
                <w:rFonts w:ascii="Dubai" w:hAnsi="Dubai" w:cs="B Lotus"/>
                <w:sz w:val="36"/>
                <w:szCs w:val="36"/>
              </w:rPr>
              <w:t>LED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ها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روشن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و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خاموش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می‌شوند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تا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آلارم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را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نشان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دهند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>.</w:t>
            </w:r>
          </w:p>
          <w:p w14:paraId="77A4BA2D" w14:textId="7A594D01" w:rsidR="00553140" w:rsidRPr="00F34436" w:rsidRDefault="00553140" w:rsidP="00553140">
            <w:pPr>
              <w:pStyle w:val="Text"/>
              <w:numPr>
                <w:ilvl w:val="1"/>
                <w:numId w:val="3"/>
              </w:numPr>
              <w:bidi/>
              <w:rPr>
                <w:rFonts w:ascii="Dubai" w:hAnsi="Dubai" w:cs="B Lotus"/>
                <w:sz w:val="36"/>
                <w:szCs w:val="36"/>
              </w:rPr>
            </w:pP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حالت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عادی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: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اگر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سنسور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جریان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مقدار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/>
                <w:sz w:val="36"/>
                <w:szCs w:val="36"/>
              </w:rPr>
              <w:t>LOW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داشته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باشد،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سیستم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به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حالت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عادی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بازمی‌گردد</w:t>
            </w:r>
            <w:r w:rsidRPr="00F34436">
              <w:rPr>
                <w:rFonts w:ascii="Dubai" w:hAnsi="Dubai" w:cs="B Lotus"/>
                <w:sz w:val="36"/>
                <w:szCs w:val="36"/>
              </w:rPr>
              <w:t>:</w:t>
            </w:r>
          </w:p>
          <w:p w14:paraId="058739B3" w14:textId="77777777" w:rsidR="00553140" w:rsidRPr="00F34436" w:rsidRDefault="00553140" w:rsidP="00553140">
            <w:pPr>
              <w:pStyle w:val="Text"/>
              <w:numPr>
                <w:ilvl w:val="2"/>
                <w:numId w:val="3"/>
              </w:numPr>
              <w:bidi/>
              <w:ind w:left="1908" w:hanging="283"/>
              <w:rPr>
                <w:rFonts w:ascii="Dubai" w:hAnsi="Dubai" w:cs="B Lotus"/>
                <w:sz w:val="36"/>
                <w:szCs w:val="36"/>
              </w:rPr>
            </w:pP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رله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آلارم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و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سوپاپ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ایمنی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غیرفعال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می‌شوند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>.</w:t>
            </w:r>
          </w:p>
          <w:p w14:paraId="2FBD4A7D" w14:textId="57252C9D" w:rsidR="00553140" w:rsidRPr="00F34436" w:rsidRDefault="00553140" w:rsidP="00553140">
            <w:pPr>
              <w:pStyle w:val="Text"/>
              <w:numPr>
                <w:ilvl w:val="2"/>
                <w:numId w:val="3"/>
              </w:numPr>
              <w:bidi/>
              <w:ind w:left="1908" w:hanging="283"/>
              <w:rPr>
                <w:rFonts w:ascii="Dubai" w:hAnsi="Dubai" w:cs="B Lotus"/>
                <w:sz w:val="36"/>
                <w:szCs w:val="36"/>
              </w:rPr>
            </w:pP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تابع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proofErr w:type="spellStart"/>
            <w:r w:rsidRPr="00F34436">
              <w:rPr>
                <w:rFonts w:ascii="Dubai" w:hAnsi="Dubai" w:cs="B Lotus"/>
                <w:sz w:val="36"/>
                <w:szCs w:val="36"/>
              </w:rPr>
              <w:t>setServo</w:t>
            </w:r>
            <w:proofErr w:type="spellEnd"/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فراخوانی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می‌شود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تا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موتور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سروو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تنظیم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شود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>.</w:t>
            </w:r>
          </w:p>
          <w:p w14:paraId="7E629F1D" w14:textId="4B92A452" w:rsidR="00C430C1" w:rsidRPr="00F34436" w:rsidRDefault="00553140" w:rsidP="00553140">
            <w:pPr>
              <w:pStyle w:val="Text"/>
              <w:numPr>
                <w:ilvl w:val="1"/>
                <w:numId w:val="3"/>
              </w:numPr>
              <w:bidi/>
              <w:rPr>
                <w:rFonts w:ascii="Dubai" w:hAnsi="Dubai" w:cs="B Lotus"/>
                <w:b/>
                <w:bCs/>
                <w:sz w:val="32"/>
                <w:szCs w:val="32"/>
                <w:rtl/>
                <w:lang w:bidi="fa-IR"/>
              </w:rPr>
            </w:pP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این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تابع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به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طور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کلی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برای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کنترل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و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نظارت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بر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عملکرد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سیستم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تهویه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ریوی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و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نمایش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وضعیت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آن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بر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روی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/>
                <w:sz w:val="36"/>
                <w:szCs w:val="36"/>
              </w:rPr>
              <w:t>LCD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و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مانیتور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استفاده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 </w:t>
            </w:r>
            <w:r w:rsidRPr="00F34436">
              <w:rPr>
                <w:rFonts w:ascii="Dubai" w:hAnsi="Dubai" w:cs="B Lotus" w:hint="cs"/>
                <w:sz w:val="36"/>
                <w:szCs w:val="36"/>
                <w:rtl/>
              </w:rPr>
              <w:t>می‌شود</w:t>
            </w:r>
            <w:r w:rsidRPr="00F34436">
              <w:rPr>
                <w:rFonts w:ascii="Dubai" w:hAnsi="Dubai" w:cs="B Lotus"/>
                <w:sz w:val="36"/>
                <w:szCs w:val="36"/>
                <w:rtl/>
              </w:rPr>
              <w:t xml:space="preserve">. </w:t>
            </w:r>
          </w:p>
          <w:p w14:paraId="58B6E2B4" w14:textId="2E1181A3" w:rsidR="0006696D" w:rsidRPr="00F34436" w:rsidRDefault="0006696D" w:rsidP="00DC28ED">
            <w:pPr>
              <w:autoSpaceDE w:val="0"/>
              <w:autoSpaceDN w:val="0"/>
              <w:adjustRightInd w:val="0"/>
              <w:rPr>
                <w:rFonts w:ascii="Dubai" w:hAnsi="Dubai" w:cs="B Lotus"/>
                <w:sz w:val="32"/>
                <w:szCs w:val="32"/>
              </w:rPr>
            </w:pPr>
          </w:p>
        </w:tc>
        <w:tc>
          <w:tcPr>
            <w:tcW w:w="1079" w:type="dxa"/>
          </w:tcPr>
          <w:p w14:paraId="7B2400C8" w14:textId="77777777" w:rsidR="0006696D" w:rsidRPr="00F34436" w:rsidRDefault="0006696D" w:rsidP="00492F3F">
            <w:pPr>
              <w:rPr>
                <w:rFonts w:cs="B Lotus"/>
                <w:sz w:val="32"/>
                <w:szCs w:val="32"/>
              </w:rPr>
            </w:pPr>
          </w:p>
        </w:tc>
      </w:tr>
      <w:tr w:rsidR="0048120C" w:rsidRPr="00F34436" w14:paraId="46AC4C7D" w14:textId="77777777" w:rsidTr="00553140">
        <w:trPr>
          <w:trHeight w:val="6908"/>
        </w:trPr>
        <w:tc>
          <w:tcPr>
            <w:tcW w:w="1080" w:type="dxa"/>
          </w:tcPr>
          <w:p w14:paraId="5BCB15C8" w14:textId="77777777" w:rsidR="0048120C" w:rsidRPr="00F34436" w:rsidRDefault="0048120C" w:rsidP="00F314A5">
            <w:pPr>
              <w:pStyle w:val="Heading5"/>
              <w:bidi/>
              <w:rPr>
                <w:rFonts w:cs="B Lotus"/>
                <w:sz w:val="36"/>
                <w:szCs w:val="36"/>
                <w:lang w:bidi="fa-IR"/>
              </w:rPr>
            </w:pPr>
          </w:p>
        </w:tc>
        <w:tc>
          <w:tcPr>
            <w:tcW w:w="8632" w:type="dxa"/>
            <w:tcBorders>
              <w:bottom w:val="single" w:sz="18" w:space="0" w:color="476166" w:themeColor="accent1"/>
            </w:tcBorders>
          </w:tcPr>
          <w:p w14:paraId="6F5CB889" w14:textId="596A3FA9" w:rsidR="00C44CC7" w:rsidRPr="00F34436" w:rsidRDefault="00F314A5" w:rsidP="00C44CC7">
            <w:pPr>
              <w:pStyle w:val="Heading5"/>
              <w:bidi/>
              <w:rPr>
                <w:rFonts w:cs="B Lotus"/>
                <w:sz w:val="36"/>
                <w:szCs w:val="36"/>
                <w:rtl/>
                <w:lang w:bidi="fa-IR"/>
              </w:rPr>
            </w:pPr>
            <w:r w:rsidRPr="00F34436">
              <w:rPr>
                <w:rFonts w:cs="B Lotus" w:hint="cs"/>
                <w:sz w:val="36"/>
                <w:szCs w:val="36"/>
                <w:rtl/>
                <w:lang w:bidi="fa-IR"/>
              </w:rPr>
              <w:t>نتیجه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cs="B Lotus" w:hint="cs"/>
                <w:sz w:val="36"/>
                <w:szCs w:val="36"/>
                <w:rtl/>
                <w:lang w:bidi="fa-IR"/>
              </w:rPr>
              <w:t>گیری</w:t>
            </w:r>
          </w:p>
          <w:p w14:paraId="051D8B00" w14:textId="50BD88E7" w:rsidR="00C44CC7" w:rsidRPr="00F34436" w:rsidRDefault="00C44CC7" w:rsidP="00C44CC7">
            <w:pPr>
              <w:pStyle w:val="Text"/>
              <w:bidi/>
              <w:jc w:val="both"/>
              <w:rPr>
                <w:rFonts w:ascii="Dubai" w:hAnsi="Dubai" w:cs="B Lotus"/>
                <w:sz w:val="32"/>
                <w:szCs w:val="32"/>
                <w:rtl/>
                <w:lang w:bidi="fa-IR"/>
              </w:rPr>
            </w:pP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پروژه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 xml:space="preserve"> "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ونتیلاتور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ریوی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/>
                <w:sz w:val="32"/>
                <w:szCs w:val="32"/>
                <w:lang w:bidi="fa-IR"/>
              </w:rPr>
              <w:t>COVID-19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"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برای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رفع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کمبود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ونتیلاتور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در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طول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همه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گیری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/>
                <w:sz w:val="32"/>
                <w:szCs w:val="32"/>
                <w:lang w:bidi="fa-IR"/>
              </w:rPr>
              <w:t>COVID-19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طراحی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شده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است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.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ونتیلاتور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غیر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تهاجمی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که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از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ماسک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اسنورکل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اصلاح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شده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برای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رساندن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هوای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تحت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فشار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به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ریه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های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بیماران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استفاده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کند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و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از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فرآیند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تنفس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طبیعی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آنها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پشتیبانی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کند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به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ویژه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برای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بیمارانی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که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بیهوش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یا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لوله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گذاری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نشده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اند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مفید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است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>.</w:t>
            </w:r>
          </w:p>
          <w:p w14:paraId="7FD51B36" w14:textId="0CB0779F" w:rsidR="00C44CC7" w:rsidRPr="00F34436" w:rsidRDefault="00C44CC7" w:rsidP="00C44CC7">
            <w:pPr>
              <w:pStyle w:val="Text"/>
              <w:bidi/>
              <w:jc w:val="both"/>
              <w:rPr>
                <w:rFonts w:ascii="Dubai" w:hAnsi="Dubai" w:cs="B Lotus"/>
                <w:sz w:val="32"/>
                <w:szCs w:val="32"/>
                <w:rtl/>
                <w:lang w:bidi="fa-IR"/>
              </w:rPr>
            </w:pP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از مزیت های این پروژه میتوان به موارد زیر اشاره کرد:</w:t>
            </w:r>
          </w:p>
          <w:p w14:paraId="0F193E7F" w14:textId="174F9C70" w:rsidR="00C44CC7" w:rsidRPr="00F34436" w:rsidRDefault="00C44CC7" w:rsidP="00C44CC7">
            <w:pPr>
              <w:pStyle w:val="Text"/>
              <w:bidi/>
              <w:rPr>
                <w:rFonts w:ascii="Dubai" w:hAnsi="Dubai" w:cs="B Lotus"/>
                <w:sz w:val="32"/>
                <w:szCs w:val="32"/>
                <w:rtl/>
                <w:lang w:bidi="fa-IR"/>
              </w:rPr>
            </w:pP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 xml:space="preserve">1-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خلاقیت</w:t>
            </w:r>
          </w:p>
          <w:p w14:paraId="567F3DCA" w14:textId="5A9928B2" w:rsidR="00C44CC7" w:rsidRPr="00F34436" w:rsidRDefault="00533878" w:rsidP="00C44CC7">
            <w:pPr>
              <w:pStyle w:val="Text"/>
              <w:bidi/>
              <w:rPr>
                <w:rFonts w:ascii="Dubai" w:hAnsi="Dubai" w:cs="B Lotus"/>
                <w:sz w:val="32"/>
                <w:szCs w:val="32"/>
                <w:rtl/>
                <w:lang w:bidi="fa-IR"/>
              </w:rPr>
            </w:pP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این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پروژه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نمونه‌ای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از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کاربرد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رباتیک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در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دنیای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واقعی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و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در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شرایط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بحرانی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است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که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با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استفاده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از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وسایل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در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دسترس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و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ترکیب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آنها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به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حل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یک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مسئله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واقعی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می‌پردازد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 xml:space="preserve">. همچنین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با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ارائه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طراحی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به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صورت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منبع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باز،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این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پروژه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به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هر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کسی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اجازه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می‌دهد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تا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به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آن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دسترسی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داشته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باشد،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آن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را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تغییر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دهد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و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بهبود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بخشد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.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این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امر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امکان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نوآوری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و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همکاری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سریع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را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فراهم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می‌کند</w:t>
            </w:r>
            <w:r w:rsidR="00C44CC7" w:rsidRPr="00F34436">
              <w:rPr>
                <w:rFonts w:ascii="Dubai" w:hAnsi="Dubai" w:cs="B Lotus"/>
                <w:sz w:val="32"/>
                <w:szCs w:val="32"/>
                <w:lang w:bidi="fa-IR"/>
              </w:rPr>
              <w:t>.</w:t>
            </w:r>
          </w:p>
          <w:p w14:paraId="3A5A799D" w14:textId="77777777" w:rsidR="00533878" w:rsidRPr="00F34436" w:rsidRDefault="00533878" w:rsidP="00533878">
            <w:pPr>
              <w:pStyle w:val="Text"/>
              <w:bidi/>
              <w:rPr>
                <w:rFonts w:ascii="Dubai" w:hAnsi="Dubai" w:cs="B Lotus"/>
                <w:sz w:val="32"/>
                <w:szCs w:val="32"/>
                <w:rtl/>
                <w:lang w:bidi="fa-IR"/>
              </w:rPr>
            </w:pP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 xml:space="preserve">2-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قابلیت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تطبیق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: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ونتیلاتور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به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گونه‌ای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طراحی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شده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است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که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با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نیازهای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بالینی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و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محیط‌های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مختلف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سازگار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باشد،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که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در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دوران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همه‌گیری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که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منابع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و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نیازها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می‌توانند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به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طور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گسترده‌ای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متفاوت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باشند،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بسیار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مهم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است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>.</w:t>
            </w:r>
          </w:p>
          <w:p w14:paraId="63457E2F" w14:textId="77777777" w:rsidR="00533878" w:rsidRPr="00F34436" w:rsidRDefault="00533878" w:rsidP="00533878">
            <w:pPr>
              <w:pStyle w:val="Text"/>
              <w:bidi/>
              <w:rPr>
                <w:rFonts w:ascii="Dubai" w:hAnsi="Dubai" w:cs="B Lotus"/>
                <w:sz w:val="32"/>
                <w:szCs w:val="32"/>
                <w:rtl/>
                <w:lang w:bidi="fa-IR"/>
              </w:rPr>
            </w:pP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3</w:t>
            </w:r>
            <w:r w:rsidR="00B878E5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- </w:t>
            </w:r>
            <w:r w:rsidR="00B878E5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مقرون</w:t>
            </w:r>
            <w:r w:rsidR="00B878E5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B878E5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به</w:t>
            </w:r>
            <w:r w:rsidR="00B878E5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B878E5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صرفه</w:t>
            </w:r>
            <w:r w:rsidR="00B878E5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: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پروژه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بر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استفاده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از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قطعات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در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دسترس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و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ارزان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تمرکز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دارد،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 xml:space="preserve"> که</w:t>
            </w:r>
            <w:r w:rsidR="00B878E5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B878E5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هزینه</w:t>
            </w:r>
            <w:r w:rsidR="00B878E5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B878E5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کلی</w:t>
            </w:r>
            <w:r w:rsidR="00B878E5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B878E5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را</w:t>
            </w:r>
            <w:r w:rsidR="00B878E5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B878E5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کاهش</w:t>
            </w:r>
            <w:r w:rsidR="00B878E5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B878E5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می</w:t>
            </w:r>
            <w:r w:rsidR="00B878E5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B878E5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دهد</w:t>
            </w:r>
            <w:r w:rsidR="00B878E5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>.</w:t>
            </w:r>
          </w:p>
          <w:p w14:paraId="60529287" w14:textId="7C06CCB4" w:rsidR="00B878E5" w:rsidRPr="00F34436" w:rsidRDefault="00533878" w:rsidP="00533878">
            <w:pPr>
              <w:pStyle w:val="Text"/>
              <w:bidi/>
              <w:rPr>
                <w:rFonts w:ascii="Dubai" w:hAnsi="Dubai" w:cs="B Lotus"/>
                <w:sz w:val="32"/>
                <w:szCs w:val="32"/>
                <w:lang w:bidi="fa-IR"/>
              </w:rPr>
            </w:pP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4</w:t>
            </w:r>
            <w:r w:rsidR="00B878E5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- </w:t>
            </w:r>
            <w:r w:rsidR="00B878E5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سهولت</w:t>
            </w:r>
            <w:r w:rsidR="00B878E5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B878E5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ساخت</w:t>
            </w:r>
            <w:r w:rsidR="00B878E5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: </w:t>
            </w:r>
            <w:r w:rsidR="00B878E5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می</w:t>
            </w:r>
            <w:r w:rsidR="00B878E5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B878E5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توان</w:t>
            </w:r>
            <w:r w:rsidR="00B878E5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 xml:space="preserve">آن را </w:t>
            </w:r>
            <w:r w:rsidR="00B878E5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با</w:t>
            </w:r>
            <w:r w:rsidR="00B878E5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B878E5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ابزارها</w:t>
            </w:r>
            <w:r w:rsidR="00B878E5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B878E5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و</w:t>
            </w:r>
            <w:r w:rsidR="00B878E5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B878E5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مواد</w:t>
            </w:r>
            <w:r w:rsidR="00B878E5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B878E5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اولیه</w:t>
            </w:r>
            <w:r w:rsidR="00B878E5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 xml:space="preserve">پایه ای </w:t>
            </w:r>
            <w:r w:rsidR="00B878E5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ساخت</w:t>
            </w:r>
            <w:r w:rsidR="00B878E5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 xml:space="preserve">که </w:t>
            </w:r>
            <w:r w:rsidR="00B878E5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استفاده</w:t>
            </w:r>
            <w:r w:rsidR="00B878E5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B878E5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گسترده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 xml:space="preserve"> از</w:t>
            </w:r>
            <w:r w:rsidR="00B878E5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 xml:space="preserve">آن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 xml:space="preserve">را </w:t>
            </w:r>
            <w:r w:rsidR="00B878E5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امکان</w:t>
            </w:r>
            <w:r w:rsidR="00B878E5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B878E5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پذیر</w:t>
            </w:r>
            <w:r w:rsidR="00B878E5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میکند</w:t>
            </w:r>
            <w:r w:rsidR="00B878E5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>.</w:t>
            </w:r>
          </w:p>
          <w:p w14:paraId="5ACC2BFE" w14:textId="7FE20D5C" w:rsidR="00B878E5" w:rsidRPr="00F34436" w:rsidRDefault="00533878" w:rsidP="00B878E5">
            <w:pPr>
              <w:pStyle w:val="Text"/>
              <w:bidi/>
              <w:rPr>
                <w:rFonts w:ascii="Dubai" w:hAnsi="Dubai" w:cs="B Lotus"/>
                <w:sz w:val="32"/>
                <w:szCs w:val="32"/>
                <w:lang w:bidi="fa-IR"/>
              </w:rPr>
            </w:pP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5</w:t>
            </w:r>
            <w:r w:rsidR="00B878E5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- </w:t>
            </w:r>
            <w:r w:rsidR="00B878E5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غیر</w:t>
            </w:r>
            <w:r w:rsidR="00B878E5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B878E5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تهاجمی</w:t>
            </w:r>
            <w:r w:rsidR="00B878E5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: </w:t>
            </w:r>
            <w:r w:rsidR="00B878E5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پشتیبانی</w:t>
            </w:r>
            <w:r w:rsidR="00B878E5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B878E5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تنفسی</w:t>
            </w:r>
            <w:r w:rsidR="00B878E5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B878E5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را</w:t>
            </w:r>
            <w:r w:rsidR="00B878E5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B878E5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بدون</w:t>
            </w:r>
            <w:r w:rsidR="00B878E5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B878E5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نیاز</w:t>
            </w:r>
            <w:r w:rsidR="00B878E5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B878E5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به</w:t>
            </w:r>
            <w:r w:rsidR="00B878E5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B878E5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لوله</w:t>
            </w:r>
            <w:r w:rsidR="00B878E5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B878E5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گذاری</w:t>
            </w:r>
            <w:r w:rsidR="00B878E5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B878E5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فراهم</w:t>
            </w:r>
            <w:r w:rsidR="00B878E5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B878E5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می</w:t>
            </w:r>
            <w:r w:rsidR="00B878E5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B878E5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کند</w:t>
            </w:r>
            <w:r w:rsidR="00B878E5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B878E5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که</w:t>
            </w:r>
            <w:r w:rsidR="00B878E5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B878E5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می</w:t>
            </w:r>
            <w:r w:rsidR="00B878E5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B878E5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تواند</w:t>
            </w:r>
            <w:r w:rsidR="00B878E5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B878E5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برای</w:t>
            </w:r>
            <w:r w:rsidR="00B878E5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B878E5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بیماران</w:t>
            </w:r>
            <w:r w:rsidR="00B878E5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B878E5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راحت</w:t>
            </w:r>
            <w:r w:rsidR="00B878E5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B878E5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تر</w:t>
            </w:r>
            <w:r w:rsidR="00B878E5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B878E5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و</w:t>
            </w:r>
            <w:r w:rsidR="00B878E5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B878E5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مدیریت</w:t>
            </w:r>
            <w:r w:rsidR="00B878E5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B878E5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آن</w:t>
            </w:r>
            <w:r w:rsidR="00B878E5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B878E5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آسان</w:t>
            </w:r>
            <w:r w:rsidR="00B878E5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B878E5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تر</w:t>
            </w:r>
            <w:r w:rsidR="00B878E5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B878E5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باشد</w:t>
            </w:r>
            <w:r w:rsidR="00B878E5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>.</w:t>
            </w:r>
          </w:p>
          <w:p w14:paraId="65C09F24" w14:textId="77777777" w:rsidR="00B878E5" w:rsidRPr="00F34436" w:rsidRDefault="00B878E5" w:rsidP="00B878E5">
            <w:pPr>
              <w:pStyle w:val="Text"/>
              <w:bidi/>
              <w:rPr>
                <w:rFonts w:ascii="Dubai" w:hAnsi="Dubai" w:cs="B Lotus"/>
                <w:sz w:val="32"/>
                <w:szCs w:val="32"/>
                <w:lang w:bidi="fa-IR"/>
              </w:rPr>
            </w:pPr>
          </w:p>
          <w:p w14:paraId="415DED01" w14:textId="29A60930" w:rsidR="00B878E5" w:rsidRPr="00F34436" w:rsidRDefault="00B878E5" w:rsidP="00B878E5">
            <w:pPr>
              <w:pStyle w:val="Text"/>
              <w:bidi/>
              <w:rPr>
                <w:rFonts w:ascii="Dubai" w:hAnsi="Dubai" w:cs="B Lotus"/>
                <w:sz w:val="32"/>
                <w:szCs w:val="32"/>
                <w:rtl/>
                <w:lang w:bidi="fa-IR"/>
              </w:rPr>
            </w:pP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این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پروژه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نشان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می‌دهد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که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چگونه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راه‌حل‌های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نوآورانه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و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جامعه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محور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می‌توانند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نقشی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حیاتی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در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رسیدگی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به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چالش‌های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بهداشت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جهانی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ایفا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کنند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>.</w:t>
            </w:r>
          </w:p>
          <w:p w14:paraId="15CDB3AF" w14:textId="77777777" w:rsidR="00563885" w:rsidRPr="00F34436" w:rsidRDefault="00563885" w:rsidP="00563885">
            <w:pPr>
              <w:pStyle w:val="Text"/>
              <w:bidi/>
              <w:rPr>
                <w:rFonts w:ascii="Dubai" w:hAnsi="Dubai" w:cs="B Lotus"/>
                <w:sz w:val="32"/>
                <w:szCs w:val="32"/>
                <w:rtl/>
                <w:lang w:bidi="fa-IR"/>
              </w:rPr>
            </w:pPr>
          </w:p>
          <w:p w14:paraId="47CD0B1C" w14:textId="77777777" w:rsidR="00563885" w:rsidRPr="00F34436" w:rsidRDefault="00563885" w:rsidP="00563885">
            <w:pPr>
              <w:pStyle w:val="Text"/>
              <w:bidi/>
              <w:rPr>
                <w:rFonts w:ascii="Dubai" w:hAnsi="Dubai" w:cs="B Lotus"/>
                <w:sz w:val="32"/>
                <w:szCs w:val="32"/>
                <w:rtl/>
                <w:lang w:bidi="fa-IR"/>
              </w:rPr>
            </w:pPr>
          </w:p>
          <w:p w14:paraId="6F8A9398" w14:textId="77777777" w:rsidR="00563885" w:rsidRPr="00F34436" w:rsidRDefault="00563885" w:rsidP="00563885">
            <w:pPr>
              <w:pStyle w:val="Text"/>
              <w:bidi/>
              <w:rPr>
                <w:rFonts w:ascii="Dubai" w:hAnsi="Dubai" w:cs="B Lotus"/>
                <w:sz w:val="32"/>
                <w:szCs w:val="32"/>
                <w:rtl/>
                <w:lang w:bidi="fa-IR"/>
              </w:rPr>
            </w:pPr>
          </w:p>
          <w:p w14:paraId="51F7B1BA" w14:textId="6E6BD30B" w:rsidR="00C44CC7" w:rsidRPr="00F34436" w:rsidRDefault="00533878" w:rsidP="00C44CC7">
            <w:pPr>
              <w:pStyle w:val="Text"/>
              <w:bidi/>
              <w:rPr>
                <w:rFonts w:ascii="Dubai" w:hAnsi="Dubai" w:cs="B Lotus"/>
                <w:sz w:val="32"/>
                <w:szCs w:val="32"/>
                <w:rtl/>
                <w:lang w:bidi="fa-IR"/>
              </w:rPr>
            </w:pP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lastRenderedPageBreak/>
              <w:t>6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 xml:space="preserve">- کمک به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درک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آردوینو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و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رباتیک</w:t>
            </w:r>
          </w:p>
          <w:p w14:paraId="1D8D0294" w14:textId="149ED04D" w:rsidR="00C44CC7" w:rsidRPr="00F34436" w:rsidRDefault="00C44CC7" w:rsidP="00C44CC7">
            <w:pPr>
              <w:pStyle w:val="Text"/>
              <w:bidi/>
              <w:rPr>
                <w:rFonts w:ascii="Dubai" w:hAnsi="Dubai" w:cs="B Lotus"/>
                <w:sz w:val="32"/>
                <w:szCs w:val="32"/>
                <w:rtl/>
                <w:lang w:bidi="fa-IR"/>
              </w:rPr>
            </w:pP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پروژه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از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بردهای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آردوینو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برای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کنترل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عملکردهای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مختلف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ونتیلاتور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استفاده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می‌کند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.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این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یک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مثال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عملی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از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چگونگی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استفاده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از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میکروکنترلرها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در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کاربردهای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دنیای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واقعی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ارائه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می‌دهد</w:t>
            </w:r>
            <w:r w:rsidRPr="00F34436">
              <w:rPr>
                <w:rFonts w:ascii="Dubai" w:hAnsi="Dubai" w:cs="B Lotus"/>
                <w:sz w:val="32"/>
                <w:szCs w:val="32"/>
                <w:lang w:bidi="fa-IR"/>
              </w:rPr>
              <w:t>.</w:t>
            </w:r>
          </w:p>
          <w:p w14:paraId="45A8ABF3" w14:textId="7CAEDCC2" w:rsidR="00C44CC7" w:rsidRPr="00F34436" w:rsidRDefault="00C44CC7" w:rsidP="00C44CC7">
            <w:pPr>
              <w:pStyle w:val="Text"/>
              <w:bidi/>
              <w:rPr>
                <w:rFonts w:ascii="Dubai" w:hAnsi="Dubai" w:cs="B Lotus"/>
                <w:sz w:val="32"/>
                <w:szCs w:val="32"/>
                <w:rtl/>
                <w:lang w:bidi="fa-IR"/>
              </w:rPr>
            </w:pP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ساخت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ونتیلاتور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شامل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درک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و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پیاده‌سازی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مفاهیم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مختلف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رباتیک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مانند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سنسورها،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محرک‌ها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و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سیستم‌های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کنترلی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است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.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این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تجربه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عملی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برای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یادگیری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نحوه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طراحی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و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کارکرد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سیستم‌های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رباتیک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بسیار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ارزشمند</w:t>
            </w:r>
            <w:r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است</w:t>
            </w:r>
            <w:r w:rsidRPr="00F34436">
              <w:rPr>
                <w:rFonts w:ascii="Dubai" w:hAnsi="Dubai" w:cs="B Lotus"/>
                <w:sz w:val="32"/>
                <w:szCs w:val="32"/>
                <w:lang w:bidi="fa-IR"/>
              </w:rPr>
              <w:t>.</w:t>
            </w:r>
          </w:p>
          <w:p w14:paraId="7F48AB05" w14:textId="6DDC284F" w:rsidR="00F314A5" w:rsidRPr="00F34436" w:rsidRDefault="00B878E5" w:rsidP="00B878E5">
            <w:pPr>
              <w:pStyle w:val="Text"/>
              <w:bidi/>
              <w:rPr>
                <w:rFonts w:ascii="Dubai" w:hAnsi="Dubai" w:cs="B Lotus"/>
                <w:sz w:val="32"/>
                <w:szCs w:val="32"/>
                <w:rtl/>
                <w:lang w:bidi="fa-IR"/>
              </w:rPr>
            </w:pPr>
            <w:r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 xml:space="preserve">این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پروژه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دانش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الکترونیک،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برنامه‌نویسی،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طراحی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مکانیکی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و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مهندسی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زیست‌پزشکی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را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ترکیب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می‌کند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.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این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رویکرد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بین‌رشته‌ای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به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درک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چگونگی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ترکیب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زمینه‌های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مختلف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برای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حل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مشکلات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پیچیده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کمک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 xml:space="preserve"> </w:t>
            </w:r>
            <w:r w:rsidR="00C44CC7" w:rsidRPr="00F34436">
              <w:rPr>
                <w:rFonts w:ascii="Dubai" w:hAnsi="Dubai" w:cs="B Lotus" w:hint="cs"/>
                <w:sz w:val="32"/>
                <w:szCs w:val="32"/>
                <w:rtl/>
                <w:lang w:bidi="fa-IR"/>
              </w:rPr>
              <w:t>می‌کند</w:t>
            </w:r>
            <w:r w:rsidR="00C44CC7" w:rsidRPr="00F34436">
              <w:rPr>
                <w:rFonts w:ascii="Dubai" w:hAnsi="Dubai" w:cs="B Lotus"/>
                <w:sz w:val="32"/>
                <w:szCs w:val="32"/>
                <w:rtl/>
                <w:lang w:bidi="fa-IR"/>
              </w:rPr>
              <w:t>.</w:t>
            </w:r>
          </w:p>
          <w:p w14:paraId="21D5DBCD" w14:textId="77777777" w:rsidR="00F314A5" w:rsidRPr="00F34436" w:rsidRDefault="00F314A5" w:rsidP="000F08DA">
            <w:pPr>
              <w:pStyle w:val="Text"/>
              <w:bidi/>
              <w:jc w:val="both"/>
              <w:rPr>
                <w:rFonts w:ascii="Dubai" w:hAnsi="Dubai" w:cs="B Lotus"/>
                <w:sz w:val="32"/>
                <w:szCs w:val="32"/>
                <w:rtl/>
                <w:lang w:bidi="fa-IR"/>
              </w:rPr>
            </w:pPr>
          </w:p>
          <w:p w14:paraId="53193646" w14:textId="77777777" w:rsidR="00533878" w:rsidRPr="00F34436" w:rsidRDefault="00533878" w:rsidP="00533878">
            <w:pPr>
              <w:pStyle w:val="Text"/>
              <w:bidi/>
              <w:jc w:val="both"/>
              <w:rPr>
                <w:rFonts w:ascii="Dubai" w:hAnsi="Dubai" w:cs="B Lotus"/>
                <w:sz w:val="32"/>
                <w:szCs w:val="32"/>
                <w:rtl/>
                <w:lang w:bidi="fa-IR"/>
              </w:rPr>
            </w:pPr>
          </w:p>
          <w:p w14:paraId="13161C59" w14:textId="77777777" w:rsidR="00533878" w:rsidRPr="00F34436" w:rsidRDefault="00533878" w:rsidP="00533878">
            <w:pPr>
              <w:pStyle w:val="Text"/>
              <w:bidi/>
              <w:jc w:val="both"/>
              <w:rPr>
                <w:rFonts w:ascii="Dubai" w:hAnsi="Dubai" w:cs="B Lotus"/>
                <w:sz w:val="32"/>
                <w:szCs w:val="32"/>
                <w:rtl/>
                <w:lang w:bidi="fa-IR"/>
              </w:rPr>
            </w:pPr>
          </w:p>
          <w:p w14:paraId="2F31AF14" w14:textId="77777777" w:rsidR="00533878" w:rsidRPr="00F34436" w:rsidRDefault="00533878" w:rsidP="00533878">
            <w:pPr>
              <w:pStyle w:val="Text"/>
              <w:bidi/>
              <w:jc w:val="both"/>
              <w:rPr>
                <w:rFonts w:ascii="Dubai" w:hAnsi="Dubai" w:cs="B Lotus"/>
                <w:sz w:val="32"/>
                <w:szCs w:val="32"/>
                <w:rtl/>
                <w:lang w:bidi="fa-IR"/>
              </w:rPr>
            </w:pPr>
          </w:p>
          <w:p w14:paraId="68A4E0AF" w14:textId="77777777" w:rsidR="00563885" w:rsidRPr="00F34436" w:rsidRDefault="00563885" w:rsidP="00563885">
            <w:pPr>
              <w:pStyle w:val="Text"/>
              <w:bidi/>
              <w:jc w:val="both"/>
              <w:rPr>
                <w:rFonts w:ascii="Dubai" w:hAnsi="Dubai" w:cs="B Lotus"/>
                <w:sz w:val="32"/>
                <w:szCs w:val="32"/>
                <w:rtl/>
                <w:lang w:bidi="fa-IR"/>
              </w:rPr>
            </w:pPr>
          </w:p>
          <w:p w14:paraId="7CCAF88A" w14:textId="77777777" w:rsidR="00563885" w:rsidRPr="00F34436" w:rsidRDefault="00563885" w:rsidP="00563885">
            <w:pPr>
              <w:pStyle w:val="Text"/>
              <w:bidi/>
              <w:jc w:val="both"/>
              <w:rPr>
                <w:rFonts w:ascii="Dubai" w:hAnsi="Dubai" w:cs="B Lotus"/>
                <w:sz w:val="32"/>
                <w:szCs w:val="32"/>
                <w:rtl/>
                <w:lang w:bidi="fa-IR"/>
              </w:rPr>
            </w:pPr>
          </w:p>
          <w:p w14:paraId="5173B070" w14:textId="77777777" w:rsidR="00563885" w:rsidRPr="00F34436" w:rsidRDefault="00563885" w:rsidP="00563885">
            <w:pPr>
              <w:pStyle w:val="Text"/>
              <w:bidi/>
              <w:jc w:val="both"/>
              <w:rPr>
                <w:rFonts w:ascii="Dubai" w:hAnsi="Dubai" w:cs="B Lotus"/>
                <w:sz w:val="32"/>
                <w:szCs w:val="32"/>
                <w:rtl/>
                <w:lang w:bidi="fa-IR"/>
              </w:rPr>
            </w:pPr>
          </w:p>
          <w:p w14:paraId="1F191B2D" w14:textId="664CB2A2" w:rsidR="000F08DA" w:rsidRPr="00F34436" w:rsidRDefault="000F08DA" w:rsidP="000F08DA">
            <w:pPr>
              <w:pStyle w:val="Heading5"/>
              <w:bidi/>
              <w:rPr>
                <w:rFonts w:ascii="Dubai" w:hAnsi="Dubai" w:cs="B Lotus"/>
                <w:sz w:val="32"/>
                <w:szCs w:val="32"/>
                <w:rtl/>
                <w:lang w:bidi="fa-IR"/>
              </w:rPr>
            </w:pPr>
            <w:r w:rsidRPr="00F34436">
              <w:rPr>
                <w:rFonts w:cs="B Lotus" w:hint="cs"/>
                <w:sz w:val="36"/>
                <w:szCs w:val="36"/>
                <w:rtl/>
                <w:lang w:bidi="fa-IR"/>
              </w:rPr>
              <w:t>منبع</w:t>
            </w:r>
          </w:p>
          <w:p w14:paraId="28B51223" w14:textId="0F750E01" w:rsidR="004564C2" w:rsidRPr="00F34436" w:rsidRDefault="004564C2" w:rsidP="000F08DA">
            <w:pPr>
              <w:pStyle w:val="Text"/>
              <w:jc w:val="both"/>
              <w:rPr>
                <w:rFonts w:ascii="Dubai" w:hAnsi="Dubai" w:cs="B Lotus"/>
                <w:sz w:val="32"/>
                <w:szCs w:val="32"/>
                <w:lang w:bidi="fa-IR"/>
              </w:rPr>
            </w:pPr>
            <w:r w:rsidRPr="00F34436">
              <w:rPr>
                <w:rFonts w:ascii="Dubai" w:hAnsi="Dubai" w:cs="B Lotus"/>
                <w:sz w:val="32"/>
                <w:szCs w:val="32"/>
                <w:lang w:bidi="fa-IR"/>
              </w:rPr>
              <w:t>Open-Source COVID-19 Pulmonary Ventilator _ By David Pascoal</w:t>
            </w:r>
          </w:p>
          <w:p w14:paraId="5AD833E9" w14:textId="46CFAAC1" w:rsidR="004564C2" w:rsidRPr="00F34436" w:rsidRDefault="004564C2" w:rsidP="000F08DA">
            <w:pPr>
              <w:pStyle w:val="Text"/>
              <w:jc w:val="both"/>
              <w:rPr>
                <w:rFonts w:cs="B Lotus"/>
              </w:rPr>
            </w:pPr>
            <w:r w:rsidRPr="00F34436">
              <w:rPr>
                <w:rFonts w:ascii="Helvetica" w:hAnsi="Helvetica" w:cs="B Lotus"/>
                <w:color w:val="767676"/>
                <w:sz w:val="21"/>
                <w:szCs w:val="21"/>
                <w:shd w:val="clear" w:color="auto" w:fill="FFFFFF"/>
              </w:rPr>
              <w:t>Published April 19, 2020 © </w:t>
            </w:r>
            <w:hyperlink r:id="rId20" w:tgtFrame="_blank" w:history="1">
              <w:r w:rsidRPr="00F34436">
                <w:rPr>
                  <w:rStyle w:val="Hyperlink"/>
                  <w:rFonts w:ascii="Helvetica" w:hAnsi="Helvetica" w:cs="B Lotus"/>
                  <w:color w:val="767676"/>
                  <w:sz w:val="21"/>
                  <w:szCs w:val="21"/>
                  <w:shd w:val="clear" w:color="auto" w:fill="FFFFFF"/>
                </w:rPr>
                <w:t>MIT</w:t>
              </w:r>
            </w:hyperlink>
          </w:p>
          <w:p w14:paraId="6996D8DB" w14:textId="77777777" w:rsidR="004564C2" w:rsidRPr="00F34436" w:rsidRDefault="004564C2" w:rsidP="000F08DA">
            <w:pPr>
              <w:pStyle w:val="Text"/>
              <w:jc w:val="both"/>
              <w:rPr>
                <w:rFonts w:ascii="Dubai" w:hAnsi="Dubai" w:cs="B Lotus"/>
                <w:sz w:val="32"/>
                <w:szCs w:val="32"/>
                <w:lang w:bidi="fa-IR"/>
              </w:rPr>
            </w:pPr>
          </w:p>
          <w:p w14:paraId="6EE56288" w14:textId="77777777" w:rsidR="00553140" w:rsidRPr="00F34436" w:rsidRDefault="00F77051" w:rsidP="00563885">
            <w:pPr>
              <w:pStyle w:val="Text"/>
              <w:jc w:val="both"/>
              <w:rPr>
                <w:rFonts w:ascii="Dubai" w:hAnsi="Dubai" w:cs="B Lotus"/>
                <w:sz w:val="32"/>
                <w:szCs w:val="32"/>
                <w:rtl/>
                <w:lang w:bidi="fa-IR"/>
              </w:rPr>
            </w:pPr>
            <w:hyperlink r:id="rId21" w:history="1">
              <w:r w:rsidR="00D73869" w:rsidRPr="00F34436">
                <w:rPr>
                  <w:rStyle w:val="Hyperlink"/>
                  <w:rFonts w:ascii="Dubai" w:hAnsi="Dubai" w:cs="B Lotus"/>
                  <w:sz w:val="32"/>
                  <w:szCs w:val="32"/>
                  <w:lang w:bidi="fa-IR"/>
                </w:rPr>
                <w:t>https://www.hackster.io/david-pascoal/open-source-covid-19-pulmonary-ventilator-4f4586</w:t>
              </w:r>
            </w:hyperlink>
          </w:p>
          <w:p w14:paraId="71BF1898" w14:textId="77777777" w:rsidR="00563885" w:rsidRPr="00F34436" w:rsidRDefault="00563885" w:rsidP="00563885">
            <w:pPr>
              <w:pStyle w:val="Text"/>
              <w:jc w:val="both"/>
              <w:rPr>
                <w:rFonts w:ascii="Dubai" w:hAnsi="Dubai" w:cs="B Lotus"/>
                <w:sz w:val="32"/>
                <w:szCs w:val="32"/>
                <w:rtl/>
                <w:lang w:bidi="fa-IR"/>
              </w:rPr>
            </w:pPr>
          </w:p>
          <w:p w14:paraId="190F86C1" w14:textId="5E449FA3" w:rsidR="00563885" w:rsidRPr="00F34436" w:rsidRDefault="00563885" w:rsidP="00563885">
            <w:pPr>
              <w:pStyle w:val="Text"/>
              <w:jc w:val="both"/>
              <w:rPr>
                <w:rFonts w:ascii="Dubai" w:hAnsi="Dubai" w:cs="B Lotus"/>
                <w:sz w:val="32"/>
                <w:szCs w:val="32"/>
                <w:lang w:bidi="fa-IR"/>
              </w:rPr>
            </w:pPr>
          </w:p>
        </w:tc>
        <w:tc>
          <w:tcPr>
            <w:tcW w:w="1079" w:type="dxa"/>
          </w:tcPr>
          <w:p w14:paraId="03B15F93" w14:textId="77777777" w:rsidR="0048120C" w:rsidRPr="00F34436" w:rsidRDefault="0048120C" w:rsidP="00F314A5">
            <w:pPr>
              <w:pStyle w:val="Heading5"/>
              <w:bidi/>
              <w:rPr>
                <w:rFonts w:cs="B Lotus"/>
                <w:sz w:val="36"/>
                <w:szCs w:val="36"/>
                <w:lang w:bidi="fa-IR"/>
              </w:rPr>
            </w:pPr>
          </w:p>
        </w:tc>
      </w:tr>
    </w:tbl>
    <w:p w14:paraId="323309C6" w14:textId="70A72480" w:rsidR="00EB7C2B" w:rsidRPr="00F34436" w:rsidRDefault="00553140" w:rsidP="00563885">
      <w:pPr>
        <w:rPr>
          <w:rFonts w:cs="B Lotus"/>
          <w:sz w:val="32"/>
          <w:szCs w:val="32"/>
        </w:rPr>
      </w:pPr>
      <w:r w:rsidRPr="00F34436">
        <w:rPr>
          <w:rFonts w:ascii="Dubai" w:hAnsi="Dubai" w:cs="B Lotu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48BA5B9" wp14:editId="4958E8B3">
                <wp:simplePos x="0" y="0"/>
                <wp:positionH relativeFrom="column">
                  <wp:posOffset>695325</wp:posOffset>
                </wp:positionH>
                <wp:positionV relativeFrom="paragraph">
                  <wp:posOffset>-9091295</wp:posOffset>
                </wp:positionV>
                <wp:extent cx="5438775" cy="0"/>
                <wp:effectExtent l="0" t="19050" r="28575" b="1905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38775" cy="0"/>
                        </a:xfrm>
                        <a:prstGeom prst="line">
                          <a:avLst/>
                        </a:prstGeom>
                        <a:noFill/>
                        <a:ln w="28575" cap="flat">
                          <a:solidFill>
                            <a:schemeClr val="accent1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5523C38" id="Straight Connector 6" o:spid="_x0000_s1026" style="position:absolute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54.75pt,-715.85pt" to="483pt,-71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" strokecolor="#476166 [3204]" strokeweight="2.25pt">
                <v:stroke miterlimit="4" joinstyle="miter"/>
              </v:line>
            </w:pict>
          </mc:Fallback>
        </mc:AlternateContent>
      </w:r>
    </w:p>
    <w:sectPr w:rsidR="00EB7C2B" w:rsidRPr="00F34436" w:rsidSect="00DC28ED">
      <w:pgSz w:w="12240" w:h="15840" w:code="1"/>
      <w:pgMar w:top="720" w:right="720" w:bottom="142" w:left="720" w:header="0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3EB7A7" w14:textId="77777777" w:rsidR="00D921AB" w:rsidRDefault="00D921AB" w:rsidP="00E74B29">
      <w:r>
        <w:separator/>
      </w:r>
    </w:p>
  </w:endnote>
  <w:endnote w:type="continuationSeparator" w:id="0">
    <w:p w14:paraId="359E05DC" w14:textId="77777777" w:rsidR="00D921AB" w:rsidRDefault="00D921AB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Dubai">
    <w:panose1 w:val="020B0503030403030204"/>
    <w:charset w:val="00"/>
    <w:family w:val="swiss"/>
    <w:pitch w:val="variable"/>
    <w:sig w:usb0="80002067" w:usb1="80000000" w:usb2="00000008" w:usb3="00000000" w:csb0="0000004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25FDD4" w14:textId="77777777" w:rsidR="00D921AB" w:rsidRDefault="00D921AB" w:rsidP="00E74B29">
      <w:r>
        <w:separator/>
      </w:r>
    </w:p>
  </w:footnote>
  <w:footnote w:type="continuationSeparator" w:id="0">
    <w:p w14:paraId="7B28C614" w14:textId="77777777" w:rsidR="00D921AB" w:rsidRDefault="00D921AB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526928"/>
    <w:multiLevelType w:val="multilevel"/>
    <w:tmpl w:val="36A858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4"/>
        <w:szCs w:val="44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16"/>
        <w:szCs w:val="16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AD6574"/>
    <w:multiLevelType w:val="hybridMultilevel"/>
    <w:tmpl w:val="56F43436"/>
    <w:lvl w:ilvl="0" w:tplc="8226842C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4CB346E1"/>
    <w:multiLevelType w:val="multilevel"/>
    <w:tmpl w:val="EDC06F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2CD38C9"/>
    <w:multiLevelType w:val="hybridMultilevel"/>
    <w:tmpl w:val="73A055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6017A7A"/>
    <w:multiLevelType w:val="multilevel"/>
    <w:tmpl w:val="2BCEDE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4"/>
        <w:szCs w:val="44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16"/>
        <w:szCs w:val="16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C8F45CE"/>
    <w:multiLevelType w:val="multilevel"/>
    <w:tmpl w:val="82EE73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4"/>
        <w:szCs w:val="4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92495468">
    <w:abstractNumId w:val="1"/>
  </w:num>
  <w:num w:numId="2" w16cid:durableId="1515456321">
    <w:abstractNumId w:val="3"/>
  </w:num>
  <w:num w:numId="3" w16cid:durableId="1086926409">
    <w:abstractNumId w:val="0"/>
  </w:num>
  <w:num w:numId="4" w16cid:durableId="909732112">
    <w:abstractNumId w:val="4"/>
  </w:num>
  <w:num w:numId="5" w16cid:durableId="2095856046">
    <w:abstractNumId w:val="6"/>
  </w:num>
  <w:num w:numId="6" w16cid:durableId="1384213634">
    <w:abstractNumId w:val="2"/>
  </w:num>
  <w:num w:numId="7" w16cid:durableId="157925032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4C36"/>
    <w:rsid w:val="0006696D"/>
    <w:rsid w:val="00086FA5"/>
    <w:rsid w:val="000C3DD4"/>
    <w:rsid w:val="000E4641"/>
    <w:rsid w:val="000F08DA"/>
    <w:rsid w:val="00151F66"/>
    <w:rsid w:val="00177F8D"/>
    <w:rsid w:val="00185F4A"/>
    <w:rsid w:val="001E097E"/>
    <w:rsid w:val="001F4B42"/>
    <w:rsid w:val="0029119F"/>
    <w:rsid w:val="002A0C26"/>
    <w:rsid w:val="002D2200"/>
    <w:rsid w:val="00313316"/>
    <w:rsid w:val="003421B4"/>
    <w:rsid w:val="0040564B"/>
    <w:rsid w:val="004122E9"/>
    <w:rsid w:val="00413EC0"/>
    <w:rsid w:val="004564C2"/>
    <w:rsid w:val="0048120C"/>
    <w:rsid w:val="004909D9"/>
    <w:rsid w:val="004C5781"/>
    <w:rsid w:val="00521481"/>
    <w:rsid w:val="00533878"/>
    <w:rsid w:val="00536043"/>
    <w:rsid w:val="00553140"/>
    <w:rsid w:val="00563885"/>
    <w:rsid w:val="005B5E20"/>
    <w:rsid w:val="005E598B"/>
    <w:rsid w:val="00630CA7"/>
    <w:rsid w:val="00665110"/>
    <w:rsid w:val="006709F1"/>
    <w:rsid w:val="006C60E6"/>
    <w:rsid w:val="006D5CDE"/>
    <w:rsid w:val="007C0990"/>
    <w:rsid w:val="007E7573"/>
    <w:rsid w:val="00815597"/>
    <w:rsid w:val="00837914"/>
    <w:rsid w:val="00853522"/>
    <w:rsid w:val="00864C36"/>
    <w:rsid w:val="00874FE7"/>
    <w:rsid w:val="008D2021"/>
    <w:rsid w:val="008E6DDA"/>
    <w:rsid w:val="008F6E58"/>
    <w:rsid w:val="00901988"/>
    <w:rsid w:val="009021D8"/>
    <w:rsid w:val="00937B4F"/>
    <w:rsid w:val="00952F7D"/>
    <w:rsid w:val="00980C08"/>
    <w:rsid w:val="009A38BA"/>
    <w:rsid w:val="009C1788"/>
    <w:rsid w:val="00A13341"/>
    <w:rsid w:val="00A2309D"/>
    <w:rsid w:val="00A61A31"/>
    <w:rsid w:val="00B43E11"/>
    <w:rsid w:val="00B878E5"/>
    <w:rsid w:val="00BC1E80"/>
    <w:rsid w:val="00BE53A3"/>
    <w:rsid w:val="00C01D54"/>
    <w:rsid w:val="00C430C1"/>
    <w:rsid w:val="00C44CC7"/>
    <w:rsid w:val="00C57862"/>
    <w:rsid w:val="00D43125"/>
    <w:rsid w:val="00D66A3A"/>
    <w:rsid w:val="00D73869"/>
    <w:rsid w:val="00D921AB"/>
    <w:rsid w:val="00DC28ED"/>
    <w:rsid w:val="00DC7060"/>
    <w:rsid w:val="00DD7D9E"/>
    <w:rsid w:val="00DF198B"/>
    <w:rsid w:val="00E10A30"/>
    <w:rsid w:val="00E12DA9"/>
    <w:rsid w:val="00E74B29"/>
    <w:rsid w:val="00EB7C2B"/>
    <w:rsid w:val="00F314A5"/>
    <w:rsid w:val="00F34436"/>
    <w:rsid w:val="00F4246D"/>
    <w:rsid w:val="00F43D9E"/>
    <w:rsid w:val="00F77051"/>
    <w:rsid w:val="00FB2F1A"/>
    <w:rsid w:val="1AA6BC83"/>
    <w:rsid w:val="1C272044"/>
    <w:rsid w:val="322767D6"/>
    <w:rsid w:val="35813D6C"/>
    <w:rsid w:val="39A4FAA8"/>
    <w:rsid w:val="3B9EB734"/>
    <w:rsid w:val="57D8812F"/>
    <w:rsid w:val="7553BB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؛"/>
  <w14:docId w14:val="1ABE50C8"/>
  <w15:chartTrackingRefBased/>
  <w15:docId w15:val="{35A88BAF-C6CA-4666-85D8-3C05B49DBE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430C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430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430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430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character" w:styleId="Hyperlink">
    <w:name w:val="Hyperlink"/>
    <w:basedOn w:val="DefaultParagraphFont"/>
    <w:uiPriority w:val="99"/>
    <w:semiHidden/>
    <w:rsid w:val="0006696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6696D"/>
    <w:rPr>
      <w:color w:val="605E5C"/>
      <w:shd w:val="clear" w:color="auto" w:fill="E1DFDD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430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430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430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430C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430C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430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430C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430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ListParagraph">
    <w:name w:val="List Paragraph"/>
    <w:basedOn w:val="Normal"/>
    <w:uiPriority w:val="34"/>
    <w:qFormat/>
    <w:rsid w:val="00C430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430C1"/>
    <w:rPr>
      <w:i/>
      <w:iCs/>
      <w:color w:val="35484C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430C1"/>
    <w:pPr>
      <w:pBdr>
        <w:top w:val="single" w:sz="4" w:space="10" w:color="35484C" w:themeColor="accent1" w:themeShade="BF"/>
        <w:bottom w:val="single" w:sz="4" w:space="10" w:color="35484C" w:themeColor="accent1" w:themeShade="BF"/>
      </w:pBdr>
      <w:spacing w:before="360" w:after="360"/>
      <w:ind w:left="864" w:right="864"/>
      <w:jc w:val="center"/>
    </w:pPr>
    <w:rPr>
      <w:i/>
      <w:iCs/>
      <w:color w:val="35484C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430C1"/>
    <w:rPr>
      <w:i/>
      <w:iCs/>
      <w:color w:val="35484C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430C1"/>
    <w:rPr>
      <w:b/>
      <w:bCs/>
      <w:smallCaps/>
      <w:color w:val="35484C" w:themeColor="accent1" w:themeShade="BF"/>
      <w:spacing w:val="5"/>
    </w:rPr>
  </w:style>
  <w:style w:type="character" w:styleId="FollowedHyperlink">
    <w:name w:val="FollowedHyperlink"/>
    <w:basedOn w:val="DefaultParagraphFont"/>
    <w:uiPriority w:val="99"/>
    <w:semiHidden/>
    <w:unhideWhenUsed/>
    <w:rsid w:val="00C430C1"/>
    <w:rPr>
      <w:color w:val="FF00FF" w:themeColor="followedHyperlink"/>
      <w:u w:val="single"/>
    </w:rPr>
  </w:style>
  <w:style w:type="paragraph" w:customStyle="1" w:styleId="msonormal0">
    <w:name w:val="msonormal"/>
    <w:basedOn w:val="Normal"/>
    <w:rsid w:val="00937B4F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187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0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97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88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97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76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1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25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06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808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596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41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2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1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1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9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0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5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5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1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4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0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5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9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1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3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7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5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6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1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2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7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9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8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5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4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6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0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2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9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2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0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9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8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1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7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7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8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6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3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2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3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2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5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5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3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5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9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47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6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6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19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2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069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859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8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9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7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93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4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7204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129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5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2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60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7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57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35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9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05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11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2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4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2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23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8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16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0.png"/><Relationship Id="rId18" Type="http://schemas.openxmlformats.org/officeDocument/2006/relationships/image" Target="media/image7.jpeg"/><Relationship Id="rId3" Type="http://schemas.openxmlformats.org/officeDocument/2006/relationships/customXml" Target="../customXml/item3.xml"/><Relationship Id="rId21" Type="http://schemas.openxmlformats.org/officeDocument/2006/relationships/hyperlink" Target="https://www.hackster.io/david-pascoal/open-source-covid-19-pulmonary-ventilator-4f4586" TargetMode="Externa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6.gif"/><Relationship Id="rId2" Type="http://schemas.openxmlformats.org/officeDocument/2006/relationships/customXml" Target="../customXml/item2.xml"/><Relationship Id="rId16" Type="http://schemas.openxmlformats.org/officeDocument/2006/relationships/image" Target="media/image5.jpeg"/><Relationship Id="rId20" Type="http://schemas.openxmlformats.org/officeDocument/2006/relationships/hyperlink" Target="https://translate.google.com/website?sl=auto&amp;tl=en&amp;hl=en-US&amp;u=http://opensource.org/licenses/MIT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4.jpg"/><Relationship Id="rId23" Type="http://schemas.openxmlformats.org/officeDocument/2006/relationships/glossaryDocument" Target="glossary/document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jpeg"/><Relationship Id="rId22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heir\AppData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8F6329F7BD084314B3E9A9E8643205F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8C452E8-0BAF-4A0A-8C38-3BD735563A10}"/>
      </w:docPartPr>
      <w:docPartBody>
        <w:p w:rsidR="00AF5DC1" w:rsidRDefault="00000000">
          <w:pPr>
            <w:pStyle w:val="8F6329F7BD084314B3E9A9E8643205F8"/>
          </w:pPr>
          <w:r w:rsidRPr="00DF198B">
            <w:t>—</w:t>
          </w:r>
        </w:p>
      </w:docPartBody>
    </w:docPart>
    <w:docPart>
      <w:docPartPr>
        <w:name w:val="3F2A1C8501FD4051B97D2AEA4E42A0E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E55CC48-7D7B-4BD4-AD2A-6EC5D977DA55}"/>
      </w:docPartPr>
      <w:docPartBody>
        <w:p w:rsidR="00AF5DC1" w:rsidRDefault="00000000">
          <w:pPr>
            <w:pStyle w:val="3F2A1C8501FD4051B97D2AEA4E42A0E4"/>
          </w:pPr>
          <w:r w:rsidRPr="00DF198B">
            <w:t>—</w:t>
          </w:r>
        </w:p>
      </w:docPartBody>
    </w:docPart>
    <w:docPart>
      <w:docPartPr>
        <w:name w:val="E687165C8C0C4DD9B74382B9038C4FA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CE46E1B-9477-48AD-9A7A-23A8386FD065}"/>
      </w:docPartPr>
      <w:docPartBody>
        <w:p w:rsidR="00AF5DC1" w:rsidRDefault="00000000">
          <w:pPr>
            <w:pStyle w:val="E687165C8C0C4DD9B74382B9038C4FA7"/>
          </w:pPr>
          <w:r w:rsidRPr="0048120C">
            <w:t>THE PROCESS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Dubai">
    <w:panose1 w:val="020B0503030403030204"/>
    <w:charset w:val="00"/>
    <w:family w:val="swiss"/>
    <w:pitch w:val="variable"/>
    <w:sig w:usb0="80002067" w:usb1="80000000" w:usb2="00000008" w:usb3="00000000" w:csb0="0000004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7273"/>
    <w:rsid w:val="002057BF"/>
    <w:rsid w:val="00267273"/>
    <w:rsid w:val="00336C01"/>
    <w:rsid w:val="00366ECA"/>
    <w:rsid w:val="00534158"/>
    <w:rsid w:val="00AF5DC1"/>
    <w:rsid w:val="00B21D2B"/>
    <w:rsid w:val="00ED4A72"/>
    <w:rsid w:val="00F50C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؛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F6329F7BD084314B3E9A9E8643205F8">
    <w:name w:val="8F6329F7BD084314B3E9A9E8643205F8"/>
  </w:style>
  <w:style w:type="paragraph" w:customStyle="1" w:styleId="3F2A1C8501FD4051B97D2AEA4E42A0E4">
    <w:name w:val="3F2A1C8501FD4051B97D2AEA4E42A0E4"/>
  </w:style>
  <w:style w:type="paragraph" w:customStyle="1" w:styleId="E687165C8C0C4DD9B74382B9038C4FA7">
    <w:name w:val="E687165C8C0C4DD9B74382B9038C4FA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8" ma:contentTypeDescription="Create a new document." ma:contentTypeScope="" ma:versionID="60f5a4f2d2b0abadcf532d48ebf9cb71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7dd78129e6a1811f84807ad11c65153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  <xsd:element ref="ns2:MediaServiceObjectDetectorVersions" minOccurs="0"/>
                <xsd:element ref="ns2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  <xsd:element name="MediaServiceObjectDetectorVersions" ma:index="31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ystemTags" ma:index="32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90E276C5-D442-4E54-899C-C34851B4561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A3BB8769-E0A8-450B-A32F-AD36A1E5464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5839996-CCC2-4B4B-BB45-A9C641419A3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B78500D-A232-473D-9323-B5F9BB259332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5152</TotalTime>
  <Pages>22</Pages>
  <Words>2835</Words>
  <Characters>16163</Characters>
  <Application>Microsoft Office Word</Application>
  <DocSecurity>0</DocSecurity>
  <Lines>134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Arioo</dc:creator>
  <cp:keywords/>
  <dc:description/>
  <cp:lastModifiedBy>mohammadrezakhoshnoo</cp:lastModifiedBy>
  <cp:revision>9</cp:revision>
  <cp:lastPrinted>2024-06-24T08:26:00Z</cp:lastPrinted>
  <dcterms:created xsi:type="dcterms:W3CDTF">2024-05-05T03:30:00Z</dcterms:created>
  <dcterms:modified xsi:type="dcterms:W3CDTF">2024-06-24T08:31:00Z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